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08B6DF" w14:textId="77777777" w:rsidR="006936DA" w:rsidRPr="00ED6671" w:rsidRDefault="006936DA" w:rsidP="001A58DC">
      <w:pPr>
        <w:pStyle w:val="Titre"/>
        <w:rPr>
          <w:lang w:val="en-GB"/>
        </w:rPr>
      </w:pPr>
      <w:r>
        <w:t>Маріуполь</w:t>
      </w:r>
    </w:p>
    <w:p w14:paraId="5BE9F234" w14:textId="1F447376" w:rsidR="005D1C69" w:rsidRDefault="005D1C69" w:rsidP="005D1C69">
      <w:pPr>
        <w:pStyle w:val="Sous-titre"/>
        <w:rPr>
          <w:lang w:val="en-GB"/>
        </w:rPr>
      </w:pPr>
      <w:r w:rsidRPr="005D1C69">
        <w:rPr>
          <w:lang w:val="en-GB"/>
        </w:rPr>
        <w:t xml:space="preserve">A  play in </w:t>
      </w:r>
      <w:r>
        <w:rPr>
          <w:lang w:val="en-GB"/>
        </w:rPr>
        <w:t>3 acts</w:t>
      </w:r>
    </w:p>
    <w:p w14:paraId="6AD96A57" w14:textId="0FC09A22" w:rsidR="005D1C69" w:rsidRPr="005D1C69" w:rsidRDefault="005D1C69" w:rsidP="005D1C69">
      <w:pPr>
        <w:pStyle w:val="Auteur"/>
        <w:rPr>
          <w:lang w:val="en-GB"/>
        </w:rPr>
      </w:pPr>
      <w:r>
        <w:rPr>
          <w:lang w:val="en-GB"/>
        </w:rPr>
        <w:t>By F. de Lancelot</w:t>
      </w:r>
    </w:p>
    <w:p w14:paraId="705C6565" w14:textId="77777777" w:rsidR="006936DA" w:rsidRDefault="006936DA" w:rsidP="001A58DC">
      <w:pPr>
        <w:pStyle w:val="TActe"/>
        <w:rPr>
          <w:lang w:val="en-GB"/>
        </w:rPr>
      </w:pPr>
      <w:r w:rsidRPr="006936DA">
        <w:rPr>
          <w:lang w:val="en-GB"/>
        </w:rPr>
        <w:lastRenderedPageBreak/>
        <w:t>Liminaire</w:t>
      </w:r>
    </w:p>
    <w:p w14:paraId="74FFADE5" w14:textId="3F43C364" w:rsidR="00E7040C" w:rsidRDefault="00E7040C" w:rsidP="007B7129">
      <w:pPr>
        <w:pStyle w:val="TScne"/>
        <w:rPr>
          <w:lang w:val="en-GB"/>
        </w:rPr>
      </w:pPr>
      <w:r>
        <w:rPr>
          <w:lang w:val="en-GB"/>
        </w:rPr>
        <w:t>Préface</w:t>
      </w:r>
    </w:p>
    <w:p w14:paraId="19DCE7FA" w14:textId="43FD0A78" w:rsidR="00E7040C" w:rsidRDefault="00E7040C" w:rsidP="00E7040C">
      <w:pPr>
        <w:pStyle w:val="Liminaire"/>
        <w:rPr>
          <w:lang w:eastAsia="fr-FR"/>
        </w:rPr>
      </w:pPr>
      <w:r w:rsidRPr="00E7040C">
        <w:rPr>
          <w:lang w:eastAsia="fr-FR"/>
        </w:rPr>
        <w:t>Ecrire dans u</w:t>
      </w:r>
      <w:r>
        <w:rPr>
          <w:lang w:eastAsia="fr-FR"/>
        </w:rPr>
        <w:t>ne langue qui n’est pas sa langue natale est un exercice périlleux, d’autant plus pour moi qui, bien que contraint de l’utiliser au quotidien, n’apprécie pas tellement parler anglais.</w:t>
      </w:r>
    </w:p>
    <w:p w14:paraId="655B2B0A" w14:textId="09BDBB59" w:rsidR="007B7129" w:rsidRDefault="007B7129" w:rsidP="00E7040C">
      <w:pPr>
        <w:pStyle w:val="Liminaire"/>
        <w:rPr>
          <w:lang w:eastAsia="fr-FR"/>
        </w:rPr>
      </w:pPr>
      <w:r>
        <w:rPr>
          <w:lang w:eastAsia="fr-FR"/>
        </w:rPr>
        <w:t>Mais écrire une pièce dont le thème central est le langage dans une langue qui n’est pas la sienne… c’est presque une mise en abîme.</w:t>
      </w:r>
    </w:p>
    <w:p w14:paraId="6D94DE0D" w14:textId="3ADEC875" w:rsidR="007B7129" w:rsidRDefault="007B7129" w:rsidP="00E7040C">
      <w:pPr>
        <w:pStyle w:val="Liminaire"/>
        <w:rPr>
          <w:lang w:eastAsia="fr-FR"/>
        </w:rPr>
      </w:pPr>
      <w:r>
        <w:rPr>
          <w:lang w:eastAsia="fr-FR"/>
        </w:rPr>
        <w:t>Certains passages ont été pensés en français avant d’être traduits ; d’autres ont été écrits dans un anglais si maladroit qu’il aurait mieux valu les écrire en français.</w:t>
      </w:r>
    </w:p>
    <w:p w14:paraId="5FECBE8A" w14:textId="63A4D8D6" w:rsidR="007B7129" w:rsidRDefault="007B7129" w:rsidP="00E7040C">
      <w:pPr>
        <w:pStyle w:val="Liminaire"/>
        <w:rPr>
          <w:lang w:eastAsia="fr-FR"/>
        </w:rPr>
      </w:pPr>
      <w:r>
        <w:rPr>
          <w:lang w:eastAsia="fr-FR"/>
        </w:rPr>
        <w:t>Quand aux passages en Russe et en Ukrainien,</w:t>
      </w:r>
      <w:r w:rsidR="00BD3941">
        <w:rPr>
          <w:lang w:eastAsia="fr-FR"/>
        </w:rPr>
        <w:t xml:space="preserve"> ma connaissance des langues slaves est bien trop faible pour me risquer à composer quoi que ce soit.</w:t>
      </w:r>
    </w:p>
    <w:p w14:paraId="3D673ADD" w14:textId="38F6BC27" w:rsidR="00BD3941" w:rsidRPr="00BD3941" w:rsidRDefault="00BD3941" w:rsidP="00E7040C">
      <w:pPr>
        <w:pStyle w:val="Liminaire"/>
        <w:rPr>
          <w:lang w:val="en-GB" w:eastAsia="fr-FR"/>
        </w:rPr>
      </w:pPr>
      <w:r w:rsidRPr="00BD3941">
        <w:rPr>
          <w:lang w:val="en-GB" w:eastAsia="fr-FR"/>
        </w:rPr>
        <w:t>And writing this play i</w:t>
      </w:r>
      <w:r>
        <w:rPr>
          <w:lang w:val="en-GB" w:eastAsia="fr-FR"/>
        </w:rPr>
        <w:t>n French would have make no sense.</w:t>
      </w:r>
    </w:p>
    <w:p w14:paraId="37E5D55D" w14:textId="6384BFBC" w:rsidR="007B7129" w:rsidRDefault="00BD3941" w:rsidP="00E7040C">
      <w:pPr>
        <w:pStyle w:val="Liminaire"/>
        <w:rPr>
          <w:lang w:val="en-GB" w:eastAsia="fr-FR"/>
        </w:rPr>
      </w:pPr>
      <w:r>
        <w:rPr>
          <w:lang w:val="en-GB" w:eastAsia="fr-FR"/>
        </w:rPr>
        <w:t>Alone, it would have not been a play, just a joke.</w:t>
      </w:r>
    </w:p>
    <w:p w14:paraId="307974F2" w14:textId="41C3D97C" w:rsidR="00E7040C" w:rsidRDefault="00BD3941" w:rsidP="00E7040C">
      <w:pPr>
        <w:pStyle w:val="Liminaire"/>
        <w:rPr>
          <w:lang w:val="en-GB" w:eastAsia="fr-FR"/>
        </w:rPr>
      </w:pPr>
      <w:r>
        <w:rPr>
          <w:lang w:val="en-GB" w:eastAsia="fr-FR"/>
        </w:rPr>
        <w:t>I am very grateful to a</w:t>
      </w:r>
      <w:r w:rsidR="00E7040C" w:rsidRPr="00E7040C">
        <w:rPr>
          <w:lang w:val="en-GB" w:eastAsia="fr-FR"/>
        </w:rPr>
        <w:t>ll those ukrainian girls w</w:t>
      </w:r>
      <w:r w:rsidR="00E7040C">
        <w:rPr>
          <w:lang w:val="en-GB" w:eastAsia="fr-FR"/>
        </w:rPr>
        <w:t xml:space="preserve">ho are surrounding me </w:t>
      </w:r>
      <w:r w:rsidR="007B7129">
        <w:rPr>
          <w:lang w:val="en-GB" w:eastAsia="fr-FR"/>
        </w:rPr>
        <w:t>from</w:t>
      </w:r>
      <w:r w:rsidR="00E7040C">
        <w:rPr>
          <w:lang w:val="en-GB" w:eastAsia="fr-FR"/>
        </w:rPr>
        <w:t xml:space="preserve"> afar: Ira, my favorite</w:t>
      </w:r>
      <w:r w:rsidR="007B7129">
        <w:rPr>
          <w:lang w:val="en-GB" w:eastAsia="fr-FR"/>
        </w:rPr>
        <w:t>;</w:t>
      </w:r>
      <w:r w:rsidR="00E7040C">
        <w:rPr>
          <w:lang w:val="en-GB" w:eastAsia="fr-FR"/>
        </w:rPr>
        <w:t xml:space="preserve"> Yara, </w:t>
      </w:r>
      <w:r w:rsidR="007B7129">
        <w:rPr>
          <w:lang w:val="en-GB" w:eastAsia="fr-FR"/>
        </w:rPr>
        <w:t xml:space="preserve">listening to me talking alone; </w:t>
      </w:r>
      <w:r w:rsidR="00E7040C">
        <w:rPr>
          <w:lang w:val="en-GB" w:eastAsia="fr-FR"/>
        </w:rPr>
        <w:t>Marta</w:t>
      </w:r>
      <w:r w:rsidR="007B7129">
        <w:rPr>
          <w:lang w:val="en-GB" w:eastAsia="fr-FR"/>
        </w:rPr>
        <w:t>, all those years studying translation has finally been useful.</w:t>
      </w:r>
    </w:p>
    <w:p w14:paraId="42387E01" w14:textId="2F9DB57C" w:rsidR="00BD3941" w:rsidRPr="00BD7B2B" w:rsidRDefault="00BD3941" w:rsidP="00E7040C">
      <w:pPr>
        <w:pStyle w:val="Liminaire"/>
        <w:rPr>
          <w:lang w:eastAsia="fr-FR"/>
        </w:rPr>
      </w:pPr>
      <w:r w:rsidRPr="00BD7B2B">
        <w:rPr>
          <w:lang w:eastAsia="fr-FR"/>
        </w:rPr>
        <w:t>Diakuju à vous toutes.</w:t>
      </w:r>
    </w:p>
    <w:p w14:paraId="72DA90B7" w14:textId="753E5126" w:rsidR="00E7040C" w:rsidRDefault="00E7040C" w:rsidP="00E7040C">
      <w:pPr>
        <w:pStyle w:val="Liminaire"/>
        <w:rPr>
          <w:lang w:eastAsia="fr-FR"/>
        </w:rPr>
      </w:pPr>
      <w:r w:rsidRPr="00E7040C">
        <w:rPr>
          <w:lang w:eastAsia="fr-FR"/>
        </w:rPr>
        <w:t>Les sources d’inspiration d’un t</w:t>
      </w:r>
      <w:r>
        <w:rPr>
          <w:lang w:eastAsia="fr-FR"/>
        </w:rPr>
        <w:t>ravail d’écriture sont toujours multiples et parfois inconscientes.</w:t>
      </w:r>
    </w:p>
    <w:p w14:paraId="3349A0B8" w14:textId="3D23E846" w:rsidR="00E7040C" w:rsidRDefault="007B7129" w:rsidP="00E7040C">
      <w:pPr>
        <w:pStyle w:val="Liminaire"/>
        <w:rPr>
          <w:lang w:eastAsia="fr-FR"/>
        </w:rPr>
      </w:pPr>
      <w:r>
        <w:rPr>
          <w:lang w:eastAsia="fr-FR"/>
        </w:rPr>
        <w:t>Pour l’écriture de cette pièce, le souffle, l’élan générateur qui m’a poussé à aligner les premiers mots, c’est comme bien souvent chez moi, une fille.</w:t>
      </w:r>
    </w:p>
    <w:p w14:paraId="01DB8F70" w14:textId="032BDB00" w:rsidR="007B7129" w:rsidRPr="000A17E2" w:rsidRDefault="00BD7B2B" w:rsidP="00E7040C">
      <w:pPr>
        <w:pStyle w:val="Liminaire"/>
        <w:rPr>
          <w:lang w:val="en-GB" w:eastAsia="fr-FR"/>
        </w:rPr>
      </w:pPr>
      <w:r>
        <w:rPr>
          <w:lang w:eastAsia="fr-FR"/>
        </w:rPr>
        <w:t xml:space="preserve">A girl who has somehow introduced me to the russian rock, to the ukrainian music and to this soul </w:t>
      </w:r>
      <w:r w:rsidR="007B7129">
        <w:rPr>
          <w:lang w:eastAsia="fr-FR"/>
        </w:rPr>
        <w:t>particulière qui vibre de l’autre côté du rideau de fer</w:t>
      </w:r>
      <w:r w:rsidR="000A17E2">
        <w:rPr>
          <w:lang w:eastAsia="fr-FR"/>
        </w:rPr>
        <w:t>.</w:t>
      </w:r>
      <w:r w:rsidR="007B7129">
        <w:rPr>
          <w:lang w:eastAsia="fr-FR"/>
        </w:rPr>
        <w:t xml:space="preserve"> </w:t>
      </w:r>
      <w:r w:rsidR="000A17E2" w:rsidRPr="000A17E2">
        <w:rPr>
          <w:lang w:val="en-GB" w:eastAsia="fr-FR"/>
        </w:rPr>
        <w:t xml:space="preserve">And against all expectation, this girl is </w:t>
      </w:r>
      <w:r w:rsidR="007B7129" w:rsidRPr="000A17E2">
        <w:rPr>
          <w:lang w:val="en-GB" w:eastAsia="fr-FR"/>
        </w:rPr>
        <w:t>une Biélorusse russophone.</w:t>
      </w:r>
    </w:p>
    <w:p w14:paraId="4732E926" w14:textId="3B4BEC69" w:rsidR="007B7129" w:rsidRPr="00E7040C" w:rsidRDefault="007B7129" w:rsidP="00E7040C">
      <w:pPr>
        <w:pStyle w:val="Liminaire"/>
        <w:rPr>
          <w:lang w:eastAsia="fr-FR"/>
        </w:rPr>
      </w:pPr>
      <w:r>
        <w:rPr>
          <w:lang w:eastAsia="fr-FR"/>
        </w:rPr>
        <w:t>Merci Lina.</w:t>
      </w:r>
    </w:p>
    <w:p w14:paraId="6A71A6AE" w14:textId="77777777" w:rsidR="00E7040C" w:rsidRPr="00E7040C" w:rsidRDefault="00E7040C" w:rsidP="00E7040C">
      <w:pPr>
        <w:pStyle w:val="Liminaire"/>
        <w:rPr>
          <w:lang w:eastAsia="fr-FR"/>
        </w:rPr>
      </w:pPr>
    </w:p>
    <w:p w14:paraId="45B1E135" w14:textId="77777777" w:rsidR="00E7040C" w:rsidRPr="00E7040C" w:rsidRDefault="00E7040C" w:rsidP="00E7040C">
      <w:pPr>
        <w:pStyle w:val="TDidascalies"/>
        <w:rPr>
          <w:lang w:eastAsia="fr-FR"/>
        </w:rPr>
      </w:pPr>
    </w:p>
    <w:p w14:paraId="23AAD279" w14:textId="77777777" w:rsidR="006936DA" w:rsidRPr="00E7040C" w:rsidRDefault="006936DA" w:rsidP="001A58DC">
      <w:pPr>
        <w:pStyle w:val="TScne"/>
      </w:pPr>
      <w:r w:rsidRPr="00E7040C">
        <w:t>Dramatis Personæ</w:t>
      </w:r>
    </w:p>
    <w:p w14:paraId="6B592C51" w14:textId="77777777" w:rsidR="006936DA" w:rsidRPr="006936DA" w:rsidRDefault="006936DA" w:rsidP="005D1C69">
      <w:pPr>
        <w:pStyle w:val="Dramatis"/>
        <w:rPr>
          <w:lang w:val="en-GB"/>
        </w:rPr>
      </w:pPr>
      <w:r w:rsidRPr="006936DA">
        <w:rPr>
          <w:lang w:val="en-GB"/>
        </w:rPr>
        <w:t>Paul, a 31-year-old musician (piano, guitar, vocals). French.</w:t>
      </w:r>
    </w:p>
    <w:p w14:paraId="570620C0" w14:textId="77777777" w:rsidR="006936DA" w:rsidRPr="006936DA" w:rsidRDefault="006936DA" w:rsidP="005D1C69">
      <w:pPr>
        <w:pStyle w:val="Dramatis"/>
        <w:rPr>
          <w:lang w:val="en-GB"/>
        </w:rPr>
      </w:pPr>
      <w:r w:rsidRPr="006936DA">
        <w:rPr>
          <w:lang w:val="en-GB"/>
        </w:rPr>
        <w:t>Stepan, a 67-year-old man. Ukrainian.</w:t>
      </w:r>
    </w:p>
    <w:p w14:paraId="2123535F" w14:textId="77777777" w:rsidR="006936DA" w:rsidRPr="006936DA" w:rsidRDefault="006936DA" w:rsidP="005D1C69">
      <w:pPr>
        <w:pStyle w:val="Dramatis"/>
        <w:rPr>
          <w:lang w:val="en-GB"/>
        </w:rPr>
      </w:pPr>
      <w:r w:rsidRPr="006936DA">
        <w:rPr>
          <w:lang w:val="en-GB"/>
        </w:rPr>
        <w:t>Natalia, a 30-year-old woman. Ukrainian.</w:t>
      </w:r>
    </w:p>
    <w:p w14:paraId="63423362" w14:textId="77777777" w:rsidR="006936DA" w:rsidRPr="006936DA" w:rsidRDefault="006936DA" w:rsidP="005D1C69">
      <w:pPr>
        <w:pStyle w:val="Dramatis"/>
        <w:rPr>
          <w:lang w:val="en-GB"/>
        </w:rPr>
      </w:pPr>
      <w:r w:rsidRPr="006936DA">
        <w:rPr>
          <w:lang w:val="en-GB"/>
        </w:rPr>
        <w:t>Lena, a 24-year-old pregnant woman. Ukrainian.</w:t>
      </w:r>
    </w:p>
    <w:p w14:paraId="7DBA2890" w14:textId="18B19B40" w:rsidR="006936DA" w:rsidRPr="006936DA" w:rsidRDefault="006936DA" w:rsidP="005D1C69">
      <w:pPr>
        <w:pStyle w:val="Dramatis"/>
        <w:rPr>
          <w:lang w:val="en-GB"/>
        </w:rPr>
      </w:pPr>
      <w:r w:rsidRPr="006936DA">
        <w:rPr>
          <w:lang w:val="en-GB"/>
        </w:rPr>
        <w:t>Dmitr</w:t>
      </w:r>
      <w:r w:rsidR="000B6225">
        <w:rPr>
          <w:lang w:val="en-GB"/>
        </w:rPr>
        <w:t>o</w:t>
      </w:r>
      <w:r w:rsidRPr="006936DA">
        <w:rPr>
          <w:lang w:val="en-GB"/>
        </w:rPr>
        <w:t>, a 29-year-old man, Lena’s husband. Ukrainian.</w:t>
      </w:r>
    </w:p>
    <w:p w14:paraId="69B32714" w14:textId="1B3A9D50" w:rsidR="006936DA" w:rsidRPr="006936DA" w:rsidRDefault="00E4356E" w:rsidP="005D1C69">
      <w:pPr>
        <w:pStyle w:val="Dramatis"/>
        <w:rPr>
          <w:lang w:val="en-GB"/>
        </w:rPr>
      </w:pPr>
      <w:r>
        <w:rPr>
          <w:lang w:val="en-GB"/>
        </w:rPr>
        <w:t>Yegor</w:t>
      </w:r>
      <w:r w:rsidR="006936DA" w:rsidRPr="006936DA">
        <w:rPr>
          <w:lang w:val="en-GB"/>
        </w:rPr>
        <w:t>, a 22-year-old soldier. Russian.</w:t>
      </w:r>
    </w:p>
    <w:p w14:paraId="18EF1365" w14:textId="77777777" w:rsidR="006936DA" w:rsidRPr="006936DA" w:rsidRDefault="006936DA" w:rsidP="001A58DC">
      <w:pPr>
        <w:pStyle w:val="TScne"/>
        <w:rPr>
          <w:lang w:val="en-GB"/>
        </w:rPr>
      </w:pPr>
      <w:r w:rsidRPr="006936DA">
        <w:rPr>
          <w:lang w:val="en-GB"/>
        </w:rPr>
        <w:t>Décor</w:t>
      </w:r>
    </w:p>
    <w:p w14:paraId="26C7B71A" w14:textId="77777777" w:rsidR="006936DA" w:rsidRPr="006936DA" w:rsidRDefault="006936DA" w:rsidP="005D1C69">
      <w:pPr>
        <w:pStyle w:val="Liminaire"/>
        <w:rPr>
          <w:lang w:val="en-GB"/>
        </w:rPr>
      </w:pPr>
      <w:r w:rsidRPr="006936DA">
        <w:rPr>
          <w:lang w:val="en-GB"/>
        </w:rPr>
        <w:t>The stage is bare, the furniture worn and aged. The back of the stage is empty and shrouded in darkness. All furniture is positioned downstage.</w:t>
      </w:r>
    </w:p>
    <w:p w14:paraId="56C816C4" w14:textId="07F903F2" w:rsidR="006936DA" w:rsidRPr="006936DA" w:rsidRDefault="006936DA" w:rsidP="005D1C69">
      <w:pPr>
        <w:pStyle w:val="Liminaire"/>
        <w:rPr>
          <w:lang w:val="en-GB"/>
        </w:rPr>
      </w:pPr>
      <w:r w:rsidRPr="006936DA">
        <w:rPr>
          <w:lang w:val="en-GB"/>
        </w:rPr>
        <w:t>Stage right (</w:t>
      </w:r>
      <w:r w:rsidR="00ED6671">
        <w:rPr>
          <w:lang w:val="en-GB"/>
        </w:rPr>
        <w:t>côté</w:t>
      </w:r>
      <w:r w:rsidRPr="006936DA">
        <w:rPr>
          <w:lang w:val="en-GB"/>
        </w:rPr>
        <w:t xml:space="preserve"> jardin): a </w:t>
      </w:r>
      <w:r w:rsidRPr="00ED6671">
        <w:rPr>
          <w:rStyle w:val="Gras"/>
          <w:lang w:val="en-GB"/>
        </w:rPr>
        <w:t>door</w:t>
      </w:r>
      <w:r w:rsidRPr="006936DA">
        <w:rPr>
          <w:lang w:val="en-GB"/>
        </w:rPr>
        <w:t xml:space="preserve"> at the back wall and an </w:t>
      </w:r>
      <w:r w:rsidRPr="00ED6671">
        <w:rPr>
          <w:rStyle w:val="Gras"/>
          <w:lang w:val="en-GB"/>
        </w:rPr>
        <w:t>upright piano</w:t>
      </w:r>
      <w:r w:rsidRPr="006936DA">
        <w:rPr>
          <w:lang w:val="en-GB"/>
        </w:rPr>
        <w:t xml:space="preserve"> set in profile, near the front.</w:t>
      </w:r>
    </w:p>
    <w:p w14:paraId="551E517E" w14:textId="77777777" w:rsidR="006936DA" w:rsidRPr="006936DA" w:rsidRDefault="006936DA" w:rsidP="005D1C69">
      <w:pPr>
        <w:pStyle w:val="Liminaire"/>
        <w:rPr>
          <w:lang w:val="en-GB"/>
        </w:rPr>
      </w:pPr>
      <w:r w:rsidRPr="006936DA">
        <w:rPr>
          <w:lang w:val="en-GB"/>
        </w:rPr>
        <w:lastRenderedPageBreak/>
        <w:t xml:space="preserve">Downstage centre-left: a </w:t>
      </w:r>
      <w:r w:rsidRPr="00ED6671">
        <w:rPr>
          <w:rStyle w:val="Gras"/>
          <w:lang w:val="en-GB"/>
        </w:rPr>
        <w:t>dining table</w:t>
      </w:r>
      <w:r w:rsidRPr="006936DA">
        <w:rPr>
          <w:lang w:val="en-GB"/>
        </w:rPr>
        <w:t xml:space="preserve"> with </w:t>
      </w:r>
      <w:r w:rsidRPr="00ED6671">
        <w:rPr>
          <w:rStyle w:val="Gras"/>
          <w:lang w:val="en-GB"/>
        </w:rPr>
        <w:t>four chairs</w:t>
      </w:r>
      <w:r w:rsidRPr="006936DA">
        <w:rPr>
          <w:lang w:val="en-GB"/>
        </w:rPr>
        <w:t>.</w:t>
      </w:r>
    </w:p>
    <w:p w14:paraId="07292505" w14:textId="77777777" w:rsidR="006936DA" w:rsidRPr="006936DA" w:rsidRDefault="006936DA" w:rsidP="005D1C69">
      <w:pPr>
        <w:pStyle w:val="Liminaire"/>
        <w:rPr>
          <w:lang w:val="en-GB"/>
        </w:rPr>
      </w:pPr>
      <w:r w:rsidRPr="006936DA">
        <w:rPr>
          <w:lang w:val="en-GB"/>
        </w:rPr>
        <w:t xml:space="preserve">Upstage centre: a </w:t>
      </w:r>
      <w:r w:rsidRPr="00ED6671">
        <w:rPr>
          <w:rStyle w:val="Gras"/>
          <w:lang w:val="en-GB"/>
        </w:rPr>
        <w:t>samovar</w:t>
      </w:r>
      <w:r w:rsidRPr="006936DA">
        <w:rPr>
          <w:lang w:val="en-GB"/>
        </w:rPr>
        <w:t xml:space="preserve"> with several </w:t>
      </w:r>
      <w:r w:rsidRPr="00ED6671">
        <w:rPr>
          <w:rStyle w:val="Gras"/>
          <w:lang w:val="en-GB"/>
        </w:rPr>
        <w:t>tea glasses</w:t>
      </w:r>
      <w:r w:rsidRPr="006936DA">
        <w:rPr>
          <w:lang w:val="en-GB"/>
        </w:rPr>
        <w:t xml:space="preserve"> on a </w:t>
      </w:r>
      <w:r w:rsidRPr="00ED6671">
        <w:rPr>
          <w:rStyle w:val="Gras"/>
          <w:lang w:val="en-GB"/>
        </w:rPr>
        <w:t>small side table</w:t>
      </w:r>
      <w:r w:rsidRPr="006936DA">
        <w:rPr>
          <w:lang w:val="en-GB"/>
        </w:rPr>
        <w:t>.</w:t>
      </w:r>
    </w:p>
    <w:p w14:paraId="507DE6EA" w14:textId="77777777" w:rsidR="006936DA" w:rsidRPr="006936DA" w:rsidRDefault="006936DA" w:rsidP="005D1C69">
      <w:pPr>
        <w:pStyle w:val="Liminaire"/>
        <w:rPr>
          <w:lang w:val="en-GB"/>
        </w:rPr>
      </w:pPr>
      <w:r w:rsidRPr="006936DA">
        <w:rPr>
          <w:lang w:val="en-GB"/>
        </w:rPr>
        <w:t xml:space="preserve">Centre-left: a </w:t>
      </w:r>
      <w:r w:rsidRPr="00ED6671">
        <w:rPr>
          <w:rStyle w:val="Gras"/>
          <w:lang w:val="en-GB"/>
        </w:rPr>
        <w:t>three-seater sofa</w:t>
      </w:r>
      <w:r w:rsidRPr="006936DA">
        <w:rPr>
          <w:lang w:val="en-GB"/>
        </w:rPr>
        <w:t xml:space="preserve"> with a </w:t>
      </w:r>
      <w:r w:rsidRPr="00ED6671">
        <w:rPr>
          <w:rStyle w:val="Gras"/>
          <w:lang w:val="en-GB"/>
        </w:rPr>
        <w:t>blanket</w:t>
      </w:r>
      <w:r w:rsidRPr="006936DA">
        <w:rPr>
          <w:lang w:val="en-GB"/>
        </w:rPr>
        <w:t>.</w:t>
      </w:r>
    </w:p>
    <w:p w14:paraId="09107E65" w14:textId="48259C96" w:rsidR="006936DA" w:rsidRPr="006936DA" w:rsidRDefault="006936DA" w:rsidP="005D1C69">
      <w:pPr>
        <w:pStyle w:val="Liminaire"/>
        <w:rPr>
          <w:lang w:val="en-GB"/>
        </w:rPr>
      </w:pPr>
      <w:r w:rsidRPr="006936DA">
        <w:rPr>
          <w:lang w:val="en-GB"/>
        </w:rPr>
        <w:t>Stage left (</w:t>
      </w:r>
      <w:r w:rsidR="00ED6671">
        <w:rPr>
          <w:lang w:val="en-GB"/>
        </w:rPr>
        <w:t>côté</w:t>
      </w:r>
      <w:r w:rsidRPr="006936DA">
        <w:rPr>
          <w:lang w:val="en-GB"/>
        </w:rPr>
        <w:t xml:space="preserve"> cour): another </w:t>
      </w:r>
      <w:r w:rsidRPr="00ED6671">
        <w:rPr>
          <w:rStyle w:val="Gras"/>
          <w:lang w:val="en-GB"/>
        </w:rPr>
        <w:t>door</w:t>
      </w:r>
      <w:r w:rsidRPr="006936DA">
        <w:rPr>
          <w:lang w:val="en-GB"/>
        </w:rPr>
        <w:t>.</w:t>
      </w:r>
    </w:p>
    <w:p w14:paraId="58CDA4EF" w14:textId="40974E24" w:rsidR="006936DA" w:rsidRPr="006936DA" w:rsidRDefault="00ED6671" w:rsidP="005D1C69">
      <w:pPr>
        <w:pStyle w:val="Liminaire"/>
        <w:rPr>
          <w:lang w:val="en-GB"/>
        </w:rPr>
      </w:pPr>
      <w:r>
        <w:rPr>
          <w:lang w:val="en-GB"/>
        </w:rPr>
        <w:t>Something work</w:t>
      </w:r>
      <w:r w:rsidR="00F95DCE">
        <w:rPr>
          <w:lang w:val="en-GB"/>
        </w:rPr>
        <w:t>ing</w:t>
      </w:r>
      <w:r>
        <w:rPr>
          <w:lang w:val="en-GB"/>
        </w:rPr>
        <w:t xml:space="preserve"> as a small </w:t>
      </w:r>
      <w:r w:rsidR="006936DA" w:rsidRPr="006936DA">
        <w:rPr>
          <w:lang w:val="en-GB"/>
        </w:rPr>
        <w:t xml:space="preserve">kitchen counter </w:t>
      </w:r>
      <w:r>
        <w:rPr>
          <w:lang w:val="en-GB"/>
        </w:rPr>
        <w:t>will be used later on the apron.</w:t>
      </w:r>
    </w:p>
    <w:p w14:paraId="643D4029" w14:textId="77777777" w:rsidR="006936DA" w:rsidRPr="006936DA" w:rsidRDefault="006936DA" w:rsidP="001A58DC">
      <w:pPr>
        <w:pStyle w:val="TActe"/>
        <w:rPr>
          <w:lang w:val="en-GB"/>
        </w:rPr>
      </w:pPr>
      <w:r w:rsidRPr="006936DA">
        <w:rPr>
          <w:lang w:val="en-GB"/>
        </w:rPr>
        <w:lastRenderedPageBreak/>
        <w:t>Prologue</w:t>
      </w:r>
    </w:p>
    <w:p w14:paraId="1CD34ED8" w14:textId="7D96DBBC" w:rsidR="006936DA" w:rsidRPr="006936DA" w:rsidRDefault="00E4356E" w:rsidP="005D1C69">
      <w:pPr>
        <w:pStyle w:val="TDidascalies"/>
        <w:rPr>
          <w:lang w:val="en-GB"/>
        </w:rPr>
      </w:pPr>
      <w:r>
        <w:rPr>
          <w:lang w:val="en-GB"/>
        </w:rPr>
        <w:t>(</w:t>
      </w:r>
      <w:r w:rsidR="006936DA" w:rsidRPr="006936DA">
        <w:rPr>
          <w:lang w:val="en-GB"/>
        </w:rPr>
        <w:t>All the lights are turned down.</w:t>
      </w:r>
    </w:p>
    <w:p w14:paraId="71848829" w14:textId="77777777" w:rsidR="006936DA" w:rsidRPr="006936DA" w:rsidRDefault="006936DA" w:rsidP="005D1C69">
      <w:pPr>
        <w:pStyle w:val="TDidascalies"/>
        <w:rPr>
          <w:lang w:val="en-GB"/>
        </w:rPr>
      </w:pPr>
      <w:r w:rsidRPr="006936DA">
        <w:rPr>
          <w:lang w:val="en-GB"/>
        </w:rPr>
        <w:t>We can barely make out the shadows of the set on stage.</w:t>
      </w:r>
    </w:p>
    <w:p w14:paraId="046888FB" w14:textId="4F39F5C8" w:rsidR="006936DA" w:rsidRPr="006936DA" w:rsidRDefault="006936DA" w:rsidP="005D1C69">
      <w:pPr>
        <w:pStyle w:val="TDidascalies"/>
        <w:rPr>
          <w:lang w:val="en-GB"/>
        </w:rPr>
      </w:pPr>
      <w:r w:rsidRPr="006936DA">
        <w:rPr>
          <w:lang w:val="en-GB"/>
        </w:rPr>
        <w:t>From behind the curtains, we hear Paul’s voice.</w:t>
      </w:r>
      <w:r w:rsidR="00E4356E">
        <w:rPr>
          <w:lang w:val="en-GB"/>
        </w:rPr>
        <w:t>)</w:t>
      </w:r>
    </w:p>
    <w:p w14:paraId="395BB0DE" w14:textId="77777777" w:rsidR="006936DA" w:rsidRPr="006936DA" w:rsidRDefault="006936DA" w:rsidP="005D1C69">
      <w:pPr>
        <w:pStyle w:val="TPerso"/>
        <w:rPr>
          <w:lang w:val="en-GB"/>
        </w:rPr>
      </w:pPr>
      <w:r w:rsidRPr="006936DA">
        <w:rPr>
          <w:lang w:val="en-GB"/>
        </w:rPr>
        <w:t>Paul</w:t>
      </w:r>
      <w:r w:rsidRPr="00ED6671">
        <w:rPr>
          <w:lang w:val="en-GB"/>
        </w:rPr>
        <w:t xml:space="preserve"> (voice-over)</w:t>
      </w:r>
    </w:p>
    <w:p w14:paraId="0D9D0A85" w14:textId="77777777" w:rsidR="006936DA" w:rsidRPr="006936DA" w:rsidRDefault="006936DA" w:rsidP="005D1C69">
      <w:pPr>
        <w:pStyle w:val="TDialogue"/>
        <w:rPr>
          <w:lang w:val="en-GB"/>
        </w:rPr>
      </w:pPr>
      <w:r w:rsidRPr="006936DA">
        <w:rPr>
          <w:lang w:val="en-GB"/>
        </w:rPr>
        <w:t>What was I seeking, coming to Mariupol in that end of February of 2022?</w:t>
      </w:r>
    </w:p>
    <w:p w14:paraId="69495B9C" w14:textId="77777777" w:rsidR="00312940" w:rsidRDefault="006936DA" w:rsidP="005D1C69">
      <w:pPr>
        <w:pStyle w:val="TDialogue"/>
        <w:rPr>
          <w:lang w:val="en-GB"/>
        </w:rPr>
      </w:pPr>
      <w:r w:rsidRPr="006936DA">
        <w:rPr>
          <w:lang w:val="en-GB"/>
        </w:rPr>
        <w:t xml:space="preserve">The </w:t>
      </w:r>
      <w:r w:rsidR="00312940">
        <w:rPr>
          <w:lang w:val="en-GB"/>
        </w:rPr>
        <w:t xml:space="preserve">entire </w:t>
      </w:r>
      <w:r w:rsidRPr="006936DA">
        <w:rPr>
          <w:lang w:val="en-GB"/>
        </w:rPr>
        <w:t xml:space="preserve">world </w:t>
      </w:r>
      <w:r w:rsidR="00312940">
        <w:rPr>
          <w:lang w:val="en-GB"/>
        </w:rPr>
        <w:t xml:space="preserve">announced </w:t>
      </w:r>
      <w:r w:rsidRPr="006936DA">
        <w:rPr>
          <w:lang w:val="en-GB"/>
        </w:rPr>
        <w:t>a Russian invasion — and though no one quite believed it, reason said I should have stayed in France.</w:t>
      </w:r>
    </w:p>
    <w:p w14:paraId="5CA949EF" w14:textId="497003AA" w:rsidR="006936DA" w:rsidRPr="006936DA" w:rsidRDefault="006936DA" w:rsidP="005D1C69">
      <w:pPr>
        <w:pStyle w:val="TDialogue"/>
        <w:rPr>
          <w:lang w:val="en-GB"/>
        </w:rPr>
      </w:pPr>
      <w:r w:rsidRPr="006936DA">
        <w:rPr>
          <w:lang w:val="en-GB"/>
        </w:rPr>
        <w:t>Or at least waited.</w:t>
      </w:r>
    </w:p>
    <w:p w14:paraId="658649D0" w14:textId="77777777" w:rsidR="006936DA" w:rsidRPr="006936DA" w:rsidRDefault="006936DA" w:rsidP="005D1C69">
      <w:pPr>
        <w:pStyle w:val="TDialogue"/>
        <w:rPr>
          <w:lang w:val="en-GB"/>
        </w:rPr>
      </w:pPr>
      <w:r w:rsidRPr="006936DA">
        <w:rPr>
          <w:lang w:val="en-GB"/>
        </w:rPr>
        <w:t>So, what was I hoping for?</w:t>
      </w:r>
    </w:p>
    <w:p w14:paraId="6BCA914B" w14:textId="77777777" w:rsidR="006936DA" w:rsidRPr="006936DA" w:rsidRDefault="006936DA" w:rsidP="005D1C69">
      <w:pPr>
        <w:pStyle w:val="TDialogue"/>
        <w:rPr>
          <w:lang w:val="en-GB"/>
        </w:rPr>
      </w:pPr>
      <w:r w:rsidRPr="006936DA">
        <w:rPr>
          <w:lang w:val="en-GB"/>
        </w:rPr>
        <w:t>To become an artist under the bombs?</w:t>
      </w:r>
    </w:p>
    <w:p w14:paraId="5534D731" w14:textId="35A672FC" w:rsidR="006936DA" w:rsidRPr="006936DA" w:rsidRDefault="006936DA" w:rsidP="005D1C69">
      <w:pPr>
        <w:pStyle w:val="TDialogue"/>
        <w:rPr>
          <w:lang w:val="en-GB"/>
        </w:rPr>
      </w:pPr>
      <w:r w:rsidRPr="006936DA">
        <w:rPr>
          <w:lang w:val="en-GB"/>
        </w:rPr>
        <w:t>To prove to the world that I stood above fate?</w:t>
      </w:r>
    </w:p>
    <w:p w14:paraId="673050D5" w14:textId="77777777" w:rsidR="006936DA" w:rsidRPr="006936DA" w:rsidRDefault="006936DA" w:rsidP="005D1C69">
      <w:pPr>
        <w:pStyle w:val="TDialogue"/>
        <w:rPr>
          <w:lang w:val="en-GB"/>
        </w:rPr>
      </w:pPr>
      <w:r w:rsidRPr="006936DA">
        <w:rPr>
          <w:lang w:val="en-GB"/>
        </w:rPr>
        <w:t>To show how an idealist romantic I am ?</w:t>
      </w:r>
    </w:p>
    <w:p w14:paraId="6B7B427B" w14:textId="1A2515C2" w:rsidR="0014496B" w:rsidRDefault="006936DA" w:rsidP="005D1C69">
      <w:pPr>
        <w:pStyle w:val="TDialogue"/>
        <w:rPr>
          <w:lang w:val="en-GB"/>
        </w:rPr>
      </w:pPr>
      <w:r w:rsidRPr="006936DA">
        <w:rPr>
          <w:lang w:val="en-GB"/>
        </w:rPr>
        <w:t xml:space="preserve">Truth is, I didn’t </w:t>
      </w:r>
      <w:r w:rsidR="0014496B">
        <w:rPr>
          <w:lang w:val="en-GB"/>
        </w:rPr>
        <w:t xml:space="preserve">really </w:t>
      </w:r>
      <w:r w:rsidRPr="006936DA">
        <w:rPr>
          <w:lang w:val="en-GB"/>
        </w:rPr>
        <w:t>think it through.</w:t>
      </w:r>
    </w:p>
    <w:p w14:paraId="0518F785" w14:textId="77777777" w:rsidR="006936DA" w:rsidRPr="006936DA" w:rsidRDefault="006936DA" w:rsidP="005D1C69">
      <w:pPr>
        <w:pStyle w:val="TDialogue"/>
        <w:rPr>
          <w:lang w:val="en-GB"/>
        </w:rPr>
      </w:pPr>
      <w:r w:rsidRPr="006936DA">
        <w:rPr>
          <w:lang w:val="en-GB"/>
        </w:rPr>
        <w:t>I just had one good reason to come to Mariupol.</w:t>
      </w:r>
    </w:p>
    <w:p w14:paraId="6F31FB97" w14:textId="1B319AD6" w:rsidR="006936DA" w:rsidRPr="00ED6671" w:rsidRDefault="006936DA" w:rsidP="00312940">
      <w:pPr>
        <w:pStyle w:val="TActe"/>
        <w:rPr>
          <w:lang w:val="en-GB"/>
        </w:rPr>
      </w:pPr>
      <w:r w:rsidRPr="00ED6671">
        <w:rPr>
          <w:lang w:val="en-GB"/>
        </w:rPr>
        <w:lastRenderedPageBreak/>
        <w:t>Act I</w:t>
      </w:r>
    </w:p>
    <w:p w14:paraId="6B8DCCE9" w14:textId="4DA53D2C" w:rsidR="006936DA" w:rsidRPr="00FB595C" w:rsidRDefault="006936DA" w:rsidP="001A58DC">
      <w:pPr>
        <w:pStyle w:val="TScne"/>
        <w:rPr>
          <w:lang w:val="en-GB"/>
        </w:rPr>
      </w:pPr>
      <w:r w:rsidRPr="00FB595C">
        <w:rPr>
          <w:lang w:val="en-GB"/>
        </w:rPr>
        <w:t>Scene I</w:t>
      </w:r>
    </w:p>
    <w:p w14:paraId="1E2305BA" w14:textId="2EB4C06C" w:rsidR="005D1C69" w:rsidRPr="00FB595C" w:rsidRDefault="005D1C69" w:rsidP="005D1C69">
      <w:pPr>
        <w:pStyle w:val="TPersosScne"/>
        <w:rPr>
          <w:lang w:val="en-GB" w:eastAsia="fr-FR"/>
        </w:rPr>
      </w:pPr>
      <w:r w:rsidRPr="00FB595C">
        <w:rPr>
          <w:lang w:val="en-GB" w:eastAsia="fr-FR"/>
        </w:rPr>
        <w:t>Stepan, Natalia</w:t>
      </w:r>
    </w:p>
    <w:p w14:paraId="20A6A538" w14:textId="26FCE716" w:rsidR="00631F8D" w:rsidRDefault="00E4356E" w:rsidP="005D1C69">
      <w:pPr>
        <w:pStyle w:val="TDidascalies"/>
        <w:rPr>
          <w:lang w:val="en-GB"/>
        </w:rPr>
      </w:pPr>
      <w:r>
        <w:rPr>
          <w:lang w:val="en-GB"/>
        </w:rPr>
        <w:t>(</w:t>
      </w:r>
      <w:r w:rsidR="00FB595C" w:rsidRPr="00FB595C">
        <w:rPr>
          <w:lang w:val="en-GB"/>
        </w:rPr>
        <w:t xml:space="preserve">The stage is </w:t>
      </w:r>
      <w:r w:rsidR="00631F8D">
        <w:rPr>
          <w:lang w:val="en-GB"/>
        </w:rPr>
        <w:t xml:space="preserve">still shrouded </w:t>
      </w:r>
      <w:r w:rsidR="00FB595C" w:rsidRPr="00FB595C">
        <w:rPr>
          <w:lang w:val="en-GB"/>
        </w:rPr>
        <w:t>in darkness</w:t>
      </w:r>
      <w:r w:rsidR="006936DA" w:rsidRPr="00FB595C">
        <w:rPr>
          <w:lang w:val="en-GB"/>
        </w:rPr>
        <w:t>.</w:t>
      </w:r>
    </w:p>
    <w:p w14:paraId="381DE945" w14:textId="0AF97FC0" w:rsidR="00631F8D" w:rsidRDefault="00631F8D" w:rsidP="005D1C69">
      <w:pPr>
        <w:pStyle w:val="TDidascalies"/>
        <w:rPr>
          <w:lang w:val="en-GB"/>
        </w:rPr>
      </w:pPr>
      <w:r w:rsidRPr="00631F8D">
        <w:rPr>
          <w:lang w:val="en-GB"/>
        </w:rPr>
        <w:t>Sporadic gunfire and shelling rumble in the distance.</w:t>
      </w:r>
    </w:p>
    <w:p w14:paraId="6B8A943B" w14:textId="77777777" w:rsidR="00631F8D" w:rsidRPr="00631F8D" w:rsidRDefault="00631F8D" w:rsidP="005D1C69">
      <w:pPr>
        <w:pStyle w:val="TDidascalies"/>
        <w:rPr>
          <w:lang w:val="en-GB"/>
        </w:rPr>
      </w:pPr>
      <w:r w:rsidRPr="00631F8D">
        <w:rPr>
          <w:lang w:val="en-GB"/>
        </w:rPr>
        <w:t>Stepan is entering the stage by the côté cour door.</w:t>
      </w:r>
    </w:p>
    <w:p w14:paraId="39FAE6A1" w14:textId="1C41E50D" w:rsidR="006936DA" w:rsidRDefault="00631F8D" w:rsidP="005D1C69">
      <w:pPr>
        <w:pStyle w:val="TDidascalies"/>
        <w:rPr>
          <w:lang w:val="en-GB"/>
        </w:rPr>
      </w:pPr>
      <w:r w:rsidRPr="00631F8D">
        <w:rPr>
          <w:lang w:val="en-GB"/>
        </w:rPr>
        <w:t xml:space="preserve">Natalia is almost invisble, </w:t>
      </w:r>
      <w:r>
        <w:rPr>
          <w:lang w:val="en-GB"/>
        </w:rPr>
        <w:t xml:space="preserve">wrapped </w:t>
      </w:r>
      <w:r w:rsidRPr="00631F8D">
        <w:rPr>
          <w:lang w:val="en-GB"/>
        </w:rPr>
        <w:t xml:space="preserve">in a blanket, on the </w:t>
      </w:r>
      <w:r>
        <w:rPr>
          <w:lang w:val="en-GB"/>
        </w:rPr>
        <w:t>couch.</w:t>
      </w:r>
      <w:r w:rsidR="00E4356E">
        <w:rPr>
          <w:lang w:val="en-GB"/>
        </w:rPr>
        <w:t>)</w:t>
      </w:r>
    </w:p>
    <w:p w14:paraId="62BE072B" w14:textId="77777777" w:rsidR="00A50FB2" w:rsidRPr="00A50FB2" w:rsidRDefault="00A50FB2" w:rsidP="00A50FB2">
      <w:pPr>
        <w:pStyle w:val="TPerso"/>
        <w:rPr>
          <w:lang w:val="en-GB"/>
        </w:rPr>
      </w:pPr>
      <w:r w:rsidRPr="00A50FB2">
        <w:rPr>
          <w:lang w:val="en-GB"/>
        </w:rPr>
        <w:t>STEPAN</w:t>
      </w:r>
    </w:p>
    <w:p w14:paraId="2F25DCC1" w14:textId="5A1E6DF7" w:rsidR="00A50FB2" w:rsidRPr="00A50FB2" w:rsidRDefault="0014496B" w:rsidP="00A50FB2">
      <w:pPr>
        <w:pStyle w:val="TDialogue"/>
        <w:rPr>
          <w:lang w:val="en-GB"/>
        </w:rPr>
      </w:pPr>
      <w:r>
        <w:rPr>
          <w:lang w:val="en-GB"/>
        </w:rPr>
        <w:t xml:space="preserve">(in ukrainian) </w:t>
      </w:r>
      <w:r w:rsidR="004370BF" w:rsidRPr="004370BF">
        <w:rPr>
          <w:lang w:val="en-GB"/>
        </w:rPr>
        <w:t>Ластівко</w:t>
      </w:r>
      <w:r w:rsidR="00A50FB2" w:rsidRPr="00A50FB2">
        <w:rPr>
          <w:lang w:val="en-GB"/>
        </w:rPr>
        <w:t>, please don’t stay like that in the dark.</w:t>
      </w:r>
    </w:p>
    <w:p w14:paraId="4903CC56" w14:textId="129C9662" w:rsidR="00A50FB2" w:rsidRPr="00A50FB2" w:rsidRDefault="00E4356E" w:rsidP="00A50FB2">
      <w:pPr>
        <w:pStyle w:val="TDidascalies"/>
        <w:rPr>
          <w:lang w:val="en-GB"/>
        </w:rPr>
      </w:pPr>
      <w:r>
        <w:rPr>
          <w:lang w:val="en-GB"/>
        </w:rPr>
        <w:t>(</w:t>
      </w:r>
      <w:r w:rsidR="00A50FB2" w:rsidRPr="00A50FB2">
        <w:rPr>
          <w:lang w:val="en-GB"/>
        </w:rPr>
        <w:t>No answer. Stepan lights a few candles. The stage gradually lights up.</w:t>
      </w:r>
      <w:r>
        <w:rPr>
          <w:lang w:val="en-GB"/>
        </w:rPr>
        <w:t>)</w:t>
      </w:r>
    </w:p>
    <w:p w14:paraId="1E088A08" w14:textId="77777777" w:rsidR="00A50FB2" w:rsidRPr="00A50FB2" w:rsidRDefault="00A50FB2" w:rsidP="00A50FB2">
      <w:pPr>
        <w:pStyle w:val="TPerso"/>
        <w:rPr>
          <w:lang w:val="en-GB"/>
        </w:rPr>
      </w:pPr>
      <w:r w:rsidRPr="00A50FB2">
        <w:rPr>
          <w:lang w:val="en-GB"/>
        </w:rPr>
        <w:t>STEPAN</w:t>
      </w:r>
    </w:p>
    <w:p w14:paraId="48A41C63" w14:textId="0A6986E0" w:rsidR="00A50FB2" w:rsidRPr="00A50FB2" w:rsidRDefault="0014496B" w:rsidP="00A50FB2">
      <w:pPr>
        <w:pStyle w:val="TDialogue"/>
        <w:rPr>
          <w:lang w:val="en-GB"/>
        </w:rPr>
      </w:pPr>
      <w:r>
        <w:rPr>
          <w:lang w:val="en-GB"/>
        </w:rPr>
        <w:t xml:space="preserve">(in ukrainian) </w:t>
      </w:r>
      <w:r w:rsidR="00A50FB2" w:rsidRPr="00A50FB2">
        <w:rPr>
          <w:lang w:val="en-GB"/>
        </w:rPr>
        <w:t xml:space="preserve">The </w:t>
      </w:r>
      <w:r w:rsidR="001E628F" w:rsidRPr="001E628F">
        <w:rPr>
          <w:lang w:val="en-GB"/>
        </w:rPr>
        <w:t>пряники</w:t>
      </w:r>
      <w:r w:rsidR="001E628F">
        <w:rPr>
          <w:lang w:val="en-GB"/>
        </w:rPr>
        <w:t xml:space="preserve"> </w:t>
      </w:r>
      <w:r w:rsidR="00A50FB2" w:rsidRPr="00A50FB2">
        <w:rPr>
          <w:lang w:val="en-GB"/>
        </w:rPr>
        <w:t>just came out of the oven — want one?</w:t>
      </w:r>
    </w:p>
    <w:p w14:paraId="275DECA1" w14:textId="77777777" w:rsidR="00A50FB2" w:rsidRPr="00A50FB2" w:rsidRDefault="00A50FB2" w:rsidP="00A50FB2">
      <w:pPr>
        <w:pStyle w:val="TPerso"/>
        <w:rPr>
          <w:lang w:val="en-GB"/>
        </w:rPr>
      </w:pPr>
      <w:r w:rsidRPr="00A50FB2">
        <w:rPr>
          <w:lang w:val="en-GB"/>
        </w:rPr>
        <w:t>NATALIA</w:t>
      </w:r>
    </w:p>
    <w:p w14:paraId="594B9BA7" w14:textId="22F827A5" w:rsidR="00A50FB2" w:rsidRPr="00A50FB2" w:rsidRDefault="0014496B" w:rsidP="00A50FB2">
      <w:pPr>
        <w:pStyle w:val="TDialogue"/>
        <w:rPr>
          <w:lang w:val="en-GB"/>
        </w:rPr>
      </w:pPr>
      <w:r>
        <w:rPr>
          <w:lang w:val="en-GB"/>
        </w:rPr>
        <w:t xml:space="preserve">(in ukrainian) </w:t>
      </w:r>
      <w:r w:rsidR="00A50FB2" w:rsidRPr="00A50FB2">
        <w:rPr>
          <w:lang w:val="en-GB"/>
        </w:rPr>
        <w:t>No, thanks. I’m fine…</w:t>
      </w:r>
    </w:p>
    <w:p w14:paraId="2AA377C1" w14:textId="77777777" w:rsidR="00A50FB2" w:rsidRPr="00A50FB2" w:rsidRDefault="00A50FB2" w:rsidP="00A50FB2">
      <w:pPr>
        <w:pStyle w:val="TPerso"/>
        <w:rPr>
          <w:lang w:val="en-GB"/>
        </w:rPr>
      </w:pPr>
      <w:r w:rsidRPr="00A50FB2">
        <w:rPr>
          <w:lang w:val="en-GB"/>
        </w:rPr>
        <w:t>STEPAN</w:t>
      </w:r>
    </w:p>
    <w:p w14:paraId="5C35E30E" w14:textId="46D98F10" w:rsidR="00A50FB2" w:rsidRPr="00A50FB2" w:rsidRDefault="0014496B" w:rsidP="00A50FB2">
      <w:pPr>
        <w:pStyle w:val="TDialogue"/>
        <w:rPr>
          <w:lang w:val="en-GB"/>
        </w:rPr>
      </w:pPr>
      <w:r>
        <w:rPr>
          <w:lang w:val="en-GB"/>
        </w:rPr>
        <w:t xml:space="preserve">(in ukrainian) </w:t>
      </w:r>
      <w:r w:rsidR="00A50FB2" w:rsidRPr="00A50FB2">
        <w:rPr>
          <w:lang w:val="en-GB"/>
        </w:rPr>
        <w:t>Come on, you’re not going to drink your tea without a cookie.</w:t>
      </w:r>
    </w:p>
    <w:p w14:paraId="353C6614" w14:textId="77777777" w:rsidR="00A50FB2" w:rsidRPr="00A50FB2" w:rsidRDefault="00A50FB2" w:rsidP="0014496B">
      <w:pPr>
        <w:pStyle w:val="TPerso"/>
        <w:rPr>
          <w:lang w:val="en-GB"/>
        </w:rPr>
      </w:pPr>
      <w:r w:rsidRPr="00A50FB2">
        <w:rPr>
          <w:lang w:val="en-GB"/>
        </w:rPr>
        <w:t>NATALIA</w:t>
      </w:r>
    </w:p>
    <w:p w14:paraId="6924DF76" w14:textId="6E974756" w:rsidR="00A50FB2" w:rsidRPr="00A50FB2" w:rsidRDefault="0014496B" w:rsidP="00A50FB2">
      <w:pPr>
        <w:pStyle w:val="TDialogue"/>
        <w:rPr>
          <w:lang w:val="en-GB"/>
        </w:rPr>
      </w:pPr>
      <w:r>
        <w:rPr>
          <w:lang w:val="en-GB"/>
        </w:rPr>
        <w:t>(in ukrainian)</w:t>
      </w:r>
      <w:r w:rsidR="00A50FB2" w:rsidRPr="00A50FB2">
        <w:rPr>
          <w:lang w:val="en-GB"/>
        </w:rPr>
        <w:t>I don’t feel like tea…</w:t>
      </w:r>
    </w:p>
    <w:p w14:paraId="5213C2CF" w14:textId="324C5A0A" w:rsidR="00A50FB2" w:rsidRPr="0014496B" w:rsidRDefault="00E4356E" w:rsidP="00A50FB2">
      <w:pPr>
        <w:pStyle w:val="TDidascalies"/>
        <w:rPr>
          <w:lang w:val="en-GB"/>
        </w:rPr>
      </w:pPr>
      <w:r>
        <w:rPr>
          <w:lang w:val="en-GB"/>
        </w:rPr>
        <w:t>(</w:t>
      </w:r>
      <w:r w:rsidR="00A50FB2" w:rsidRPr="00A50FB2">
        <w:rPr>
          <w:lang w:val="en-GB"/>
        </w:rPr>
        <w:t>There’s a knock at the door</w:t>
      </w:r>
      <w:r w:rsidR="0014496B">
        <w:rPr>
          <w:lang w:val="en-GB"/>
        </w:rPr>
        <w:t xml:space="preserve">, interrupting Natalia. She </w:t>
      </w:r>
      <w:r w:rsidR="00A50FB2" w:rsidRPr="00A50FB2">
        <w:rPr>
          <w:lang w:val="en-GB"/>
        </w:rPr>
        <w:t xml:space="preserve">panics. Stepan sets down the tray and walks towards the </w:t>
      </w:r>
      <w:r w:rsidR="0014496B">
        <w:rPr>
          <w:lang w:val="en-GB"/>
        </w:rPr>
        <w:t>côté jardin door</w:t>
      </w:r>
      <w:r w:rsidR="00A50FB2" w:rsidRPr="00A50FB2">
        <w:rPr>
          <w:lang w:val="en-GB"/>
        </w:rPr>
        <w:t>.</w:t>
      </w:r>
      <w:r>
        <w:rPr>
          <w:lang w:val="en-GB"/>
        </w:rPr>
        <w:t>)</w:t>
      </w:r>
    </w:p>
    <w:p w14:paraId="1A4AB64F" w14:textId="6FCCDFBB" w:rsidR="006936DA" w:rsidRPr="0014496B" w:rsidRDefault="006936DA" w:rsidP="0014496B">
      <w:pPr>
        <w:pStyle w:val="TPerso"/>
        <w:rPr>
          <w:lang w:val="en-GB"/>
        </w:rPr>
      </w:pPr>
      <w:r w:rsidRPr="0014496B">
        <w:rPr>
          <w:lang w:val="en-GB"/>
        </w:rPr>
        <w:t>Natalia</w:t>
      </w:r>
    </w:p>
    <w:p w14:paraId="3F40ABFF" w14:textId="3F7965AF" w:rsidR="006936DA" w:rsidRPr="0014496B" w:rsidRDefault="0014496B" w:rsidP="005D1C69">
      <w:pPr>
        <w:pStyle w:val="TDialogue"/>
        <w:rPr>
          <w:lang w:val="en-GB"/>
        </w:rPr>
      </w:pPr>
      <w:r>
        <w:rPr>
          <w:lang w:val="en-GB"/>
        </w:rPr>
        <w:t xml:space="preserve">(in ukrainian) </w:t>
      </w:r>
      <w:r w:rsidR="00A50FB2" w:rsidRPr="0014496B">
        <w:rPr>
          <w:lang w:val="en-GB"/>
        </w:rPr>
        <w:t>Don’t open it…</w:t>
      </w:r>
    </w:p>
    <w:p w14:paraId="2F133CED" w14:textId="3F11AC28" w:rsidR="006936DA" w:rsidRPr="0014496B" w:rsidRDefault="006936DA" w:rsidP="001A58DC">
      <w:pPr>
        <w:pStyle w:val="TScne"/>
        <w:rPr>
          <w:lang w:val="en-GB"/>
        </w:rPr>
      </w:pPr>
      <w:r w:rsidRPr="0014496B">
        <w:rPr>
          <w:lang w:val="en-GB"/>
        </w:rPr>
        <w:t>Scene II</w:t>
      </w:r>
    </w:p>
    <w:p w14:paraId="4469F15B" w14:textId="7FDC601C" w:rsidR="00A50FB2" w:rsidRPr="00A50FB2" w:rsidRDefault="00E4356E" w:rsidP="00A50FB2">
      <w:pPr>
        <w:pStyle w:val="TDidascalies"/>
        <w:rPr>
          <w:lang w:val="en-GB" w:eastAsia="fr-FR"/>
        </w:rPr>
      </w:pPr>
      <w:r>
        <w:rPr>
          <w:lang w:val="en-GB" w:eastAsia="fr-FR"/>
        </w:rPr>
        <w:t>(</w:t>
      </w:r>
      <w:r w:rsidR="00A50FB2" w:rsidRPr="00A50FB2">
        <w:rPr>
          <w:lang w:val="en-GB" w:eastAsia="fr-FR"/>
        </w:rPr>
        <w:t>Stepan opens the door slightly and peeks out to see who knocked.</w:t>
      </w:r>
      <w:r>
        <w:rPr>
          <w:lang w:val="en-GB" w:eastAsia="fr-FR"/>
        </w:rPr>
        <w:t>)</w:t>
      </w:r>
    </w:p>
    <w:p w14:paraId="101525D2" w14:textId="77777777" w:rsidR="006936DA" w:rsidRPr="00A50FB2" w:rsidRDefault="006936DA" w:rsidP="001A58DC">
      <w:pPr>
        <w:pStyle w:val="TPerso"/>
        <w:rPr>
          <w:lang w:val="en-GB"/>
        </w:rPr>
      </w:pPr>
      <w:r w:rsidRPr="00A50FB2">
        <w:rPr>
          <w:lang w:val="en-GB"/>
        </w:rPr>
        <w:t>Stepan</w:t>
      </w:r>
    </w:p>
    <w:p w14:paraId="165894FA" w14:textId="22DDF806" w:rsidR="006936DA" w:rsidRPr="0014496B" w:rsidRDefault="0014496B" w:rsidP="005D1C69">
      <w:pPr>
        <w:pStyle w:val="TDialogue"/>
        <w:rPr>
          <w:lang w:val="en-GB"/>
        </w:rPr>
      </w:pPr>
      <w:r>
        <w:rPr>
          <w:lang w:val="en-GB"/>
        </w:rPr>
        <w:t xml:space="preserve">(in ukrainian) </w:t>
      </w:r>
      <w:r w:rsidR="00A50FB2" w:rsidRPr="00A50FB2">
        <w:rPr>
          <w:lang w:val="en-GB"/>
        </w:rPr>
        <w:t>Hello, sir. May I help you?</w:t>
      </w:r>
    </w:p>
    <w:p w14:paraId="5F57EA53" w14:textId="77777777" w:rsidR="006936DA" w:rsidRPr="006936DA" w:rsidRDefault="006936DA" w:rsidP="001A58DC">
      <w:pPr>
        <w:pStyle w:val="TPerso"/>
        <w:rPr>
          <w:lang w:val="en-GB"/>
        </w:rPr>
      </w:pPr>
      <w:r w:rsidRPr="006936DA">
        <w:rPr>
          <w:lang w:val="en-GB"/>
        </w:rPr>
        <w:t>Paul</w:t>
      </w:r>
    </w:p>
    <w:p w14:paraId="4AC55223" w14:textId="4D7C5DB8" w:rsidR="006936DA" w:rsidRPr="006936DA" w:rsidRDefault="00A2112E" w:rsidP="005D1C69">
      <w:pPr>
        <w:pStyle w:val="TDialogue"/>
        <w:rPr>
          <w:lang w:val="en-GB"/>
        </w:rPr>
      </w:pPr>
      <w:r w:rsidRPr="00A2112E">
        <w:rPr>
          <w:lang w:val="en-GB"/>
        </w:rPr>
        <w:t>Доброго ранку</w:t>
      </w:r>
      <w:r>
        <w:rPr>
          <w:lang w:val="en-GB"/>
        </w:rPr>
        <w:t>.</w:t>
      </w:r>
      <w:r w:rsidR="006936DA" w:rsidRPr="006936DA">
        <w:rPr>
          <w:lang w:val="en-GB"/>
        </w:rPr>
        <w:t xml:space="preserve"> I am sorry, I do not speak your language. Do you by any chance speak English?</w:t>
      </w:r>
    </w:p>
    <w:p w14:paraId="0EECD658" w14:textId="77777777" w:rsidR="006936DA" w:rsidRPr="006936DA" w:rsidRDefault="006936DA" w:rsidP="001A58DC">
      <w:pPr>
        <w:pStyle w:val="TPerso"/>
        <w:rPr>
          <w:lang w:val="en-GB"/>
        </w:rPr>
      </w:pPr>
      <w:r w:rsidRPr="006936DA">
        <w:rPr>
          <w:lang w:val="en-GB"/>
        </w:rPr>
        <w:t>Stepan</w:t>
      </w:r>
    </w:p>
    <w:p w14:paraId="5557F219" w14:textId="413C23B7" w:rsidR="00896841" w:rsidRDefault="00896841" w:rsidP="005D1C69">
      <w:pPr>
        <w:pStyle w:val="TDialogue"/>
        <w:rPr>
          <w:lang w:val="en-GB"/>
        </w:rPr>
      </w:pPr>
      <w:r>
        <w:rPr>
          <w:lang w:val="en-GB"/>
        </w:rPr>
        <w:t>Americans are jealous of Russian invasion, so they also come to claim their share?</w:t>
      </w:r>
    </w:p>
    <w:p w14:paraId="7B3F8752" w14:textId="77777777" w:rsidR="006936DA" w:rsidRPr="00ED6671" w:rsidRDefault="006936DA" w:rsidP="001A58DC">
      <w:pPr>
        <w:pStyle w:val="TPerso"/>
        <w:rPr>
          <w:lang w:val="en-GB"/>
        </w:rPr>
      </w:pPr>
      <w:r w:rsidRPr="00ED6671">
        <w:rPr>
          <w:lang w:val="en-GB"/>
        </w:rPr>
        <w:t>Paul</w:t>
      </w:r>
    </w:p>
    <w:p w14:paraId="4F37457B" w14:textId="43AE4556" w:rsidR="006936DA" w:rsidRPr="006936DA" w:rsidRDefault="0033520E" w:rsidP="005D1C69">
      <w:pPr>
        <w:pStyle w:val="TDialogue"/>
        <w:rPr>
          <w:lang w:val="en-GB"/>
        </w:rPr>
      </w:pPr>
      <w:r>
        <w:rPr>
          <w:lang w:val="en-GB"/>
        </w:rPr>
        <w:t xml:space="preserve">Oh ! no, sir. </w:t>
      </w:r>
      <w:r w:rsidR="00896841" w:rsidRPr="00896841">
        <w:rPr>
          <w:lang w:val="en-GB"/>
        </w:rPr>
        <w:t>I am not American, I am French.</w:t>
      </w:r>
    </w:p>
    <w:p w14:paraId="167160B8" w14:textId="77777777" w:rsidR="006936DA" w:rsidRPr="006936DA" w:rsidRDefault="006936DA" w:rsidP="001A58DC">
      <w:pPr>
        <w:pStyle w:val="TPerso"/>
        <w:rPr>
          <w:lang w:val="en-GB"/>
        </w:rPr>
      </w:pPr>
      <w:r w:rsidRPr="006936DA">
        <w:rPr>
          <w:lang w:val="en-GB"/>
        </w:rPr>
        <w:lastRenderedPageBreak/>
        <w:t>Stepan</w:t>
      </w:r>
    </w:p>
    <w:p w14:paraId="16982EF0" w14:textId="237945FD" w:rsidR="006936DA" w:rsidRPr="006936DA" w:rsidRDefault="00C77331" w:rsidP="005D1C69">
      <w:pPr>
        <w:pStyle w:val="TDialogue"/>
        <w:rPr>
          <w:lang w:val="en-GB"/>
        </w:rPr>
      </w:pPr>
      <w:r>
        <w:rPr>
          <w:lang w:val="en-GB"/>
        </w:rPr>
        <w:t>I can hear by your speaking that you are French, but w</w:t>
      </w:r>
      <w:r w:rsidR="00896841">
        <w:rPr>
          <w:lang w:val="en-GB"/>
        </w:rPr>
        <w:t>hat’s the difference</w:t>
      </w:r>
      <w:r w:rsidR="006936DA" w:rsidRPr="006936DA">
        <w:rPr>
          <w:lang w:val="en-GB"/>
        </w:rPr>
        <w:t>?</w:t>
      </w:r>
    </w:p>
    <w:p w14:paraId="674D7A96" w14:textId="77777777" w:rsidR="006936DA" w:rsidRPr="006936DA" w:rsidRDefault="006936DA" w:rsidP="001A58DC">
      <w:pPr>
        <w:pStyle w:val="TPerso"/>
        <w:rPr>
          <w:lang w:val="en-GB"/>
        </w:rPr>
      </w:pPr>
      <w:r w:rsidRPr="006936DA">
        <w:rPr>
          <w:lang w:val="en-GB"/>
        </w:rPr>
        <w:t>Natalia</w:t>
      </w:r>
    </w:p>
    <w:p w14:paraId="2264BEAF" w14:textId="5834583A" w:rsidR="006936DA" w:rsidRPr="006936DA" w:rsidRDefault="0033520E" w:rsidP="005D1C69">
      <w:pPr>
        <w:pStyle w:val="TDialogue"/>
        <w:rPr>
          <w:lang w:val="en-GB"/>
        </w:rPr>
      </w:pPr>
      <w:r w:rsidRPr="0033520E">
        <w:rPr>
          <w:lang w:val="en-GB"/>
        </w:rPr>
        <w:t>Дід</w:t>
      </w:r>
      <w:r w:rsidR="006936DA" w:rsidRPr="006936DA">
        <w:rPr>
          <w:lang w:val="en-GB"/>
        </w:rPr>
        <w:t>! Now that you have opened the door to a total stranger during a war, you have to be polite.</w:t>
      </w:r>
    </w:p>
    <w:p w14:paraId="0DF41286" w14:textId="77777777" w:rsidR="006936DA" w:rsidRPr="006936DA" w:rsidRDefault="006936DA" w:rsidP="001A58DC">
      <w:pPr>
        <w:pStyle w:val="TPerso"/>
        <w:rPr>
          <w:lang w:val="en-GB"/>
        </w:rPr>
      </w:pPr>
      <w:r w:rsidRPr="006936DA">
        <w:rPr>
          <w:lang w:val="en-GB"/>
        </w:rPr>
        <w:t>Stepan</w:t>
      </w:r>
    </w:p>
    <w:p w14:paraId="67775513" w14:textId="0CB38169" w:rsidR="006936DA" w:rsidRPr="006936DA" w:rsidRDefault="006936DA" w:rsidP="005D1C69">
      <w:pPr>
        <w:pStyle w:val="TDialogue"/>
        <w:rPr>
          <w:lang w:val="en-GB"/>
        </w:rPr>
      </w:pPr>
      <w:r w:rsidRPr="006936DA">
        <w:rPr>
          <w:lang w:val="en-GB"/>
        </w:rPr>
        <w:t xml:space="preserve">You are right, </w:t>
      </w:r>
      <w:r w:rsidR="004370BF" w:rsidRPr="004370BF">
        <w:rPr>
          <w:lang w:val="en-GB"/>
        </w:rPr>
        <w:t>ластівко</w:t>
      </w:r>
      <w:r w:rsidRPr="006936DA">
        <w:rPr>
          <w:lang w:val="en-GB"/>
        </w:rPr>
        <w:t>, you are right… Please</w:t>
      </w:r>
      <w:r w:rsidR="0033520E">
        <w:rPr>
          <w:lang w:val="en-GB"/>
        </w:rPr>
        <w:t xml:space="preserve">, </w:t>
      </w:r>
      <w:r w:rsidR="004370BF" w:rsidRPr="0033520E">
        <w:rPr>
          <w:lang w:val="en-GB"/>
        </w:rPr>
        <w:t>юначе</w:t>
      </w:r>
      <w:r w:rsidRPr="006936DA">
        <w:rPr>
          <w:lang w:val="en-GB"/>
        </w:rPr>
        <w:t>, come in, it is cold outside. My name is Stepan, and this is my grand-niece, Natalia. You are welcome in this house.</w:t>
      </w:r>
    </w:p>
    <w:p w14:paraId="6807B528" w14:textId="77777777" w:rsidR="006936DA" w:rsidRPr="006936DA" w:rsidRDefault="006936DA" w:rsidP="001A58DC">
      <w:pPr>
        <w:pStyle w:val="TPerso"/>
        <w:rPr>
          <w:lang w:val="en-GB"/>
        </w:rPr>
      </w:pPr>
      <w:r w:rsidRPr="006936DA">
        <w:rPr>
          <w:lang w:val="en-GB"/>
        </w:rPr>
        <w:t>Paul</w:t>
      </w:r>
    </w:p>
    <w:p w14:paraId="0ABDB805" w14:textId="734434AD" w:rsidR="006936DA" w:rsidRPr="006936DA" w:rsidRDefault="006936DA" w:rsidP="005D1C69">
      <w:pPr>
        <w:pStyle w:val="TDialogue"/>
        <w:rPr>
          <w:lang w:val="en-GB"/>
        </w:rPr>
      </w:pPr>
      <w:r w:rsidRPr="006936DA">
        <w:rPr>
          <w:lang w:val="en-GB"/>
        </w:rPr>
        <w:t>Thank you for your accueil.</w:t>
      </w:r>
      <w:r w:rsidR="00896841">
        <w:rPr>
          <w:lang w:val="en-GB"/>
        </w:rPr>
        <w:t xml:space="preserve"> My name is Paul.</w:t>
      </w:r>
    </w:p>
    <w:p w14:paraId="2B494E4A" w14:textId="77777777" w:rsidR="006936DA" w:rsidRPr="006936DA" w:rsidRDefault="006936DA" w:rsidP="001A58DC">
      <w:pPr>
        <w:pStyle w:val="TPerso"/>
        <w:rPr>
          <w:lang w:val="en-GB"/>
        </w:rPr>
      </w:pPr>
      <w:r w:rsidRPr="006936DA">
        <w:rPr>
          <w:lang w:val="en-GB"/>
        </w:rPr>
        <w:t>Stepan</w:t>
      </w:r>
    </w:p>
    <w:p w14:paraId="364D48BF" w14:textId="65818B35" w:rsidR="006936DA" w:rsidRPr="006936DA" w:rsidRDefault="006936DA" w:rsidP="005D1C69">
      <w:pPr>
        <w:pStyle w:val="TDialogue"/>
        <w:rPr>
          <w:lang w:val="en-GB"/>
        </w:rPr>
      </w:pPr>
      <w:r w:rsidRPr="006936DA">
        <w:rPr>
          <w:lang w:val="en-GB"/>
        </w:rPr>
        <w:t>Please sit and make yourself comfortable</w:t>
      </w:r>
      <w:r w:rsidR="00567668">
        <w:rPr>
          <w:lang w:val="en-GB"/>
        </w:rPr>
        <w:t>, Paul</w:t>
      </w:r>
      <w:r w:rsidRPr="006936DA">
        <w:rPr>
          <w:lang w:val="en-GB"/>
        </w:rPr>
        <w:t xml:space="preserve">. Do you want some tea? Water is warm and </w:t>
      </w:r>
      <w:r w:rsidR="0033520E" w:rsidRPr="0033520E">
        <w:rPr>
          <w:lang w:val="en-GB"/>
        </w:rPr>
        <w:t>заварка</w:t>
      </w:r>
      <w:r w:rsidR="0033520E">
        <w:rPr>
          <w:lang w:val="en-GB"/>
        </w:rPr>
        <w:t xml:space="preserve"> </w:t>
      </w:r>
      <w:r w:rsidRPr="006936DA">
        <w:rPr>
          <w:lang w:val="en-GB"/>
        </w:rPr>
        <w:t>is ready.</w:t>
      </w:r>
    </w:p>
    <w:p w14:paraId="4DEC9563" w14:textId="77777777" w:rsidR="006936DA" w:rsidRPr="006936DA" w:rsidRDefault="006936DA" w:rsidP="001A58DC">
      <w:pPr>
        <w:pStyle w:val="TPerso"/>
        <w:rPr>
          <w:lang w:val="en-GB"/>
        </w:rPr>
      </w:pPr>
      <w:r w:rsidRPr="006936DA">
        <w:rPr>
          <w:lang w:val="en-GB"/>
        </w:rPr>
        <w:t>Paul</w:t>
      </w:r>
    </w:p>
    <w:p w14:paraId="082BD42E" w14:textId="77777777" w:rsidR="006936DA" w:rsidRPr="006936DA" w:rsidRDefault="006936DA" w:rsidP="005D1C69">
      <w:pPr>
        <w:pStyle w:val="TDialogue"/>
        <w:rPr>
          <w:lang w:val="en-GB"/>
        </w:rPr>
      </w:pPr>
      <w:r w:rsidRPr="006936DA">
        <w:rPr>
          <w:lang w:val="en-GB"/>
        </w:rPr>
        <w:t>Oh, no thank you, I am fine.</w:t>
      </w:r>
    </w:p>
    <w:p w14:paraId="14779AB1" w14:textId="77777777" w:rsidR="006936DA" w:rsidRPr="006936DA" w:rsidRDefault="006936DA" w:rsidP="001A58DC">
      <w:pPr>
        <w:pStyle w:val="TPerso"/>
        <w:rPr>
          <w:lang w:val="en-GB"/>
        </w:rPr>
      </w:pPr>
      <w:r w:rsidRPr="006936DA">
        <w:rPr>
          <w:lang w:val="en-GB"/>
        </w:rPr>
        <w:t>Natalia</w:t>
      </w:r>
    </w:p>
    <w:p w14:paraId="4B7631B2" w14:textId="77777777" w:rsidR="006936DA" w:rsidRPr="006936DA" w:rsidRDefault="006936DA" w:rsidP="005D1C69">
      <w:pPr>
        <w:pStyle w:val="TDialogue"/>
        <w:rPr>
          <w:lang w:val="en-GB"/>
        </w:rPr>
      </w:pPr>
      <w:r w:rsidRPr="006936DA">
        <w:rPr>
          <w:lang w:val="en-GB"/>
        </w:rPr>
        <w:t>He means yes, of course he wants tea, it’s cold outside.</w:t>
      </w:r>
    </w:p>
    <w:p w14:paraId="105D58C0" w14:textId="77777777" w:rsidR="006936DA" w:rsidRPr="006936DA" w:rsidRDefault="006936DA" w:rsidP="001A58DC">
      <w:pPr>
        <w:pStyle w:val="TPerso"/>
        <w:rPr>
          <w:lang w:val="en-GB"/>
        </w:rPr>
      </w:pPr>
      <w:r w:rsidRPr="006936DA">
        <w:rPr>
          <w:lang w:val="en-GB"/>
        </w:rPr>
        <w:t>Stepan</w:t>
      </w:r>
    </w:p>
    <w:p w14:paraId="6822847B" w14:textId="240655CC" w:rsidR="006936DA" w:rsidRPr="006936DA" w:rsidRDefault="006936DA" w:rsidP="005D1C69">
      <w:pPr>
        <w:pStyle w:val="TDialogue"/>
        <w:rPr>
          <w:lang w:val="en-GB"/>
        </w:rPr>
      </w:pPr>
      <w:r w:rsidRPr="006936DA">
        <w:rPr>
          <w:lang w:val="en-GB"/>
        </w:rPr>
        <w:t xml:space="preserve">Good, good. Do you </w:t>
      </w:r>
      <w:r w:rsidR="00E86F03">
        <w:rPr>
          <w:lang w:val="en-GB"/>
        </w:rPr>
        <w:t xml:space="preserve">take </w:t>
      </w:r>
      <w:r w:rsidRPr="006936DA">
        <w:rPr>
          <w:lang w:val="en-GB"/>
        </w:rPr>
        <w:t>it strong, or maybe lighter ?</w:t>
      </w:r>
    </w:p>
    <w:p w14:paraId="0F414E82" w14:textId="77777777" w:rsidR="006936DA" w:rsidRPr="006936DA" w:rsidRDefault="006936DA" w:rsidP="001A58DC">
      <w:pPr>
        <w:pStyle w:val="TPerso"/>
        <w:rPr>
          <w:lang w:val="en-GB"/>
        </w:rPr>
      </w:pPr>
      <w:r w:rsidRPr="006936DA">
        <w:rPr>
          <w:lang w:val="en-GB"/>
        </w:rPr>
        <w:t>Natalia</w:t>
      </w:r>
    </w:p>
    <w:p w14:paraId="576D9350" w14:textId="560B69B7" w:rsidR="006936DA" w:rsidRPr="006936DA" w:rsidRDefault="006936DA" w:rsidP="005D1C69">
      <w:pPr>
        <w:pStyle w:val="TDialogue"/>
        <w:rPr>
          <w:lang w:val="en-GB"/>
        </w:rPr>
      </w:pPr>
      <w:r w:rsidRPr="006936DA">
        <w:rPr>
          <w:lang w:val="en-GB"/>
        </w:rPr>
        <w:t xml:space="preserve">He </w:t>
      </w:r>
      <w:r w:rsidR="00E86F03">
        <w:rPr>
          <w:lang w:val="en-GB"/>
        </w:rPr>
        <w:t xml:space="preserve">takes </w:t>
      </w:r>
      <w:r w:rsidRPr="006936DA">
        <w:rPr>
          <w:lang w:val="en-GB"/>
        </w:rPr>
        <w:t xml:space="preserve">it light, Did, he </w:t>
      </w:r>
      <w:r w:rsidR="00E86F03">
        <w:rPr>
          <w:lang w:val="en-GB"/>
        </w:rPr>
        <w:t xml:space="preserve">takes </w:t>
      </w:r>
      <w:r w:rsidRPr="006936DA">
        <w:rPr>
          <w:lang w:val="en-GB"/>
        </w:rPr>
        <w:t>it light.</w:t>
      </w:r>
    </w:p>
    <w:p w14:paraId="21B945D9" w14:textId="77777777" w:rsidR="006936DA" w:rsidRPr="006936DA" w:rsidRDefault="006936DA" w:rsidP="001A58DC">
      <w:pPr>
        <w:pStyle w:val="TPerso"/>
        <w:rPr>
          <w:lang w:val="en-GB"/>
        </w:rPr>
      </w:pPr>
      <w:r w:rsidRPr="006936DA">
        <w:rPr>
          <w:lang w:val="en-GB"/>
        </w:rPr>
        <w:t>Stepan</w:t>
      </w:r>
    </w:p>
    <w:p w14:paraId="59253AC1" w14:textId="12AE698C" w:rsidR="00E86F03" w:rsidRDefault="001E628F" w:rsidP="005D1C69">
      <w:pPr>
        <w:pStyle w:val="TDialogue"/>
        <w:rPr>
          <w:lang w:val="en-GB"/>
        </w:rPr>
      </w:pPr>
      <w:r w:rsidRPr="001E628F">
        <w:rPr>
          <w:lang w:val="en-GB"/>
        </w:rPr>
        <w:t>Дитино</w:t>
      </w:r>
      <w:r w:rsidR="006936DA" w:rsidRPr="006936DA">
        <w:rPr>
          <w:lang w:val="en-GB"/>
        </w:rPr>
        <w:t>, let the man talk for himself.</w:t>
      </w:r>
    </w:p>
    <w:p w14:paraId="4831CA63" w14:textId="54AF7995" w:rsidR="000F2617" w:rsidRDefault="00E4356E" w:rsidP="000F2617">
      <w:pPr>
        <w:pStyle w:val="TDidascalies"/>
        <w:rPr>
          <w:lang w:val="en-GB"/>
        </w:rPr>
      </w:pPr>
      <w:r>
        <w:rPr>
          <w:lang w:val="en-GB"/>
        </w:rPr>
        <w:t>(</w:t>
      </w:r>
      <w:r w:rsidR="000F2617">
        <w:rPr>
          <w:lang w:val="en-GB"/>
        </w:rPr>
        <w:t xml:space="preserve">Stepan is pouring some </w:t>
      </w:r>
      <w:r w:rsidR="004370BF">
        <w:rPr>
          <w:lang w:val="en-GB"/>
        </w:rPr>
        <w:t>zavarka</w:t>
      </w:r>
      <w:r w:rsidR="0033520E">
        <w:rPr>
          <w:lang w:val="en-GB"/>
        </w:rPr>
        <w:t xml:space="preserve"> </w:t>
      </w:r>
      <w:r w:rsidR="000F2617">
        <w:rPr>
          <w:lang w:val="en-GB"/>
        </w:rPr>
        <w:t>in a glass, and then fill up the glass with warm water</w:t>
      </w:r>
      <w:r>
        <w:rPr>
          <w:lang w:val="en-GB"/>
        </w:rPr>
        <w:t>)</w:t>
      </w:r>
    </w:p>
    <w:p w14:paraId="5BB94AE1" w14:textId="7CA6AB5D" w:rsidR="006936DA" w:rsidRPr="006936DA" w:rsidRDefault="006936DA" w:rsidP="005D1C69">
      <w:pPr>
        <w:pStyle w:val="TDialogue"/>
        <w:rPr>
          <w:lang w:val="en-GB"/>
        </w:rPr>
      </w:pPr>
      <w:r w:rsidRPr="006936DA">
        <w:rPr>
          <w:lang w:val="en-GB"/>
        </w:rPr>
        <w:t>Unfortunately, sir, I don’t have lemon</w:t>
      </w:r>
      <w:r w:rsidR="00E86F03">
        <w:rPr>
          <w:lang w:val="en-GB"/>
        </w:rPr>
        <w:t xml:space="preserve"> —</w:t>
      </w:r>
      <w:r w:rsidRPr="006936DA">
        <w:rPr>
          <w:lang w:val="en-GB"/>
        </w:rPr>
        <w:t xml:space="preserve"> but </w:t>
      </w:r>
      <w:r w:rsidR="00E86F03">
        <w:rPr>
          <w:lang w:val="en-GB"/>
        </w:rPr>
        <w:t xml:space="preserve">would you like </w:t>
      </w:r>
      <w:r w:rsidRPr="006936DA">
        <w:rPr>
          <w:lang w:val="en-GB"/>
        </w:rPr>
        <w:t>some honey?</w:t>
      </w:r>
    </w:p>
    <w:p w14:paraId="6E7A8AA7" w14:textId="2A3D2F31" w:rsidR="006936DA" w:rsidRPr="006936DA" w:rsidRDefault="00E4356E" w:rsidP="005D1C69">
      <w:pPr>
        <w:pStyle w:val="TDidascalies"/>
        <w:rPr>
          <w:lang w:val="en-GB"/>
        </w:rPr>
      </w:pPr>
      <w:r>
        <w:rPr>
          <w:lang w:val="en-GB"/>
        </w:rPr>
        <w:t>(</w:t>
      </w:r>
      <w:r w:rsidR="006936DA" w:rsidRPr="006936DA">
        <w:rPr>
          <w:lang w:val="en-GB"/>
        </w:rPr>
        <w:t xml:space="preserve">Pauls </w:t>
      </w:r>
      <w:r w:rsidR="00E86F03">
        <w:rPr>
          <w:lang w:val="en-GB"/>
        </w:rPr>
        <w:t xml:space="preserve">glances </w:t>
      </w:r>
      <w:r w:rsidR="006936DA" w:rsidRPr="006936DA">
        <w:rPr>
          <w:lang w:val="en-GB"/>
        </w:rPr>
        <w:t xml:space="preserve">at Natalia, </w:t>
      </w:r>
      <w:r w:rsidR="00E86F03">
        <w:rPr>
          <w:lang w:val="en-GB"/>
        </w:rPr>
        <w:t>unsure what to say.</w:t>
      </w:r>
      <w:r>
        <w:rPr>
          <w:lang w:val="en-GB"/>
        </w:rPr>
        <w:t>)</w:t>
      </w:r>
    </w:p>
    <w:p w14:paraId="6E261E9A" w14:textId="77777777" w:rsidR="006936DA" w:rsidRPr="006936DA" w:rsidRDefault="006936DA" w:rsidP="001A58DC">
      <w:pPr>
        <w:pStyle w:val="TPerso"/>
        <w:rPr>
          <w:lang w:val="en-GB"/>
        </w:rPr>
      </w:pPr>
      <w:r w:rsidRPr="006936DA">
        <w:rPr>
          <w:lang w:val="en-GB"/>
        </w:rPr>
        <w:t>Natalia</w:t>
      </w:r>
    </w:p>
    <w:p w14:paraId="4770F68D" w14:textId="60C9F3D7" w:rsidR="006936DA" w:rsidRPr="006936DA" w:rsidRDefault="006936DA" w:rsidP="005D1C69">
      <w:pPr>
        <w:pStyle w:val="TDialogue"/>
        <w:rPr>
          <w:lang w:val="en-GB"/>
        </w:rPr>
      </w:pPr>
      <w:r w:rsidRPr="006936DA">
        <w:rPr>
          <w:lang w:val="en-GB"/>
        </w:rPr>
        <w:t xml:space="preserve">Yes, he wants honey, </w:t>
      </w:r>
      <w:r w:rsidR="0033520E" w:rsidRPr="0033520E">
        <w:rPr>
          <w:lang w:val="en-GB"/>
        </w:rPr>
        <w:t>Дід</w:t>
      </w:r>
      <w:r w:rsidRPr="006936DA">
        <w:rPr>
          <w:lang w:val="en-GB"/>
        </w:rPr>
        <w:t>.</w:t>
      </w:r>
    </w:p>
    <w:p w14:paraId="53AF5BC2" w14:textId="415FE568" w:rsidR="006936DA" w:rsidRDefault="00E4356E" w:rsidP="005D1C69">
      <w:pPr>
        <w:pStyle w:val="TDidascalies"/>
        <w:rPr>
          <w:lang w:val="en-GB"/>
        </w:rPr>
      </w:pPr>
      <w:r>
        <w:rPr>
          <w:lang w:val="en-GB"/>
        </w:rPr>
        <w:t>(</w:t>
      </w:r>
      <w:r w:rsidR="006936DA" w:rsidRPr="006936DA">
        <w:rPr>
          <w:lang w:val="en-GB"/>
        </w:rPr>
        <w:t xml:space="preserve">Stepan </w:t>
      </w:r>
      <w:r w:rsidR="00E86F03">
        <w:rPr>
          <w:lang w:val="en-GB"/>
        </w:rPr>
        <w:t xml:space="preserve">drops a spounful </w:t>
      </w:r>
      <w:r w:rsidR="006936DA" w:rsidRPr="006936DA">
        <w:rPr>
          <w:lang w:val="en-GB"/>
        </w:rPr>
        <w:t>of honey in</w:t>
      </w:r>
      <w:r w:rsidR="00E86F03">
        <w:rPr>
          <w:lang w:val="en-GB"/>
        </w:rPr>
        <w:t>to</w:t>
      </w:r>
      <w:r w:rsidR="006936DA" w:rsidRPr="006936DA">
        <w:rPr>
          <w:lang w:val="en-GB"/>
        </w:rPr>
        <w:t xml:space="preserve"> the glass, then </w:t>
      </w:r>
      <w:r w:rsidR="00E86F03">
        <w:rPr>
          <w:lang w:val="en-GB"/>
        </w:rPr>
        <w:t>hands it to</w:t>
      </w:r>
      <w:r w:rsidR="006936DA" w:rsidRPr="006936DA">
        <w:rPr>
          <w:lang w:val="en-GB"/>
        </w:rPr>
        <w:t xml:space="preserve"> Paul</w:t>
      </w:r>
      <w:r w:rsidR="00E86F03">
        <w:rPr>
          <w:lang w:val="en-GB"/>
        </w:rPr>
        <w:t>.</w:t>
      </w:r>
    </w:p>
    <w:p w14:paraId="096007D5" w14:textId="7031CBAF" w:rsidR="006936DA" w:rsidRPr="00E86F03" w:rsidRDefault="00E86F03" w:rsidP="00E86F03">
      <w:pPr>
        <w:pStyle w:val="TDidascalies"/>
        <w:rPr>
          <w:lang w:val="en-GB"/>
        </w:rPr>
      </w:pPr>
      <w:r>
        <w:rPr>
          <w:lang w:val="en-GB"/>
        </w:rPr>
        <w:t>Paul looks at the tea</w:t>
      </w:r>
      <w:r w:rsidR="005C53DB">
        <w:rPr>
          <w:lang w:val="en-GB"/>
        </w:rPr>
        <w:t xml:space="preserve"> while Stepan is preparing two more for him and Natalia.</w:t>
      </w:r>
      <w:r w:rsidR="00E4356E">
        <w:rPr>
          <w:lang w:val="en-GB"/>
        </w:rPr>
        <w:t>)</w:t>
      </w:r>
    </w:p>
    <w:p w14:paraId="44192E80" w14:textId="77777777" w:rsidR="006936DA" w:rsidRPr="006936DA" w:rsidRDefault="006936DA" w:rsidP="001A58DC">
      <w:pPr>
        <w:pStyle w:val="TPerso"/>
        <w:rPr>
          <w:lang w:val="en-GB"/>
        </w:rPr>
      </w:pPr>
      <w:r w:rsidRPr="006936DA">
        <w:rPr>
          <w:lang w:val="en-GB"/>
        </w:rPr>
        <w:t>Paul</w:t>
      </w:r>
    </w:p>
    <w:p w14:paraId="350503A7" w14:textId="77777777" w:rsidR="006F16FA" w:rsidRDefault="006936DA" w:rsidP="005D1C69">
      <w:pPr>
        <w:pStyle w:val="TDialogue"/>
        <w:rPr>
          <w:lang w:val="en-GB"/>
        </w:rPr>
      </w:pPr>
      <w:r w:rsidRPr="006936DA">
        <w:rPr>
          <w:lang w:val="en-GB"/>
        </w:rPr>
        <w:t>Thank you sir, this tea warms my heart.</w:t>
      </w:r>
    </w:p>
    <w:p w14:paraId="531EC267" w14:textId="77777777" w:rsidR="006F16FA" w:rsidRDefault="006F16FA" w:rsidP="005D1C69">
      <w:pPr>
        <w:pStyle w:val="TDialogue"/>
        <w:rPr>
          <w:lang w:val="en-GB"/>
        </w:rPr>
      </w:pPr>
      <w:r>
        <w:rPr>
          <w:lang w:val="en-GB"/>
        </w:rPr>
        <w:t>F</w:t>
      </w:r>
      <w:r w:rsidR="006936DA" w:rsidRPr="006936DA">
        <w:rPr>
          <w:lang w:val="en-GB"/>
        </w:rPr>
        <w:t>ive minutes ago</w:t>
      </w:r>
      <w:r>
        <w:rPr>
          <w:lang w:val="en-GB"/>
        </w:rPr>
        <w:t>,</w:t>
      </w:r>
      <w:r w:rsidR="006936DA" w:rsidRPr="006936DA">
        <w:rPr>
          <w:lang w:val="en-GB"/>
        </w:rPr>
        <w:t xml:space="preserve"> I was still afraid</w:t>
      </w:r>
      <w:r>
        <w:rPr>
          <w:lang w:val="en-GB"/>
        </w:rPr>
        <w:t xml:space="preserve"> I’d have to spend </w:t>
      </w:r>
      <w:r w:rsidR="006936DA" w:rsidRPr="006936DA">
        <w:rPr>
          <w:lang w:val="en-GB"/>
        </w:rPr>
        <w:t>the night outside. Every other house</w:t>
      </w:r>
      <w:r>
        <w:rPr>
          <w:lang w:val="en-GB"/>
        </w:rPr>
        <w:t xml:space="preserve"> is shut </w:t>
      </w:r>
      <w:r w:rsidR="006936DA" w:rsidRPr="006936DA">
        <w:rPr>
          <w:lang w:val="en-GB"/>
        </w:rPr>
        <w:t>and empty</w:t>
      </w:r>
      <w:r>
        <w:rPr>
          <w:lang w:val="en-GB"/>
        </w:rPr>
        <w:t>, or simply destroyed..</w:t>
      </w:r>
      <w:r w:rsidR="006936DA" w:rsidRPr="006936DA">
        <w:rPr>
          <w:lang w:val="en-GB"/>
        </w:rPr>
        <w:t>.</w:t>
      </w:r>
    </w:p>
    <w:p w14:paraId="04555DD3" w14:textId="332680E7" w:rsidR="006F16FA" w:rsidRDefault="005C53DB" w:rsidP="005D1C69">
      <w:pPr>
        <w:pStyle w:val="TDialogue"/>
        <w:rPr>
          <w:lang w:val="en-GB"/>
        </w:rPr>
      </w:pPr>
      <w:r>
        <w:rPr>
          <w:lang w:val="en-GB"/>
        </w:rPr>
        <w:lastRenderedPageBreak/>
        <w:t>Mariupol</w:t>
      </w:r>
      <w:r w:rsidR="006F16FA">
        <w:rPr>
          <w:lang w:val="en-GB"/>
        </w:rPr>
        <w:t xml:space="preserve"> feels like </w:t>
      </w:r>
      <w:r w:rsidR="006936DA" w:rsidRPr="006936DA">
        <w:rPr>
          <w:lang w:val="en-GB"/>
        </w:rPr>
        <w:t>a ghost city</w:t>
      </w:r>
      <w:r>
        <w:rPr>
          <w:lang w:val="en-GB"/>
        </w:rPr>
        <w:t xml:space="preserve"> now</w:t>
      </w:r>
      <w:r w:rsidR="006936DA" w:rsidRPr="006936DA">
        <w:rPr>
          <w:lang w:val="en-GB"/>
        </w:rPr>
        <w:t>.</w:t>
      </w:r>
    </w:p>
    <w:p w14:paraId="1519C037" w14:textId="17540C0A" w:rsidR="006936DA" w:rsidRPr="006936DA" w:rsidRDefault="001E2349" w:rsidP="005D1C69">
      <w:pPr>
        <w:pStyle w:val="TDialogue"/>
        <w:rPr>
          <w:lang w:val="en-GB"/>
        </w:rPr>
      </w:pPr>
      <w:r>
        <w:rPr>
          <w:lang w:val="en-GB"/>
        </w:rPr>
        <w:t>I’m truly grateful you opened y</w:t>
      </w:r>
      <w:r w:rsidR="006936DA" w:rsidRPr="006936DA">
        <w:rPr>
          <w:lang w:val="en-GB"/>
        </w:rPr>
        <w:t>our door.</w:t>
      </w:r>
    </w:p>
    <w:p w14:paraId="17EFBE0C" w14:textId="77777777" w:rsidR="006936DA" w:rsidRPr="006936DA" w:rsidRDefault="006936DA" w:rsidP="001A58DC">
      <w:pPr>
        <w:pStyle w:val="TPerso"/>
        <w:rPr>
          <w:lang w:val="en-GB"/>
        </w:rPr>
      </w:pPr>
      <w:r w:rsidRPr="006936DA">
        <w:rPr>
          <w:lang w:val="en-GB"/>
        </w:rPr>
        <w:t>Stepan</w:t>
      </w:r>
    </w:p>
    <w:p w14:paraId="635A9172" w14:textId="41E3DE3A" w:rsidR="006936DA" w:rsidRPr="006936DA" w:rsidRDefault="006936DA" w:rsidP="005D1C69">
      <w:pPr>
        <w:pStyle w:val="TDialogue"/>
        <w:rPr>
          <w:lang w:val="en-GB"/>
        </w:rPr>
      </w:pPr>
      <w:r w:rsidRPr="006936DA">
        <w:rPr>
          <w:lang w:val="en-GB"/>
        </w:rPr>
        <w:t>What a Frenchman like you is doing in Mariupol in such dark times. You</w:t>
      </w:r>
      <w:r w:rsidR="00567668">
        <w:rPr>
          <w:lang w:val="en-GB"/>
        </w:rPr>
        <w:t>’</w:t>
      </w:r>
      <w:r w:rsidRPr="006936DA">
        <w:rPr>
          <w:lang w:val="en-GB"/>
        </w:rPr>
        <w:t>re a journalist? A diplomat?</w:t>
      </w:r>
    </w:p>
    <w:p w14:paraId="248AC05F" w14:textId="77777777" w:rsidR="006936DA" w:rsidRPr="006936DA" w:rsidRDefault="006936DA" w:rsidP="001A58DC">
      <w:pPr>
        <w:pStyle w:val="TPerso"/>
        <w:rPr>
          <w:lang w:val="en-GB"/>
        </w:rPr>
      </w:pPr>
      <w:r w:rsidRPr="006936DA">
        <w:rPr>
          <w:lang w:val="en-GB"/>
        </w:rPr>
        <w:t>Paul</w:t>
      </w:r>
    </w:p>
    <w:p w14:paraId="7A02BCF2" w14:textId="77777777" w:rsidR="006936DA" w:rsidRPr="006936DA" w:rsidRDefault="006936DA" w:rsidP="005D1C69">
      <w:pPr>
        <w:pStyle w:val="TDialogue"/>
        <w:rPr>
          <w:lang w:val="en-GB"/>
        </w:rPr>
      </w:pPr>
      <w:r w:rsidRPr="006936DA">
        <w:rPr>
          <w:lang w:val="en-GB"/>
        </w:rPr>
        <w:t>No, I am even more useless than that… I am a musician.</w:t>
      </w:r>
    </w:p>
    <w:p w14:paraId="16743552" w14:textId="77777777" w:rsidR="006936DA" w:rsidRPr="006936DA" w:rsidRDefault="006936DA" w:rsidP="001A58DC">
      <w:pPr>
        <w:pStyle w:val="TPerso"/>
        <w:rPr>
          <w:lang w:val="en-GB"/>
        </w:rPr>
      </w:pPr>
      <w:r w:rsidRPr="006936DA">
        <w:rPr>
          <w:lang w:val="en-GB"/>
        </w:rPr>
        <w:t>Stepan</w:t>
      </w:r>
    </w:p>
    <w:p w14:paraId="32EB4F56" w14:textId="72741E32" w:rsidR="007626AE" w:rsidRDefault="006C7715" w:rsidP="005D1C69">
      <w:pPr>
        <w:pStyle w:val="TDialogue"/>
        <w:rPr>
          <w:lang w:val="en-GB"/>
        </w:rPr>
      </w:pPr>
      <w:r>
        <w:rPr>
          <w:lang w:val="en-GB"/>
        </w:rPr>
        <w:t>Musician? Interesting…</w:t>
      </w:r>
    </w:p>
    <w:p w14:paraId="4BFCD1CB" w14:textId="5A7C52BB" w:rsidR="008727F1" w:rsidRDefault="007626AE" w:rsidP="005D1C69">
      <w:pPr>
        <w:pStyle w:val="TDialogue"/>
        <w:rPr>
          <w:lang w:val="en-GB"/>
        </w:rPr>
      </w:pPr>
      <w:r>
        <w:rPr>
          <w:lang w:val="en-GB"/>
        </w:rPr>
        <w:t>I</w:t>
      </w:r>
      <w:r w:rsidR="006936DA" w:rsidRPr="006936DA">
        <w:rPr>
          <w:lang w:val="en-GB"/>
        </w:rPr>
        <w:t xml:space="preserve"> knew a French guy in Moscow, </w:t>
      </w:r>
      <w:r w:rsidR="008727F1">
        <w:rPr>
          <w:lang w:val="en-GB"/>
        </w:rPr>
        <w:t>a musician too.</w:t>
      </w:r>
    </w:p>
    <w:p w14:paraId="032E59FE" w14:textId="2A5685F5" w:rsidR="006936DA" w:rsidRDefault="008727F1" w:rsidP="005D1C69">
      <w:pPr>
        <w:pStyle w:val="TDialogue"/>
        <w:rPr>
          <w:lang w:val="en-GB"/>
        </w:rPr>
      </w:pPr>
      <w:r>
        <w:rPr>
          <w:lang w:val="en-GB"/>
        </w:rPr>
        <w:t>H</w:t>
      </w:r>
      <w:r w:rsidR="006936DA" w:rsidRPr="006936DA">
        <w:rPr>
          <w:lang w:val="en-GB"/>
        </w:rPr>
        <w:t>e was even more communist than the rest of us.</w:t>
      </w:r>
    </w:p>
    <w:p w14:paraId="2D43DEAA" w14:textId="6907F8FF" w:rsidR="008727F1" w:rsidRPr="006936DA" w:rsidRDefault="008727F1" w:rsidP="005D1C69">
      <w:pPr>
        <w:pStyle w:val="TDialogue"/>
        <w:rPr>
          <w:lang w:val="en-GB"/>
        </w:rPr>
      </w:pPr>
      <w:r w:rsidRPr="008727F1">
        <w:rPr>
          <w:lang w:val="en-GB"/>
        </w:rPr>
        <w:t xml:space="preserve">He wasn’t </w:t>
      </w:r>
      <w:r w:rsidR="006C7715">
        <w:rPr>
          <w:lang w:val="en-GB"/>
        </w:rPr>
        <w:t xml:space="preserve">just </w:t>
      </w:r>
      <w:r w:rsidRPr="008727F1">
        <w:rPr>
          <w:lang w:val="en-GB"/>
        </w:rPr>
        <w:t>following the doxa — he believed in it.</w:t>
      </w:r>
    </w:p>
    <w:p w14:paraId="243F1887" w14:textId="77777777" w:rsidR="006936DA" w:rsidRPr="006936DA" w:rsidRDefault="006936DA" w:rsidP="001A58DC">
      <w:pPr>
        <w:pStyle w:val="TPerso"/>
        <w:rPr>
          <w:lang w:val="en-GB"/>
        </w:rPr>
      </w:pPr>
      <w:r w:rsidRPr="006936DA">
        <w:rPr>
          <w:lang w:val="en-GB"/>
        </w:rPr>
        <w:t>Paul</w:t>
      </w:r>
    </w:p>
    <w:p w14:paraId="47429FAC" w14:textId="77777777" w:rsidR="006C7715" w:rsidRDefault="006936DA" w:rsidP="005D1C69">
      <w:pPr>
        <w:pStyle w:val="TDialogue"/>
        <w:rPr>
          <w:lang w:val="en-GB"/>
        </w:rPr>
      </w:pPr>
      <w:r w:rsidRPr="006936DA">
        <w:rPr>
          <w:lang w:val="en-GB"/>
        </w:rPr>
        <w:t>I am actually not surprised about that…</w:t>
      </w:r>
    </w:p>
    <w:p w14:paraId="239CAFD0" w14:textId="76341626" w:rsidR="006936DA" w:rsidRPr="006936DA" w:rsidRDefault="006936DA" w:rsidP="005D1C69">
      <w:pPr>
        <w:pStyle w:val="TDialogue"/>
        <w:rPr>
          <w:lang w:val="en-GB"/>
        </w:rPr>
      </w:pPr>
      <w:r w:rsidRPr="006936DA">
        <w:rPr>
          <w:lang w:val="en-GB"/>
        </w:rPr>
        <w:t>You have been to Moscow?</w:t>
      </w:r>
    </w:p>
    <w:p w14:paraId="4D1194F4" w14:textId="77777777" w:rsidR="006936DA" w:rsidRPr="006936DA" w:rsidRDefault="006936DA" w:rsidP="001A58DC">
      <w:pPr>
        <w:pStyle w:val="TPerso"/>
        <w:rPr>
          <w:lang w:val="en-GB"/>
        </w:rPr>
      </w:pPr>
      <w:r w:rsidRPr="006936DA">
        <w:rPr>
          <w:lang w:val="en-GB"/>
        </w:rPr>
        <w:t>Stepan</w:t>
      </w:r>
    </w:p>
    <w:p w14:paraId="4C6CEB3F" w14:textId="1F27907B" w:rsidR="008727F1" w:rsidRDefault="008727F1" w:rsidP="005D1C69">
      <w:pPr>
        <w:pStyle w:val="TDialogue"/>
        <w:rPr>
          <w:lang w:val="en-GB"/>
        </w:rPr>
      </w:pPr>
      <w:r>
        <w:rPr>
          <w:lang w:val="en-GB"/>
        </w:rPr>
        <w:t xml:space="preserve">I have been to many places, </w:t>
      </w:r>
      <w:r w:rsidR="006C7715" w:rsidRPr="006C7715">
        <w:rPr>
          <w:lang w:val="en-GB"/>
        </w:rPr>
        <w:t>юначе</w:t>
      </w:r>
      <w:r>
        <w:rPr>
          <w:lang w:val="en-GB"/>
        </w:rPr>
        <w:t>.</w:t>
      </w:r>
    </w:p>
    <w:p w14:paraId="368C3F0A" w14:textId="51F6B1A4" w:rsidR="006936DA" w:rsidRPr="006936DA" w:rsidRDefault="008727F1" w:rsidP="005D1C69">
      <w:pPr>
        <w:pStyle w:val="TDialogue"/>
        <w:rPr>
          <w:lang w:val="en-GB"/>
        </w:rPr>
      </w:pPr>
      <w:r>
        <w:rPr>
          <w:lang w:val="en-GB"/>
        </w:rPr>
        <w:t xml:space="preserve">But yes, </w:t>
      </w:r>
      <w:r w:rsidR="006936DA" w:rsidRPr="006936DA">
        <w:rPr>
          <w:lang w:val="en-GB"/>
        </w:rPr>
        <w:t xml:space="preserve">I </w:t>
      </w:r>
      <w:r>
        <w:rPr>
          <w:lang w:val="en-GB"/>
        </w:rPr>
        <w:t xml:space="preserve">was a professor </w:t>
      </w:r>
      <w:r w:rsidR="006936DA" w:rsidRPr="006936DA">
        <w:rPr>
          <w:lang w:val="en-GB"/>
        </w:rPr>
        <w:t>of German philology at Moscow State University</w:t>
      </w:r>
      <w:r>
        <w:rPr>
          <w:lang w:val="en-GB"/>
        </w:rPr>
        <w:t xml:space="preserve"> for several years</w:t>
      </w:r>
      <w:r w:rsidR="006936DA" w:rsidRPr="006936DA">
        <w:rPr>
          <w:lang w:val="en-GB"/>
        </w:rPr>
        <w:t>.</w:t>
      </w:r>
    </w:p>
    <w:p w14:paraId="3D5B39C6" w14:textId="77777777" w:rsidR="006936DA" w:rsidRPr="006936DA" w:rsidRDefault="006936DA" w:rsidP="001A58DC">
      <w:pPr>
        <w:pStyle w:val="TPerso"/>
        <w:rPr>
          <w:lang w:val="en-GB"/>
        </w:rPr>
      </w:pPr>
      <w:r w:rsidRPr="006936DA">
        <w:rPr>
          <w:lang w:val="en-GB"/>
        </w:rPr>
        <w:t>Paul</w:t>
      </w:r>
    </w:p>
    <w:p w14:paraId="3D190956" w14:textId="5334CA36" w:rsidR="008727F1" w:rsidRDefault="006936DA" w:rsidP="005D1C69">
      <w:pPr>
        <w:pStyle w:val="TDialogue"/>
        <w:rPr>
          <w:lang w:val="en-GB"/>
        </w:rPr>
      </w:pPr>
      <w:r w:rsidRPr="006936DA">
        <w:rPr>
          <w:lang w:val="en-GB"/>
        </w:rPr>
        <w:t xml:space="preserve">Oh, </w:t>
      </w:r>
      <w:r w:rsidR="006C7715">
        <w:rPr>
          <w:lang w:val="en-GB"/>
        </w:rPr>
        <w:t>Language teacher… T</w:t>
      </w:r>
      <w:r w:rsidRPr="006936DA">
        <w:rPr>
          <w:lang w:val="en-GB"/>
        </w:rPr>
        <w:t>hat’s why you speak English so well.</w:t>
      </w:r>
    </w:p>
    <w:p w14:paraId="6FC44448" w14:textId="04A323DE" w:rsidR="006936DA" w:rsidRPr="006936DA" w:rsidRDefault="008727F1" w:rsidP="005D1C69">
      <w:pPr>
        <w:pStyle w:val="TDialogue"/>
        <w:rPr>
          <w:lang w:val="en-GB"/>
        </w:rPr>
      </w:pPr>
      <w:r>
        <w:rPr>
          <w:lang w:val="en-GB"/>
        </w:rPr>
        <w:t>I really struggle with it myself</w:t>
      </w:r>
      <w:r w:rsidR="006936DA" w:rsidRPr="006936DA">
        <w:rPr>
          <w:lang w:val="en-GB"/>
        </w:rPr>
        <w:t>…</w:t>
      </w:r>
    </w:p>
    <w:p w14:paraId="577C78D0" w14:textId="77777777" w:rsidR="006936DA" w:rsidRPr="006936DA" w:rsidRDefault="006936DA" w:rsidP="001A58DC">
      <w:pPr>
        <w:pStyle w:val="TPerso"/>
        <w:rPr>
          <w:lang w:val="en-GB"/>
        </w:rPr>
      </w:pPr>
      <w:r w:rsidRPr="006936DA">
        <w:rPr>
          <w:lang w:val="en-GB"/>
        </w:rPr>
        <w:t>Natalia</w:t>
      </w:r>
    </w:p>
    <w:p w14:paraId="5E4CE63E" w14:textId="77777777" w:rsidR="006C7715" w:rsidRDefault="006C7715" w:rsidP="005D1C69">
      <w:pPr>
        <w:pStyle w:val="TDialogue"/>
        <w:rPr>
          <w:lang w:val="en-GB"/>
        </w:rPr>
      </w:pPr>
      <w:r>
        <w:rPr>
          <w:lang w:val="en-GB"/>
        </w:rPr>
        <w:t>No, don’t worry, you are perfectly fine.</w:t>
      </w:r>
    </w:p>
    <w:p w14:paraId="5D33AABD" w14:textId="17371D80" w:rsidR="006936DA" w:rsidRPr="006936DA" w:rsidRDefault="008727F1" w:rsidP="005D1C69">
      <w:pPr>
        <w:pStyle w:val="TDialogue"/>
        <w:rPr>
          <w:lang w:val="en-GB"/>
        </w:rPr>
      </w:pPr>
      <w:r>
        <w:rPr>
          <w:lang w:val="en-GB"/>
        </w:rPr>
        <w:t xml:space="preserve">Would you like some cakes, </w:t>
      </w:r>
      <w:r w:rsidR="006C7715">
        <w:rPr>
          <w:lang w:val="en-GB"/>
        </w:rPr>
        <w:t>maybe</w:t>
      </w:r>
      <w:r>
        <w:rPr>
          <w:lang w:val="en-GB"/>
        </w:rPr>
        <w:t>? They’re</w:t>
      </w:r>
      <w:r w:rsidR="006936DA" w:rsidRPr="006936DA">
        <w:rPr>
          <w:lang w:val="en-GB"/>
        </w:rPr>
        <w:t xml:space="preserve"> pryaniki</w:t>
      </w:r>
      <w:r>
        <w:rPr>
          <w:lang w:val="en-GB"/>
        </w:rPr>
        <w:t xml:space="preserve"> —</w:t>
      </w:r>
      <w:r w:rsidR="006936DA" w:rsidRPr="006936DA">
        <w:rPr>
          <w:lang w:val="en-GB"/>
        </w:rPr>
        <w:t xml:space="preserve"> traditional ukrainian </w:t>
      </w:r>
      <w:r>
        <w:rPr>
          <w:lang w:val="en-GB"/>
        </w:rPr>
        <w:t>pastries</w:t>
      </w:r>
      <w:r w:rsidR="006936DA" w:rsidRPr="006936DA">
        <w:rPr>
          <w:lang w:val="en-GB"/>
        </w:rPr>
        <w:t>.</w:t>
      </w:r>
    </w:p>
    <w:p w14:paraId="2229F312" w14:textId="77777777" w:rsidR="006936DA" w:rsidRPr="006936DA" w:rsidRDefault="006936DA" w:rsidP="001A58DC">
      <w:pPr>
        <w:pStyle w:val="TPerso"/>
        <w:rPr>
          <w:lang w:val="en-GB"/>
        </w:rPr>
      </w:pPr>
      <w:r w:rsidRPr="006936DA">
        <w:rPr>
          <w:lang w:val="en-GB"/>
        </w:rPr>
        <w:t>Paul</w:t>
      </w:r>
    </w:p>
    <w:p w14:paraId="3E5ECE49" w14:textId="5B9B2555" w:rsidR="006936DA" w:rsidRPr="006936DA" w:rsidRDefault="006936DA" w:rsidP="005D1C69">
      <w:pPr>
        <w:pStyle w:val="TDialogue"/>
        <w:rPr>
          <w:lang w:val="en-GB"/>
        </w:rPr>
      </w:pPr>
      <w:r w:rsidRPr="006936DA">
        <w:rPr>
          <w:lang w:val="en-GB"/>
        </w:rPr>
        <w:t>For what I understand, saying “</w:t>
      </w:r>
      <w:r w:rsidR="008727F1" w:rsidRPr="008727F1">
        <w:rPr>
          <w:lang w:val="en-GB"/>
        </w:rPr>
        <w:t>no” isn’t really an option, is it?</w:t>
      </w:r>
    </w:p>
    <w:p w14:paraId="561C8AB4" w14:textId="77777777" w:rsidR="006936DA" w:rsidRPr="006936DA" w:rsidRDefault="006936DA" w:rsidP="001A58DC">
      <w:pPr>
        <w:pStyle w:val="TPerso"/>
        <w:rPr>
          <w:lang w:val="en-GB"/>
        </w:rPr>
      </w:pPr>
      <w:r w:rsidRPr="006936DA">
        <w:rPr>
          <w:lang w:val="en-GB"/>
        </w:rPr>
        <w:t>Natalia</w:t>
      </w:r>
    </w:p>
    <w:p w14:paraId="20020079" w14:textId="77777777" w:rsidR="006936DA" w:rsidRPr="006936DA" w:rsidRDefault="006936DA" w:rsidP="005D1C69">
      <w:pPr>
        <w:pStyle w:val="TDialogue"/>
        <w:rPr>
          <w:lang w:val="en-GB"/>
        </w:rPr>
      </w:pPr>
      <w:r w:rsidRPr="006936DA">
        <w:rPr>
          <w:lang w:val="en-GB"/>
        </w:rPr>
        <w:t>If you are not hungry, I can’t force you to eat.</w:t>
      </w:r>
    </w:p>
    <w:p w14:paraId="07D8D6B6" w14:textId="77777777" w:rsidR="006936DA" w:rsidRPr="006936DA" w:rsidRDefault="006936DA" w:rsidP="001A58DC">
      <w:pPr>
        <w:pStyle w:val="TPerso"/>
        <w:rPr>
          <w:lang w:val="en-GB"/>
        </w:rPr>
      </w:pPr>
      <w:r w:rsidRPr="006936DA">
        <w:rPr>
          <w:lang w:val="en-GB"/>
        </w:rPr>
        <w:t>Paul</w:t>
      </w:r>
    </w:p>
    <w:p w14:paraId="24B1B2CD" w14:textId="5CBB8F2F" w:rsidR="006936DA" w:rsidRPr="006936DA" w:rsidRDefault="006936DA" w:rsidP="005D1C69">
      <w:pPr>
        <w:pStyle w:val="TDialogue"/>
        <w:rPr>
          <w:lang w:val="en-GB"/>
        </w:rPr>
      </w:pPr>
      <w:r w:rsidRPr="006936DA">
        <w:rPr>
          <w:lang w:val="en-GB"/>
        </w:rPr>
        <w:t xml:space="preserve">I am hungry, </w:t>
      </w:r>
      <w:r w:rsidR="00567668">
        <w:rPr>
          <w:lang w:val="en-GB"/>
        </w:rPr>
        <w:t xml:space="preserve">I am hungry, </w:t>
      </w:r>
      <w:r w:rsidRPr="006936DA">
        <w:rPr>
          <w:lang w:val="en-GB"/>
        </w:rPr>
        <w:t>thank you for the cake.</w:t>
      </w:r>
    </w:p>
    <w:p w14:paraId="50251C2B" w14:textId="77777777" w:rsidR="006936DA" w:rsidRPr="006936DA" w:rsidRDefault="006936DA" w:rsidP="001A58DC">
      <w:pPr>
        <w:pStyle w:val="TPerso"/>
        <w:rPr>
          <w:lang w:val="en-GB"/>
        </w:rPr>
      </w:pPr>
      <w:r w:rsidRPr="006936DA">
        <w:rPr>
          <w:lang w:val="en-GB"/>
        </w:rPr>
        <w:t>Natalia</w:t>
      </w:r>
    </w:p>
    <w:p w14:paraId="3AB67237" w14:textId="77777777" w:rsidR="006936DA" w:rsidRPr="006936DA" w:rsidRDefault="006936DA" w:rsidP="005D1C69">
      <w:pPr>
        <w:pStyle w:val="TDialogue"/>
        <w:rPr>
          <w:lang w:val="en-GB"/>
        </w:rPr>
      </w:pPr>
      <w:r w:rsidRPr="006936DA">
        <w:rPr>
          <w:lang w:val="en-GB"/>
        </w:rPr>
        <w:t>So, tell us, Paul, what are you doing here in Mariupol?</w:t>
      </w:r>
    </w:p>
    <w:p w14:paraId="04488499" w14:textId="77777777" w:rsidR="006936DA" w:rsidRPr="006936DA" w:rsidRDefault="006936DA" w:rsidP="001A58DC">
      <w:pPr>
        <w:pStyle w:val="TPerso"/>
        <w:rPr>
          <w:lang w:val="en-GB"/>
        </w:rPr>
      </w:pPr>
      <w:r w:rsidRPr="006936DA">
        <w:rPr>
          <w:lang w:val="en-GB"/>
        </w:rPr>
        <w:t>Paul</w:t>
      </w:r>
    </w:p>
    <w:p w14:paraId="6D13822C" w14:textId="69F424DD" w:rsidR="006936DA" w:rsidRPr="006936DA" w:rsidRDefault="006936DA" w:rsidP="005D1C69">
      <w:pPr>
        <w:pStyle w:val="TDialogue"/>
        <w:rPr>
          <w:lang w:val="en-GB"/>
        </w:rPr>
      </w:pPr>
      <w:r w:rsidRPr="006936DA">
        <w:rPr>
          <w:lang w:val="en-GB"/>
        </w:rPr>
        <w:t>Well, it’s complic…</w:t>
      </w:r>
    </w:p>
    <w:p w14:paraId="2075D2B7" w14:textId="616E788A" w:rsidR="006936DA" w:rsidRPr="006936DA" w:rsidRDefault="006936DA" w:rsidP="005D1C69">
      <w:pPr>
        <w:pStyle w:val="TDidascalies"/>
        <w:rPr>
          <w:lang w:val="en-GB"/>
        </w:rPr>
      </w:pPr>
      <w:r w:rsidRPr="006936DA">
        <w:rPr>
          <w:lang w:val="en-GB"/>
        </w:rPr>
        <w:t>(someone knock</w:t>
      </w:r>
      <w:r w:rsidR="008727F1">
        <w:rPr>
          <w:lang w:val="en-GB"/>
        </w:rPr>
        <w:t>s</w:t>
      </w:r>
      <w:r w:rsidRPr="006936DA">
        <w:rPr>
          <w:lang w:val="en-GB"/>
        </w:rPr>
        <w:t xml:space="preserve"> at the door</w:t>
      </w:r>
      <w:r w:rsidR="008727F1">
        <w:rPr>
          <w:lang w:val="en-GB"/>
        </w:rPr>
        <w:t>.</w:t>
      </w:r>
      <w:r w:rsidRPr="006936DA">
        <w:rPr>
          <w:lang w:val="en-GB"/>
        </w:rPr>
        <w:t>)</w:t>
      </w:r>
    </w:p>
    <w:p w14:paraId="63216C5A" w14:textId="50973ABE" w:rsidR="006936DA" w:rsidRDefault="006936DA" w:rsidP="001A58DC">
      <w:pPr>
        <w:pStyle w:val="TScne"/>
        <w:rPr>
          <w:lang w:val="en-GB"/>
        </w:rPr>
      </w:pPr>
      <w:r w:rsidRPr="006936DA">
        <w:rPr>
          <w:lang w:val="en-GB"/>
        </w:rPr>
        <w:t>Scene III</w:t>
      </w:r>
    </w:p>
    <w:p w14:paraId="43DD9237" w14:textId="228B1E9E" w:rsidR="005D1C69" w:rsidRPr="005D1C69" w:rsidRDefault="005D1C69" w:rsidP="005D1C69">
      <w:pPr>
        <w:pStyle w:val="TPersosScne"/>
        <w:rPr>
          <w:lang w:val="en-GB" w:eastAsia="fr-FR"/>
        </w:rPr>
      </w:pPr>
      <w:r>
        <w:rPr>
          <w:lang w:val="en-GB" w:eastAsia="fr-FR"/>
        </w:rPr>
        <w:lastRenderedPageBreak/>
        <w:t>Stepan, Natalia, Paul, Dmitr</w:t>
      </w:r>
      <w:r w:rsidR="000B6225">
        <w:rPr>
          <w:lang w:val="en-GB" w:eastAsia="fr-FR"/>
        </w:rPr>
        <w:t>o</w:t>
      </w:r>
      <w:r>
        <w:rPr>
          <w:lang w:val="en-GB" w:eastAsia="fr-FR"/>
        </w:rPr>
        <w:t>, Lena</w:t>
      </w:r>
    </w:p>
    <w:p w14:paraId="1446A98A" w14:textId="4E5AAB05" w:rsidR="006936DA" w:rsidRPr="006936DA" w:rsidRDefault="006936DA" w:rsidP="001A58DC">
      <w:pPr>
        <w:pStyle w:val="TPerso"/>
        <w:rPr>
          <w:lang w:val="en-GB"/>
        </w:rPr>
      </w:pPr>
      <w:r w:rsidRPr="006936DA">
        <w:rPr>
          <w:lang w:val="en-GB"/>
        </w:rPr>
        <w:t>Stepan</w:t>
      </w:r>
    </w:p>
    <w:p w14:paraId="75E2DBBC" w14:textId="47047A64" w:rsidR="006936DA" w:rsidRPr="006936DA" w:rsidRDefault="008727F1" w:rsidP="005D1C69">
      <w:pPr>
        <w:pStyle w:val="TDialogue"/>
        <w:rPr>
          <w:lang w:val="en-GB"/>
        </w:rPr>
      </w:pPr>
      <w:r w:rsidRPr="008727F1">
        <w:rPr>
          <w:lang w:val="en-GB"/>
        </w:rPr>
        <w:t xml:space="preserve">(in ukrainian) </w:t>
      </w:r>
      <w:r w:rsidR="006936DA">
        <w:t>зе</w:t>
      </w:r>
      <w:r w:rsidR="006936DA" w:rsidRPr="006936DA">
        <w:rPr>
          <w:lang w:val="en-GB"/>
        </w:rPr>
        <w:t xml:space="preserve"> </w:t>
      </w:r>
      <w:r w:rsidR="006936DA">
        <w:t>кляті</w:t>
      </w:r>
      <w:r w:rsidR="006936DA" w:rsidRPr="006936DA">
        <w:rPr>
          <w:lang w:val="en-GB"/>
        </w:rPr>
        <w:t xml:space="preserve"> </w:t>
      </w:r>
      <w:r w:rsidR="006936DA">
        <w:t>двері</w:t>
      </w:r>
      <w:r w:rsidR="006936DA" w:rsidRPr="006936DA">
        <w:rPr>
          <w:lang w:val="en-GB"/>
        </w:rPr>
        <w:t xml:space="preserve"> </w:t>
      </w:r>
      <w:r w:rsidR="006936DA">
        <w:t>із</w:t>
      </w:r>
      <w:r w:rsidR="006936DA" w:rsidRPr="006936DA">
        <w:rPr>
          <w:lang w:val="en-GB"/>
        </w:rPr>
        <w:t xml:space="preserve"> </w:t>
      </w:r>
      <w:r w:rsidR="006936DA">
        <w:t>оупен</w:t>
      </w:r>
    </w:p>
    <w:p w14:paraId="1B14BBE0" w14:textId="77777777" w:rsidR="006936DA" w:rsidRPr="006936DA" w:rsidRDefault="006936DA" w:rsidP="001A58DC">
      <w:pPr>
        <w:pStyle w:val="TPerso"/>
        <w:rPr>
          <w:lang w:val="en-GB"/>
        </w:rPr>
      </w:pPr>
      <w:r w:rsidRPr="006936DA">
        <w:rPr>
          <w:lang w:val="en-GB"/>
        </w:rPr>
        <w:t>Lena</w:t>
      </w:r>
    </w:p>
    <w:p w14:paraId="05784E87" w14:textId="38736BF4" w:rsidR="006936DA" w:rsidRPr="006936DA" w:rsidRDefault="006936DA" w:rsidP="005D1C69">
      <w:pPr>
        <w:pStyle w:val="TDialogue"/>
        <w:rPr>
          <w:lang w:val="en-GB"/>
        </w:rPr>
      </w:pPr>
      <w:r w:rsidRPr="006936DA">
        <w:rPr>
          <w:lang w:val="en-GB"/>
        </w:rPr>
        <w:t>(in russian) Privet, We are sorry to come into your house like that, but it seems it’s the only place in the area that is not into rubles or locked up</w:t>
      </w:r>
      <w:r w:rsidR="006C7715">
        <w:rPr>
          <w:lang w:val="en-GB"/>
        </w:rPr>
        <w:t>.</w:t>
      </w:r>
    </w:p>
    <w:p w14:paraId="736955D3" w14:textId="77777777" w:rsidR="006936DA" w:rsidRPr="006936DA" w:rsidRDefault="006936DA" w:rsidP="001A58DC">
      <w:pPr>
        <w:pStyle w:val="TPerso"/>
        <w:rPr>
          <w:lang w:val="en-GB"/>
        </w:rPr>
      </w:pPr>
      <w:r w:rsidRPr="006936DA">
        <w:rPr>
          <w:lang w:val="en-GB"/>
        </w:rPr>
        <w:t>Natalia</w:t>
      </w:r>
    </w:p>
    <w:p w14:paraId="2B0E761E" w14:textId="235F269C" w:rsidR="006936DA" w:rsidRPr="006936DA" w:rsidRDefault="006936DA" w:rsidP="005D1C69">
      <w:pPr>
        <w:pStyle w:val="TDialogue"/>
        <w:rPr>
          <w:lang w:val="en-GB"/>
        </w:rPr>
      </w:pPr>
      <w:r w:rsidRPr="006936DA">
        <w:rPr>
          <w:lang w:val="en-GB"/>
        </w:rPr>
        <w:t>We don’t speak Russian in this house</w:t>
      </w:r>
      <w:r w:rsidR="008727F1">
        <w:rPr>
          <w:lang w:val="en-GB"/>
        </w:rPr>
        <w:t>.</w:t>
      </w:r>
    </w:p>
    <w:p w14:paraId="64D6171E" w14:textId="77777777" w:rsidR="006936DA" w:rsidRPr="006936DA" w:rsidRDefault="006936DA" w:rsidP="001A58DC">
      <w:pPr>
        <w:pStyle w:val="TPerso"/>
        <w:rPr>
          <w:lang w:val="en-GB"/>
        </w:rPr>
      </w:pPr>
      <w:r w:rsidRPr="006936DA">
        <w:rPr>
          <w:lang w:val="en-GB"/>
        </w:rPr>
        <w:t>Lena</w:t>
      </w:r>
    </w:p>
    <w:p w14:paraId="0441B8E9" w14:textId="77E22878" w:rsidR="006936DA" w:rsidRPr="006936DA" w:rsidRDefault="006936DA" w:rsidP="005D1C69">
      <w:pPr>
        <w:pStyle w:val="TDialogue"/>
        <w:rPr>
          <w:lang w:val="en-GB"/>
        </w:rPr>
      </w:pPr>
      <w:r w:rsidRPr="006936DA">
        <w:rPr>
          <w:lang w:val="en-GB"/>
        </w:rPr>
        <w:t>Oh, I</w:t>
      </w:r>
      <w:r w:rsidR="008727F1">
        <w:rPr>
          <w:lang w:val="en-GB"/>
        </w:rPr>
        <w:t>’</w:t>
      </w:r>
      <w:r w:rsidRPr="006936DA">
        <w:rPr>
          <w:lang w:val="en-GB"/>
        </w:rPr>
        <w:t>m sorry, we don’t speak Ukrainian</w:t>
      </w:r>
      <w:r w:rsidR="008727F1">
        <w:rPr>
          <w:lang w:val="en-GB"/>
        </w:rPr>
        <w:t>.</w:t>
      </w:r>
    </w:p>
    <w:p w14:paraId="685F8268" w14:textId="77777777" w:rsidR="006936DA" w:rsidRPr="006936DA" w:rsidRDefault="006936DA" w:rsidP="001A58DC">
      <w:pPr>
        <w:pStyle w:val="TPerso"/>
        <w:rPr>
          <w:lang w:val="en-GB"/>
        </w:rPr>
      </w:pPr>
      <w:r w:rsidRPr="006936DA">
        <w:rPr>
          <w:lang w:val="en-GB"/>
        </w:rPr>
        <w:t>Natalia</w:t>
      </w:r>
    </w:p>
    <w:p w14:paraId="331ABFBA" w14:textId="332A4B50" w:rsidR="006936DA" w:rsidRPr="006936DA" w:rsidRDefault="008727F1" w:rsidP="005D1C69">
      <w:pPr>
        <w:pStyle w:val="TDialogue"/>
        <w:rPr>
          <w:lang w:val="en-GB"/>
        </w:rPr>
      </w:pPr>
      <w:r>
        <w:rPr>
          <w:lang w:val="en-GB"/>
        </w:rPr>
        <w:t xml:space="preserve">Then </w:t>
      </w:r>
      <w:r w:rsidR="006936DA" w:rsidRPr="006936DA">
        <w:rPr>
          <w:lang w:val="en-GB"/>
        </w:rPr>
        <w:t>It will be English</w:t>
      </w:r>
      <w:r>
        <w:rPr>
          <w:lang w:val="en-GB"/>
        </w:rPr>
        <w:t>.</w:t>
      </w:r>
    </w:p>
    <w:p w14:paraId="243A0449" w14:textId="77777777" w:rsidR="006936DA" w:rsidRPr="006936DA" w:rsidRDefault="006936DA" w:rsidP="001A58DC">
      <w:pPr>
        <w:pStyle w:val="TPerso"/>
        <w:rPr>
          <w:lang w:val="en-GB"/>
        </w:rPr>
      </w:pPr>
      <w:r w:rsidRPr="006936DA">
        <w:rPr>
          <w:lang w:val="en-GB"/>
        </w:rPr>
        <w:t>Stepan (for himself)</w:t>
      </w:r>
    </w:p>
    <w:p w14:paraId="25BC4927" w14:textId="4A29A345" w:rsidR="008727F1" w:rsidRDefault="006936DA" w:rsidP="005D1C69">
      <w:pPr>
        <w:pStyle w:val="TDialogue"/>
        <w:rPr>
          <w:lang w:val="en-GB"/>
        </w:rPr>
      </w:pPr>
      <w:r w:rsidRPr="006936DA">
        <w:rPr>
          <w:lang w:val="en-GB"/>
        </w:rPr>
        <w:t>We can not use the language of the master from the East, so we use the language of the master from the West</w:t>
      </w:r>
      <w:r w:rsidR="006C7715">
        <w:rPr>
          <w:lang w:val="en-GB"/>
        </w:rPr>
        <w:t>..</w:t>
      </w:r>
      <w:r w:rsidRPr="006936DA">
        <w:rPr>
          <w:lang w:val="en-GB"/>
        </w:rPr>
        <w:t>.</w:t>
      </w:r>
    </w:p>
    <w:p w14:paraId="39342F86" w14:textId="77777777" w:rsidR="006936DA" w:rsidRPr="006936DA" w:rsidRDefault="006936DA" w:rsidP="001A58DC">
      <w:pPr>
        <w:pStyle w:val="TPerso"/>
        <w:rPr>
          <w:lang w:val="en-GB"/>
        </w:rPr>
      </w:pPr>
      <w:r w:rsidRPr="006936DA">
        <w:rPr>
          <w:lang w:val="en-GB"/>
        </w:rPr>
        <w:t>Natalia</w:t>
      </w:r>
    </w:p>
    <w:p w14:paraId="220FF05D" w14:textId="5529B345" w:rsidR="006936DA" w:rsidRPr="006936DA" w:rsidRDefault="008727F1" w:rsidP="005D1C69">
      <w:pPr>
        <w:pStyle w:val="TDialogue"/>
        <w:rPr>
          <w:lang w:val="en-GB"/>
        </w:rPr>
      </w:pPr>
      <w:r w:rsidRPr="006936DA">
        <w:rPr>
          <w:lang w:val="en-GB"/>
        </w:rPr>
        <w:t>(in ukrainian)</w:t>
      </w:r>
      <w:r>
        <w:rPr>
          <w:lang w:val="en-GB"/>
        </w:rPr>
        <w:t xml:space="preserve"> </w:t>
      </w:r>
      <w:r w:rsidR="006936DA" w:rsidRPr="006936DA">
        <w:rPr>
          <w:lang w:val="en-GB"/>
        </w:rPr>
        <w:t xml:space="preserve">Oh shut up, </w:t>
      </w:r>
      <w:r w:rsidR="006C7715" w:rsidRPr="006C7715">
        <w:rPr>
          <w:lang w:val="en-GB"/>
        </w:rPr>
        <w:t>Дід</w:t>
      </w:r>
      <w:r w:rsidR="006936DA" w:rsidRPr="006936DA">
        <w:rPr>
          <w:lang w:val="en-GB"/>
        </w:rPr>
        <w:t>!</w:t>
      </w:r>
    </w:p>
    <w:p w14:paraId="5884DA9A" w14:textId="77777777" w:rsidR="006936DA" w:rsidRPr="006936DA" w:rsidRDefault="006936DA" w:rsidP="001A58DC">
      <w:pPr>
        <w:pStyle w:val="TPerso"/>
        <w:rPr>
          <w:lang w:val="en-GB"/>
        </w:rPr>
      </w:pPr>
      <w:r w:rsidRPr="006936DA">
        <w:rPr>
          <w:lang w:val="en-GB"/>
        </w:rPr>
        <w:t>Lena</w:t>
      </w:r>
    </w:p>
    <w:p w14:paraId="26FED6CD" w14:textId="2270E8ED" w:rsidR="008727F1" w:rsidRDefault="006936DA" w:rsidP="005D1C69">
      <w:pPr>
        <w:pStyle w:val="TDialogue"/>
        <w:rPr>
          <w:lang w:val="en-GB"/>
        </w:rPr>
      </w:pPr>
      <w:r w:rsidRPr="006936DA">
        <w:rPr>
          <w:lang w:val="en-GB"/>
        </w:rPr>
        <w:t>I really hope we are not bothering you. I am sorry, my name is Lena, I am pregnant and I can</w:t>
      </w:r>
      <w:r w:rsidR="00567668">
        <w:rPr>
          <w:lang w:val="en-GB"/>
        </w:rPr>
        <w:t xml:space="preserve"> </w:t>
      </w:r>
      <w:r w:rsidR="008727F1">
        <w:rPr>
          <w:lang w:val="en-GB"/>
        </w:rPr>
        <w:t>not</w:t>
      </w:r>
      <w:r w:rsidRPr="006936DA">
        <w:rPr>
          <w:lang w:val="en-GB"/>
        </w:rPr>
        <w:t xml:space="preserve"> walk any</w:t>
      </w:r>
      <w:r w:rsidR="00D43F03">
        <w:rPr>
          <w:lang w:val="en-GB"/>
        </w:rPr>
        <w:t xml:space="preserve"> further</w:t>
      </w:r>
      <w:r w:rsidRPr="006936DA">
        <w:rPr>
          <w:lang w:val="en-GB"/>
        </w:rPr>
        <w:t>.</w:t>
      </w:r>
    </w:p>
    <w:p w14:paraId="7BC33656" w14:textId="670A8BF4" w:rsidR="006936DA" w:rsidRPr="006936DA" w:rsidRDefault="008727F1" w:rsidP="005D1C69">
      <w:pPr>
        <w:pStyle w:val="TDialogue"/>
        <w:rPr>
          <w:lang w:val="en-GB"/>
        </w:rPr>
      </w:pPr>
      <w:r>
        <w:rPr>
          <w:lang w:val="en-GB"/>
        </w:rPr>
        <w:t>This</w:t>
      </w:r>
      <w:r w:rsidR="006936DA" w:rsidRPr="006936DA">
        <w:rPr>
          <w:lang w:val="en-GB"/>
        </w:rPr>
        <w:t xml:space="preserve"> is my husband, Dmitry.</w:t>
      </w:r>
    </w:p>
    <w:p w14:paraId="0B086CC5" w14:textId="2EE3A50E" w:rsidR="006936DA" w:rsidRPr="006936DA" w:rsidRDefault="006936DA" w:rsidP="001A58DC">
      <w:pPr>
        <w:pStyle w:val="TPerso"/>
        <w:rPr>
          <w:lang w:val="en-GB"/>
        </w:rPr>
      </w:pPr>
      <w:r w:rsidRPr="006936DA">
        <w:rPr>
          <w:lang w:val="en-GB"/>
        </w:rPr>
        <w:t>Dmitr</w:t>
      </w:r>
      <w:r w:rsidR="000B6225">
        <w:rPr>
          <w:lang w:val="en-GB"/>
        </w:rPr>
        <w:t>o</w:t>
      </w:r>
    </w:p>
    <w:p w14:paraId="5D4167DA" w14:textId="4030222F" w:rsidR="006936DA" w:rsidRPr="006936DA" w:rsidRDefault="006936DA" w:rsidP="005D1C69">
      <w:pPr>
        <w:pStyle w:val="TDialogue"/>
        <w:rPr>
          <w:lang w:val="en-GB"/>
        </w:rPr>
      </w:pPr>
      <w:r w:rsidRPr="006936DA">
        <w:rPr>
          <w:lang w:val="en-GB"/>
        </w:rPr>
        <w:t>Good evening every</w:t>
      </w:r>
      <w:r w:rsidR="008727F1">
        <w:rPr>
          <w:lang w:val="en-GB"/>
        </w:rPr>
        <w:t>one</w:t>
      </w:r>
      <w:r w:rsidRPr="006936DA">
        <w:rPr>
          <w:lang w:val="en-GB"/>
        </w:rPr>
        <w:t xml:space="preserve">, sorry to </w:t>
      </w:r>
      <w:r w:rsidR="008727F1">
        <w:rPr>
          <w:lang w:val="en-GB"/>
        </w:rPr>
        <w:t>intrude</w:t>
      </w:r>
      <w:r w:rsidRPr="006936DA">
        <w:rPr>
          <w:lang w:val="en-GB"/>
        </w:rPr>
        <w:t>.</w:t>
      </w:r>
    </w:p>
    <w:p w14:paraId="313A0F6E" w14:textId="77777777" w:rsidR="006936DA" w:rsidRPr="006936DA" w:rsidRDefault="006936DA" w:rsidP="001A58DC">
      <w:pPr>
        <w:pStyle w:val="TPerso"/>
        <w:rPr>
          <w:lang w:val="en-GB"/>
        </w:rPr>
      </w:pPr>
      <w:r w:rsidRPr="006936DA">
        <w:rPr>
          <w:lang w:val="en-GB"/>
        </w:rPr>
        <w:t>Stepan</w:t>
      </w:r>
    </w:p>
    <w:p w14:paraId="4AD82DDF" w14:textId="77777777" w:rsidR="00D43F03" w:rsidRDefault="006936DA" w:rsidP="005D1C69">
      <w:pPr>
        <w:pStyle w:val="TDialogue"/>
        <w:rPr>
          <w:lang w:val="en-GB"/>
        </w:rPr>
      </w:pPr>
      <w:r w:rsidRPr="006936DA">
        <w:rPr>
          <w:lang w:val="en-GB"/>
        </w:rPr>
        <w:t>Please come in, there</w:t>
      </w:r>
      <w:r w:rsidR="008727F1">
        <w:rPr>
          <w:lang w:val="en-GB"/>
        </w:rPr>
        <w:t>’</w:t>
      </w:r>
      <w:r w:rsidRPr="006936DA">
        <w:rPr>
          <w:lang w:val="en-GB"/>
        </w:rPr>
        <w:t>s enough tea for every</w:t>
      </w:r>
      <w:r w:rsidR="008727F1">
        <w:rPr>
          <w:lang w:val="en-GB"/>
        </w:rPr>
        <w:t>one</w:t>
      </w:r>
      <w:r w:rsidRPr="006936DA">
        <w:rPr>
          <w:lang w:val="en-GB"/>
        </w:rPr>
        <w:t>.</w:t>
      </w:r>
    </w:p>
    <w:p w14:paraId="1B6EC4C2" w14:textId="2B99EAF9" w:rsidR="006936DA" w:rsidRPr="006936DA" w:rsidRDefault="006936DA" w:rsidP="005D1C69">
      <w:pPr>
        <w:pStyle w:val="TDialogue"/>
        <w:rPr>
          <w:lang w:val="en-GB"/>
        </w:rPr>
      </w:pPr>
      <w:r w:rsidRPr="006936DA">
        <w:rPr>
          <w:lang w:val="en-GB"/>
        </w:rPr>
        <w:t>Take a seat and get some rest.</w:t>
      </w:r>
    </w:p>
    <w:p w14:paraId="037EF922" w14:textId="77777777" w:rsidR="006936DA" w:rsidRPr="006936DA" w:rsidRDefault="006936DA" w:rsidP="001A58DC">
      <w:pPr>
        <w:pStyle w:val="TPerso"/>
        <w:rPr>
          <w:lang w:val="en-GB"/>
        </w:rPr>
      </w:pPr>
      <w:r w:rsidRPr="006936DA">
        <w:rPr>
          <w:lang w:val="en-GB"/>
        </w:rPr>
        <w:t>Lena</w:t>
      </w:r>
    </w:p>
    <w:p w14:paraId="392838BC" w14:textId="06A42D8C" w:rsidR="006936DA" w:rsidRDefault="006936DA" w:rsidP="005D1C69">
      <w:pPr>
        <w:pStyle w:val="TDialogue"/>
        <w:rPr>
          <w:lang w:val="en-GB"/>
        </w:rPr>
      </w:pPr>
      <w:r w:rsidRPr="006936DA">
        <w:rPr>
          <w:lang w:val="en-GB"/>
        </w:rPr>
        <w:t>Thank you, s</w:t>
      </w:r>
      <w:r w:rsidR="007E036A">
        <w:rPr>
          <w:lang w:val="en-GB"/>
        </w:rPr>
        <w:t>i</w:t>
      </w:r>
      <w:r w:rsidRPr="006936DA">
        <w:rPr>
          <w:lang w:val="en-GB"/>
        </w:rPr>
        <w:t xml:space="preserve">r. </w:t>
      </w:r>
      <w:r w:rsidR="007E036A" w:rsidRPr="007E036A">
        <w:rPr>
          <w:lang w:val="en-GB"/>
        </w:rPr>
        <w:t>Дякую</w:t>
      </w:r>
      <w:r w:rsidRPr="006936DA">
        <w:rPr>
          <w:lang w:val="en-GB"/>
        </w:rPr>
        <w:t>.</w:t>
      </w:r>
    </w:p>
    <w:p w14:paraId="00D75864" w14:textId="1FBB689A" w:rsidR="003237CA" w:rsidRDefault="003237CA" w:rsidP="003237CA">
      <w:pPr>
        <w:pStyle w:val="TPerso"/>
        <w:rPr>
          <w:lang w:val="en-GB"/>
        </w:rPr>
      </w:pPr>
      <w:r>
        <w:rPr>
          <w:lang w:val="en-GB"/>
        </w:rPr>
        <w:t>Natalia</w:t>
      </w:r>
    </w:p>
    <w:p w14:paraId="25F48400" w14:textId="106C729C" w:rsidR="003237CA" w:rsidRDefault="003237CA" w:rsidP="005D1C69">
      <w:pPr>
        <w:pStyle w:val="TDialogue"/>
        <w:rPr>
          <w:lang w:val="en-GB"/>
        </w:rPr>
      </w:pPr>
      <w:r>
        <w:rPr>
          <w:lang w:val="en-GB"/>
        </w:rPr>
        <w:t>Me it’s Natalia, I live here too.</w:t>
      </w:r>
    </w:p>
    <w:p w14:paraId="371C85B3" w14:textId="4A484FAE" w:rsidR="003237CA" w:rsidRDefault="003237CA" w:rsidP="003237CA">
      <w:pPr>
        <w:pStyle w:val="TPerso"/>
        <w:rPr>
          <w:lang w:val="en-GB"/>
        </w:rPr>
      </w:pPr>
      <w:r>
        <w:rPr>
          <w:lang w:val="en-GB"/>
        </w:rPr>
        <w:t>Lena</w:t>
      </w:r>
    </w:p>
    <w:p w14:paraId="63D07788" w14:textId="128BE3DE" w:rsidR="003237CA" w:rsidRPr="006936DA" w:rsidRDefault="003237CA" w:rsidP="005D1C69">
      <w:pPr>
        <w:pStyle w:val="TDialogue"/>
        <w:rPr>
          <w:lang w:val="en-GB"/>
        </w:rPr>
      </w:pPr>
      <w:r>
        <w:rPr>
          <w:lang w:val="en-GB"/>
        </w:rPr>
        <w:t>Nice to meet you, Natalia</w:t>
      </w:r>
    </w:p>
    <w:p w14:paraId="571564A7" w14:textId="77777777" w:rsidR="006936DA" w:rsidRPr="006936DA" w:rsidRDefault="006936DA" w:rsidP="001A58DC">
      <w:pPr>
        <w:pStyle w:val="TPerso"/>
        <w:rPr>
          <w:lang w:val="en-GB"/>
        </w:rPr>
      </w:pPr>
      <w:r w:rsidRPr="006936DA">
        <w:rPr>
          <w:lang w:val="en-GB"/>
        </w:rPr>
        <w:t>Paul</w:t>
      </w:r>
    </w:p>
    <w:p w14:paraId="6AC34B22" w14:textId="65C74EF7" w:rsidR="006936DA" w:rsidRPr="006936DA" w:rsidRDefault="006936DA" w:rsidP="005D1C69">
      <w:pPr>
        <w:pStyle w:val="TDialogue"/>
        <w:rPr>
          <w:lang w:val="en-GB"/>
        </w:rPr>
      </w:pPr>
      <w:r w:rsidRPr="006936DA">
        <w:rPr>
          <w:lang w:val="en-GB"/>
        </w:rPr>
        <w:t>Hello, my name is Paul, I</w:t>
      </w:r>
      <w:r w:rsidR="003E7DB8">
        <w:rPr>
          <w:lang w:val="en-GB"/>
        </w:rPr>
        <w:t>’</w:t>
      </w:r>
      <w:r w:rsidRPr="006936DA">
        <w:rPr>
          <w:lang w:val="en-GB"/>
        </w:rPr>
        <w:t>m from France and I</w:t>
      </w:r>
      <w:r w:rsidR="003E7DB8">
        <w:rPr>
          <w:lang w:val="en-GB"/>
        </w:rPr>
        <w:t>’</w:t>
      </w:r>
      <w:r w:rsidRPr="006936DA">
        <w:rPr>
          <w:lang w:val="en-GB"/>
        </w:rPr>
        <w:t>m like you, looking for a shelter before the cold of the night is coming.</w:t>
      </w:r>
    </w:p>
    <w:p w14:paraId="612649D7" w14:textId="77777777" w:rsidR="006936DA" w:rsidRPr="006936DA" w:rsidRDefault="006936DA" w:rsidP="001A58DC">
      <w:pPr>
        <w:pStyle w:val="TPerso"/>
        <w:rPr>
          <w:lang w:val="en-GB"/>
        </w:rPr>
      </w:pPr>
      <w:r w:rsidRPr="006936DA">
        <w:rPr>
          <w:lang w:val="en-GB"/>
        </w:rPr>
        <w:t>Lena</w:t>
      </w:r>
    </w:p>
    <w:p w14:paraId="14EBABED" w14:textId="77777777" w:rsidR="006936DA" w:rsidRPr="006936DA" w:rsidRDefault="006936DA" w:rsidP="005D1C69">
      <w:pPr>
        <w:pStyle w:val="TDialogue"/>
        <w:rPr>
          <w:lang w:val="en-GB"/>
        </w:rPr>
      </w:pPr>
      <w:r w:rsidRPr="006936DA">
        <w:rPr>
          <w:lang w:val="en-GB"/>
        </w:rPr>
        <w:lastRenderedPageBreak/>
        <w:t>From France? What are you doing in Mariupol?</w:t>
      </w:r>
    </w:p>
    <w:p w14:paraId="302F6F60" w14:textId="77777777" w:rsidR="006936DA" w:rsidRPr="006936DA" w:rsidRDefault="006936DA" w:rsidP="001A58DC">
      <w:pPr>
        <w:pStyle w:val="TPerso"/>
        <w:rPr>
          <w:lang w:val="en-GB"/>
        </w:rPr>
      </w:pPr>
      <w:r w:rsidRPr="006936DA">
        <w:rPr>
          <w:lang w:val="en-GB"/>
        </w:rPr>
        <w:t>Paul</w:t>
      </w:r>
    </w:p>
    <w:p w14:paraId="26D08C45" w14:textId="028977C6" w:rsidR="006936DA" w:rsidRPr="006936DA" w:rsidRDefault="007E036A" w:rsidP="005D1C69">
      <w:pPr>
        <w:pStyle w:val="TDialogue"/>
        <w:rPr>
          <w:lang w:val="en-GB"/>
        </w:rPr>
      </w:pPr>
      <w:r>
        <w:rPr>
          <w:lang w:val="en-GB"/>
        </w:rPr>
        <w:t xml:space="preserve">Well, </w:t>
      </w:r>
      <w:r w:rsidR="006936DA" w:rsidRPr="006936DA">
        <w:rPr>
          <w:lang w:val="en-GB"/>
        </w:rPr>
        <w:t>it</w:t>
      </w:r>
      <w:r>
        <w:rPr>
          <w:lang w:val="en-GB"/>
        </w:rPr>
        <w:t>’</w:t>
      </w:r>
      <w:r w:rsidR="006936DA" w:rsidRPr="006936DA">
        <w:rPr>
          <w:lang w:val="en-GB"/>
        </w:rPr>
        <w:t>s complicated.</w:t>
      </w:r>
    </w:p>
    <w:p w14:paraId="29A1F71A" w14:textId="77777777" w:rsidR="006936DA" w:rsidRPr="006936DA" w:rsidRDefault="006936DA" w:rsidP="001A58DC">
      <w:pPr>
        <w:pStyle w:val="TPerso"/>
        <w:rPr>
          <w:lang w:val="en-GB"/>
        </w:rPr>
      </w:pPr>
      <w:r w:rsidRPr="006936DA">
        <w:rPr>
          <w:lang w:val="en-GB"/>
        </w:rPr>
        <w:t>Lena</w:t>
      </w:r>
    </w:p>
    <w:p w14:paraId="45917796" w14:textId="77777777" w:rsidR="006936DA" w:rsidRPr="006936DA" w:rsidRDefault="006936DA" w:rsidP="005D1C69">
      <w:pPr>
        <w:pStyle w:val="TDialogue"/>
        <w:rPr>
          <w:lang w:val="en-GB"/>
        </w:rPr>
      </w:pPr>
      <w:r w:rsidRPr="006936DA">
        <w:rPr>
          <w:lang w:val="en-GB"/>
        </w:rPr>
        <w:t>It is always complicated with you, French people, no?</w:t>
      </w:r>
    </w:p>
    <w:p w14:paraId="78A598D8" w14:textId="77777777" w:rsidR="006936DA" w:rsidRPr="006936DA" w:rsidRDefault="006936DA" w:rsidP="001A58DC">
      <w:pPr>
        <w:pStyle w:val="TPerso"/>
        <w:rPr>
          <w:lang w:val="en-GB"/>
        </w:rPr>
      </w:pPr>
      <w:r w:rsidRPr="006936DA">
        <w:rPr>
          <w:lang w:val="en-GB"/>
        </w:rPr>
        <w:t>Stepan (ready to serve tea)</w:t>
      </w:r>
    </w:p>
    <w:p w14:paraId="03E59121" w14:textId="7B8B12EA" w:rsidR="006936DA" w:rsidRPr="006936DA" w:rsidRDefault="006936DA" w:rsidP="005D1C69">
      <w:pPr>
        <w:pStyle w:val="TDialogue"/>
        <w:rPr>
          <w:lang w:val="en-GB"/>
        </w:rPr>
      </w:pPr>
      <w:r w:rsidRPr="006936DA">
        <w:rPr>
          <w:lang w:val="en-GB"/>
        </w:rPr>
        <w:t xml:space="preserve">Please </w:t>
      </w:r>
      <w:r w:rsidR="00974018" w:rsidRPr="00974018">
        <w:rPr>
          <w:lang w:val="en-GB"/>
        </w:rPr>
        <w:t>Девушка</w:t>
      </w:r>
      <w:r w:rsidRPr="006936DA">
        <w:rPr>
          <w:lang w:val="en-GB"/>
        </w:rPr>
        <w:t>, hold your glass. How do you want it, strong?</w:t>
      </w:r>
    </w:p>
    <w:p w14:paraId="18FD5FCE" w14:textId="77777777" w:rsidR="006936DA" w:rsidRPr="006936DA" w:rsidRDefault="006936DA" w:rsidP="001A58DC">
      <w:pPr>
        <w:pStyle w:val="TPerso"/>
        <w:rPr>
          <w:lang w:val="en-GB"/>
        </w:rPr>
      </w:pPr>
      <w:r w:rsidRPr="006936DA">
        <w:rPr>
          <w:lang w:val="en-GB"/>
        </w:rPr>
        <w:t>Lena</w:t>
      </w:r>
    </w:p>
    <w:p w14:paraId="4B5119E2" w14:textId="77777777" w:rsidR="006936DA" w:rsidRPr="006936DA" w:rsidRDefault="006936DA" w:rsidP="005D1C69">
      <w:pPr>
        <w:pStyle w:val="TDialogue"/>
        <w:rPr>
          <w:lang w:val="en-GB"/>
        </w:rPr>
      </w:pPr>
      <w:r w:rsidRPr="006936DA">
        <w:rPr>
          <w:lang w:val="en-GB"/>
        </w:rPr>
        <w:t>I usually drink it quite light, thank you.</w:t>
      </w:r>
    </w:p>
    <w:p w14:paraId="015AC7DA" w14:textId="77777777" w:rsidR="006936DA" w:rsidRPr="006936DA" w:rsidRDefault="006936DA" w:rsidP="001A58DC">
      <w:pPr>
        <w:pStyle w:val="TPerso"/>
        <w:rPr>
          <w:lang w:val="en-GB"/>
        </w:rPr>
      </w:pPr>
      <w:r w:rsidRPr="006936DA">
        <w:rPr>
          <w:lang w:val="en-GB"/>
        </w:rPr>
        <w:t>Stepan</w:t>
      </w:r>
    </w:p>
    <w:p w14:paraId="12B19405" w14:textId="77777777" w:rsidR="006936DA" w:rsidRPr="006936DA" w:rsidRDefault="006936DA" w:rsidP="005D1C69">
      <w:pPr>
        <w:pStyle w:val="TDialogue"/>
        <w:rPr>
          <w:lang w:val="en-GB"/>
        </w:rPr>
      </w:pPr>
      <w:r w:rsidRPr="006936DA">
        <w:rPr>
          <w:lang w:val="en-GB"/>
        </w:rPr>
        <w:t>Light tea for the pregnant lady. Do you want some honey?</w:t>
      </w:r>
    </w:p>
    <w:p w14:paraId="41884288" w14:textId="77777777" w:rsidR="006936DA" w:rsidRPr="006936DA" w:rsidRDefault="006936DA" w:rsidP="001A58DC">
      <w:pPr>
        <w:pStyle w:val="TPerso"/>
        <w:rPr>
          <w:lang w:val="en-GB"/>
        </w:rPr>
      </w:pPr>
      <w:r w:rsidRPr="006936DA">
        <w:rPr>
          <w:lang w:val="en-GB"/>
        </w:rPr>
        <w:t>Lena</w:t>
      </w:r>
    </w:p>
    <w:p w14:paraId="236D4206" w14:textId="77777777" w:rsidR="006936DA" w:rsidRPr="006936DA" w:rsidRDefault="006936DA" w:rsidP="005D1C69">
      <w:pPr>
        <w:pStyle w:val="TDialogue"/>
        <w:rPr>
          <w:lang w:val="en-GB"/>
        </w:rPr>
      </w:pPr>
      <w:r w:rsidRPr="006936DA">
        <w:rPr>
          <w:lang w:val="en-GB"/>
        </w:rPr>
        <w:t>Yes, please. Thank you.</w:t>
      </w:r>
    </w:p>
    <w:p w14:paraId="61759771" w14:textId="77777777" w:rsidR="00D43F03" w:rsidRDefault="006936DA" w:rsidP="00D43F03">
      <w:pPr>
        <w:pStyle w:val="TPerso"/>
        <w:rPr>
          <w:lang w:val="en-GB"/>
        </w:rPr>
      </w:pPr>
      <w:r w:rsidRPr="006936DA">
        <w:rPr>
          <w:lang w:val="en-GB"/>
        </w:rPr>
        <w:t>Stepan</w:t>
      </w:r>
    </w:p>
    <w:p w14:paraId="318A9D79" w14:textId="64566535" w:rsidR="006936DA" w:rsidRPr="006936DA" w:rsidRDefault="00D43F03" w:rsidP="005D1C69">
      <w:pPr>
        <w:pStyle w:val="TDialogue"/>
        <w:rPr>
          <w:lang w:val="en-GB"/>
        </w:rPr>
      </w:pPr>
      <w:r>
        <w:rPr>
          <w:lang w:val="en-GB"/>
        </w:rPr>
        <w:t>A</w:t>
      </w:r>
      <w:r w:rsidR="006936DA" w:rsidRPr="006936DA">
        <w:rPr>
          <w:lang w:val="en-GB"/>
        </w:rPr>
        <w:t>nd you, sir?</w:t>
      </w:r>
    </w:p>
    <w:p w14:paraId="2DC7F4C3" w14:textId="3CA40572" w:rsidR="006936DA" w:rsidRPr="006936DA" w:rsidRDefault="006936DA" w:rsidP="001A58DC">
      <w:pPr>
        <w:pStyle w:val="TPerso"/>
        <w:rPr>
          <w:lang w:val="en-GB"/>
        </w:rPr>
      </w:pPr>
      <w:r w:rsidRPr="006936DA">
        <w:rPr>
          <w:lang w:val="en-GB"/>
        </w:rPr>
        <w:t>Dmitr</w:t>
      </w:r>
      <w:r w:rsidR="000B6225">
        <w:rPr>
          <w:lang w:val="en-GB"/>
        </w:rPr>
        <w:t>o</w:t>
      </w:r>
    </w:p>
    <w:p w14:paraId="6B05B374" w14:textId="3F0937D9" w:rsidR="006936DA" w:rsidRPr="006936DA" w:rsidRDefault="006936DA" w:rsidP="005D1C69">
      <w:pPr>
        <w:pStyle w:val="TDialogue"/>
        <w:rPr>
          <w:lang w:val="en-GB"/>
        </w:rPr>
      </w:pPr>
      <w:r w:rsidRPr="006936DA">
        <w:rPr>
          <w:lang w:val="en-GB"/>
        </w:rPr>
        <w:t>I like strong tea</w:t>
      </w:r>
      <w:r w:rsidR="00D43F03">
        <w:rPr>
          <w:lang w:val="en-GB"/>
        </w:rPr>
        <w:t>.</w:t>
      </w:r>
    </w:p>
    <w:p w14:paraId="54C26871" w14:textId="77777777" w:rsidR="006936DA" w:rsidRPr="006936DA" w:rsidRDefault="006936DA" w:rsidP="001A58DC">
      <w:pPr>
        <w:pStyle w:val="TPerso"/>
        <w:rPr>
          <w:lang w:val="en-GB"/>
        </w:rPr>
      </w:pPr>
      <w:r w:rsidRPr="006936DA">
        <w:rPr>
          <w:lang w:val="en-GB"/>
        </w:rPr>
        <w:t>Lena</w:t>
      </w:r>
    </w:p>
    <w:p w14:paraId="412DA845" w14:textId="77777777" w:rsidR="006936DA" w:rsidRPr="006936DA" w:rsidRDefault="006936DA" w:rsidP="005D1C69">
      <w:pPr>
        <w:pStyle w:val="TDialogue"/>
        <w:rPr>
          <w:lang w:val="en-GB"/>
        </w:rPr>
      </w:pPr>
      <w:r w:rsidRPr="006936DA">
        <w:rPr>
          <w:lang w:val="en-GB"/>
        </w:rPr>
        <w:t>Strong? Are you sure? It demands some courage.</w:t>
      </w:r>
    </w:p>
    <w:p w14:paraId="0F9D2427" w14:textId="1A89A57F" w:rsidR="006936DA" w:rsidRPr="006936DA" w:rsidRDefault="006936DA" w:rsidP="001A58DC">
      <w:pPr>
        <w:pStyle w:val="TPerso"/>
        <w:rPr>
          <w:lang w:val="en-GB"/>
        </w:rPr>
      </w:pPr>
      <w:r w:rsidRPr="006936DA">
        <w:rPr>
          <w:lang w:val="en-GB"/>
        </w:rPr>
        <w:t>Dmitr</w:t>
      </w:r>
      <w:r w:rsidR="000B6225">
        <w:rPr>
          <w:lang w:val="en-GB"/>
        </w:rPr>
        <w:t>o</w:t>
      </w:r>
    </w:p>
    <w:p w14:paraId="1A80B1C7" w14:textId="77777777" w:rsidR="006936DA" w:rsidRPr="006936DA" w:rsidRDefault="006936DA" w:rsidP="005D1C69">
      <w:pPr>
        <w:pStyle w:val="TDialogue"/>
        <w:rPr>
          <w:lang w:val="en-GB"/>
        </w:rPr>
      </w:pPr>
      <w:r w:rsidRPr="006936DA">
        <w:rPr>
          <w:lang w:val="en-GB"/>
        </w:rPr>
        <w:t>I am sorry, I ask you to apologize my wife, she is upset against me.</w:t>
      </w:r>
    </w:p>
    <w:p w14:paraId="5630EF51" w14:textId="77777777" w:rsidR="006936DA" w:rsidRPr="006936DA" w:rsidRDefault="006936DA" w:rsidP="001A58DC">
      <w:pPr>
        <w:pStyle w:val="TPerso"/>
        <w:rPr>
          <w:lang w:val="en-GB"/>
        </w:rPr>
      </w:pPr>
      <w:r w:rsidRPr="006936DA">
        <w:rPr>
          <w:lang w:val="en-GB"/>
        </w:rPr>
        <w:t>Lena</w:t>
      </w:r>
    </w:p>
    <w:p w14:paraId="2E59CFF7" w14:textId="77777777" w:rsidR="006936DA" w:rsidRPr="006936DA" w:rsidRDefault="006936DA" w:rsidP="005D1C69">
      <w:pPr>
        <w:pStyle w:val="TDialogue"/>
        <w:rPr>
          <w:lang w:val="en-GB"/>
        </w:rPr>
      </w:pPr>
      <w:r w:rsidRPr="006936DA">
        <w:rPr>
          <w:lang w:val="en-GB"/>
        </w:rPr>
        <w:t>Upset? I am upset? And would you please explain to our lovely hosts why I am upset? I am sure they are curious to know why you need to apologize about your wife being upset.</w:t>
      </w:r>
    </w:p>
    <w:p w14:paraId="468C12E4" w14:textId="281C984F" w:rsidR="006936DA" w:rsidRPr="006936DA" w:rsidRDefault="006936DA" w:rsidP="001A58DC">
      <w:pPr>
        <w:pStyle w:val="TPerso"/>
        <w:rPr>
          <w:lang w:val="en-GB"/>
        </w:rPr>
      </w:pPr>
      <w:r w:rsidRPr="006936DA">
        <w:rPr>
          <w:lang w:val="en-GB"/>
        </w:rPr>
        <w:t>Dmitr</w:t>
      </w:r>
      <w:r w:rsidR="000B6225">
        <w:rPr>
          <w:lang w:val="en-GB"/>
        </w:rPr>
        <w:t>o</w:t>
      </w:r>
    </w:p>
    <w:p w14:paraId="06BD9EB5" w14:textId="77777777" w:rsidR="006936DA" w:rsidRPr="006936DA" w:rsidRDefault="006936DA" w:rsidP="005D1C69">
      <w:pPr>
        <w:pStyle w:val="TDialogue"/>
        <w:rPr>
          <w:lang w:val="en-GB"/>
        </w:rPr>
      </w:pPr>
      <w:r w:rsidRPr="006936DA">
        <w:rPr>
          <w:lang w:val="en-GB"/>
        </w:rPr>
        <w:t>We have some kind of disagreement. But it’s alright, I…</w:t>
      </w:r>
    </w:p>
    <w:p w14:paraId="337E2C1E" w14:textId="77777777" w:rsidR="006936DA" w:rsidRPr="006936DA" w:rsidRDefault="006936DA" w:rsidP="001A58DC">
      <w:pPr>
        <w:pStyle w:val="TPerso"/>
        <w:rPr>
          <w:lang w:val="en-GB"/>
        </w:rPr>
      </w:pPr>
      <w:r w:rsidRPr="006936DA">
        <w:rPr>
          <w:lang w:val="en-GB"/>
        </w:rPr>
        <w:t>Lena</w:t>
      </w:r>
    </w:p>
    <w:p w14:paraId="0A6F54BE" w14:textId="77777777" w:rsidR="006936DA" w:rsidRPr="006936DA" w:rsidRDefault="006936DA" w:rsidP="005D1C69">
      <w:pPr>
        <w:pStyle w:val="TDialogue"/>
        <w:rPr>
          <w:lang w:val="en-GB"/>
        </w:rPr>
      </w:pPr>
      <w:r w:rsidRPr="006936DA">
        <w:rPr>
          <w:lang w:val="en-GB"/>
        </w:rPr>
        <w:t>It’s alright, really? Are you sure about that?</w:t>
      </w:r>
    </w:p>
    <w:p w14:paraId="6C12A854" w14:textId="13A5CCBF" w:rsidR="006936DA" w:rsidRPr="006936DA" w:rsidRDefault="006936DA" w:rsidP="001A58DC">
      <w:pPr>
        <w:pStyle w:val="TPerso"/>
        <w:rPr>
          <w:lang w:val="en-GB"/>
        </w:rPr>
      </w:pPr>
      <w:r w:rsidRPr="006936DA">
        <w:rPr>
          <w:lang w:val="en-GB"/>
        </w:rPr>
        <w:t>Dmitr</w:t>
      </w:r>
      <w:r w:rsidR="000B6225">
        <w:rPr>
          <w:lang w:val="en-GB"/>
        </w:rPr>
        <w:t>o</w:t>
      </w:r>
    </w:p>
    <w:p w14:paraId="22D09E45" w14:textId="5A42DFE9" w:rsidR="006936DA" w:rsidRPr="006936DA" w:rsidRDefault="006936DA" w:rsidP="005D1C69">
      <w:pPr>
        <w:pStyle w:val="TDialogue"/>
        <w:rPr>
          <w:lang w:val="en-GB"/>
        </w:rPr>
      </w:pPr>
      <w:r w:rsidRPr="006936DA">
        <w:rPr>
          <w:lang w:val="en-GB"/>
        </w:rPr>
        <w:t xml:space="preserve">Please, Lenouchka, I </w:t>
      </w:r>
      <w:r w:rsidR="003237CA">
        <w:rPr>
          <w:lang w:val="en-GB"/>
        </w:rPr>
        <w:t>don’t think o</w:t>
      </w:r>
      <w:r w:rsidRPr="006936DA">
        <w:rPr>
          <w:lang w:val="en-GB"/>
        </w:rPr>
        <w:t>ur hosts are interested by that.</w:t>
      </w:r>
    </w:p>
    <w:p w14:paraId="38548B5E" w14:textId="77777777" w:rsidR="006936DA" w:rsidRPr="006936DA" w:rsidRDefault="006936DA" w:rsidP="001A58DC">
      <w:pPr>
        <w:pStyle w:val="TPerso"/>
        <w:rPr>
          <w:lang w:val="en-GB"/>
        </w:rPr>
      </w:pPr>
      <w:r w:rsidRPr="006936DA">
        <w:rPr>
          <w:lang w:val="en-GB"/>
        </w:rPr>
        <w:t>Lena</w:t>
      </w:r>
    </w:p>
    <w:p w14:paraId="1E7367DF" w14:textId="77777777" w:rsidR="006936DA" w:rsidRPr="006936DA" w:rsidRDefault="006936DA" w:rsidP="005D1C69">
      <w:pPr>
        <w:pStyle w:val="TDialogue"/>
        <w:rPr>
          <w:lang w:val="en-GB"/>
        </w:rPr>
      </w:pPr>
      <w:r w:rsidRPr="006936DA">
        <w:rPr>
          <w:lang w:val="en-GB"/>
        </w:rPr>
        <w:t>So you will be a coward until the end, right? Even coward about being a coward.</w:t>
      </w:r>
    </w:p>
    <w:p w14:paraId="4C649DDE" w14:textId="077DA836" w:rsidR="006936DA" w:rsidRPr="006936DA" w:rsidRDefault="006936DA" w:rsidP="005D1C69">
      <w:pPr>
        <w:pStyle w:val="TDidascalies"/>
        <w:rPr>
          <w:lang w:val="en-GB"/>
        </w:rPr>
      </w:pPr>
      <w:r w:rsidRPr="006936DA">
        <w:rPr>
          <w:lang w:val="en-GB"/>
        </w:rPr>
        <w:t>(</w:t>
      </w:r>
      <w:r w:rsidR="007E036A">
        <w:rPr>
          <w:lang w:val="en-GB"/>
        </w:rPr>
        <w:t>S</w:t>
      </w:r>
      <w:r w:rsidRPr="006936DA">
        <w:rPr>
          <w:lang w:val="en-GB"/>
        </w:rPr>
        <w:t>he stands up and walk around the table</w:t>
      </w:r>
      <w:r w:rsidR="007E036A">
        <w:rPr>
          <w:lang w:val="en-GB"/>
        </w:rPr>
        <w:t>.</w:t>
      </w:r>
      <w:r w:rsidRPr="006936DA">
        <w:rPr>
          <w:lang w:val="en-GB"/>
        </w:rPr>
        <w:t>)</w:t>
      </w:r>
    </w:p>
    <w:p w14:paraId="4B092EE8" w14:textId="6FB69D9E" w:rsidR="006936DA" w:rsidRPr="006936DA" w:rsidRDefault="006936DA" w:rsidP="001A58DC">
      <w:pPr>
        <w:pStyle w:val="TPerso"/>
        <w:rPr>
          <w:lang w:val="en-GB"/>
        </w:rPr>
      </w:pPr>
      <w:r w:rsidRPr="006936DA">
        <w:rPr>
          <w:lang w:val="en-GB"/>
        </w:rPr>
        <w:t>Dmitr</w:t>
      </w:r>
      <w:r w:rsidR="000B6225">
        <w:rPr>
          <w:lang w:val="en-GB"/>
        </w:rPr>
        <w:t>o</w:t>
      </w:r>
    </w:p>
    <w:p w14:paraId="3A594B48" w14:textId="79EC9E8E" w:rsidR="006936DA" w:rsidRPr="006936DA" w:rsidRDefault="006936DA" w:rsidP="005D1C69">
      <w:pPr>
        <w:pStyle w:val="TDialogue"/>
        <w:rPr>
          <w:lang w:val="en-GB"/>
        </w:rPr>
      </w:pPr>
      <w:r w:rsidRPr="006936DA">
        <w:rPr>
          <w:lang w:val="en-GB"/>
        </w:rPr>
        <w:lastRenderedPageBreak/>
        <w:t xml:space="preserve">I am trying to bring my wife and our </w:t>
      </w:r>
      <w:r w:rsidR="003E7DB8">
        <w:rPr>
          <w:lang w:val="en-GB"/>
        </w:rPr>
        <w:t>kid</w:t>
      </w:r>
      <w:r w:rsidRPr="006936DA">
        <w:rPr>
          <w:lang w:val="en-GB"/>
        </w:rPr>
        <w:t xml:space="preserve"> to come into a safer place, because Mariupol is no longer a place where to raise children.</w:t>
      </w:r>
    </w:p>
    <w:p w14:paraId="0EA9CA33" w14:textId="77777777" w:rsidR="006936DA" w:rsidRPr="006936DA" w:rsidRDefault="006936DA" w:rsidP="001A58DC">
      <w:pPr>
        <w:pStyle w:val="TPerso"/>
        <w:rPr>
          <w:lang w:val="en-GB"/>
        </w:rPr>
      </w:pPr>
      <w:r w:rsidRPr="006936DA">
        <w:rPr>
          <w:lang w:val="en-GB"/>
        </w:rPr>
        <w:t>Lena</w:t>
      </w:r>
    </w:p>
    <w:p w14:paraId="22BEAD1E" w14:textId="2817077D" w:rsidR="006936DA" w:rsidRPr="006936DA" w:rsidRDefault="006936DA" w:rsidP="005D1C69">
      <w:pPr>
        <w:pStyle w:val="TDialogue"/>
        <w:rPr>
          <w:lang w:val="en-GB"/>
        </w:rPr>
      </w:pPr>
      <w:r w:rsidRPr="006936DA">
        <w:rPr>
          <w:lang w:val="en-GB"/>
        </w:rPr>
        <w:t>You want to run</w:t>
      </w:r>
      <w:r w:rsidR="00D43F03">
        <w:rPr>
          <w:lang w:val="en-GB"/>
        </w:rPr>
        <w:t xml:space="preserve"> </w:t>
      </w:r>
      <w:r w:rsidRPr="006936DA">
        <w:rPr>
          <w:lang w:val="en-GB"/>
        </w:rPr>
        <w:t xml:space="preserve">away from Ukraine to not get </w:t>
      </w:r>
      <w:r w:rsidR="00D43F03">
        <w:rPr>
          <w:lang w:val="en-GB"/>
        </w:rPr>
        <w:t>enroled</w:t>
      </w:r>
      <w:r w:rsidRPr="006936DA">
        <w:rPr>
          <w:lang w:val="en-GB"/>
        </w:rPr>
        <w:t xml:space="preserve">. You prefer to abandon your own motherland just to be safe and watch your </w:t>
      </w:r>
      <w:r w:rsidR="00D43F03">
        <w:rPr>
          <w:lang w:val="en-GB"/>
        </w:rPr>
        <w:t xml:space="preserve">country burn and your </w:t>
      </w:r>
      <w:r w:rsidRPr="006936DA">
        <w:rPr>
          <w:lang w:val="en-GB"/>
        </w:rPr>
        <w:t>people die from afar.</w:t>
      </w:r>
    </w:p>
    <w:p w14:paraId="08042048" w14:textId="634805E8" w:rsidR="006936DA" w:rsidRPr="006936DA" w:rsidRDefault="006936DA" w:rsidP="001A58DC">
      <w:pPr>
        <w:pStyle w:val="TPerso"/>
        <w:rPr>
          <w:lang w:val="en-GB"/>
        </w:rPr>
      </w:pPr>
      <w:r w:rsidRPr="006936DA">
        <w:rPr>
          <w:lang w:val="en-GB"/>
        </w:rPr>
        <w:t>Dmitr</w:t>
      </w:r>
    </w:p>
    <w:p w14:paraId="21572F78" w14:textId="77777777" w:rsidR="006936DA" w:rsidRPr="006936DA" w:rsidRDefault="006936DA" w:rsidP="005D1C69">
      <w:pPr>
        <w:pStyle w:val="TDialogue"/>
        <w:rPr>
          <w:lang w:val="en-GB"/>
        </w:rPr>
      </w:pPr>
      <w:r w:rsidRPr="006936DA">
        <w:rPr>
          <w:lang w:val="en-GB"/>
        </w:rPr>
        <w:t>Lenouchka, come on, it is not that simple…</w:t>
      </w:r>
    </w:p>
    <w:p w14:paraId="28C4C2BF" w14:textId="77777777" w:rsidR="006936DA" w:rsidRPr="006936DA" w:rsidRDefault="006936DA" w:rsidP="001A58DC">
      <w:pPr>
        <w:pStyle w:val="TPerso"/>
        <w:rPr>
          <w:lang w:val="en-GB"/>
        </w:rPr>
      </w:pPr>
      <w:r w:rsidRPr="006936DA">
        <w:rPr>
          <w:lang w:val="en-GB"/>
        </w:rPr>
        <w:t>Lena</w:t>
      </w:r>
    </w:p>
    <w:p w14:paraId="0A566681" w14:textId="555B387F" w:rsidR="007E036A" w:rsidRDefault="006936DA" w:rsidP="005D1C69">
      <w:pPr>
        <w:pStyle w:val="TDialogue"/>
        <w:rPr>
          <w:lang w:val="en-GB"/>
        </w:rPr>
      </w:pPr>
      <w:r w:rsidRPr="006936DA">
        <w:rPr>
          <w:lang w:val="en-GB"/>
        </w:rPr>
        <w:t xml:space="preserve">Of course it is that simple. </w:t>
      </w:r>
    </w:p>
    <w:p w14:paraId="7EB96DD3" w14:textId="77777777" w:rsidR="007E036A" w:rsidRDefault="007E036A" w:rsidP="005D1C69">
      <w:pPr>
        <w:pStyle w:val="TDialogue"/>
        <w:rPr>
          <w:lang w:val="en-GB"/>
        </w:rPr>
      </w:pPr>
      <w:r>
        <w:rPr>
          <w:lang w:val="en-GB"/>
        </w:rPr>
        <w:t>Do you think they will stop after Mariupol?</w:t>
      </w:r>
    </w:p>
    <w:p w14:paraId="524579F6" w14:textId="27933808" w:rsidR="007E036A" w:rsidRDefault="00B979F3" w:rsidP="005D1C69">
      <w:pPr>
        <w:pStyle w:val="TDialogue"/>
        <w:rPr>
          <w:lang w:val="en-GB"/>
        </w:rPr>
      </w:pPr>
      <w:r w:rsidRPr="006936DA">
        <w:rPr>
          <w:lang w:val="en-GB"/>
        </w:rPr>
        <w:t xml:space="preserve">I will not abandon my land to blyat </w:t>
      </w:r>
      <w:r w:rsidRPr="007E036A">
        <w:rPr>
          <w:lang w:val="en-GB"/>
        </w:rPr>
        <w:t>russkiye</w:t>
      </w:r>
      <w:r w:rsidRPr="006936DA">
        <w:rPr>
          <w:lang w:val="en-GB"/>
        </w:rPr>
        <w:t>.</w:t>
      </w:r>
    </w:p>
    <w:p w14:paraId="217FF006" w14:textId="2B8D2362" w:rsidR="006936DA" w:rsidRPr="006936DA" w:rsidRDefault="006936DA" w:rsidP="001A58DC">
      <w:pPr>
        <w:pStyle w:val="TPerso"/>
        <w:rPr>
          <w:lang w:val="en-GB"/>
        </w:rPr>
      </w:pPr>
      <w:r w:rsidRPr="006936DA">
        <w:rPr>
          <w:lang w:val="en-GB"/>
        </w:rPr>
        <w:t>Dmitr</w:t>
      </w:r>
      <w:r w:rsidR="000B6225">
        <w:rPr>
          <w:lang w:val="en-GB"/>
        </w:rPr>
        <w:t>o</w:t>
      </w:r>
    </w:p>
    <w:p w14:paraId="4427E7C7" w14:textId="77777777" w:rsidR="006936DA" w:rsidRDefault="006936DA" w:rsidP="005D1C69">
      <w:pPr>
        <w:pStyle w:val="TDialogue"/>
        <w:rPr>
          <w:lang w:val="en-GB"/>
        </w:rPr>
      </w:pPr>
      <w:r w:rsidRPr="006936DA">
        <w:rPr>
          <w:lang w:val="en-GB"/>
        </w:rPr>
        <w:t>(in Russian) Lenouchka, please stop doing this…</w:t>
      </w:r>
    </w:p>
    <w:p w14:paraId="1FDD31D4" w14:textId="5C598708" w:rsidR="006936DA" w:rsidRPr="006936DA" w:rsidRDefault="006936DA" w:rsidP="001A58DC">
      <w:pPr>
        <w:pStyle w:val="TPerso"/>
        <w:rPr>
          <w:lang w:val="en-GB"/>
        </w:rPr>
      </w:pPr>
      <w:r w:rsidRPr="006936DA">
        <w:rPr>
          <w:lang w:val="en-GB"/>
        </w:rPr>
        <w:t>Paul</w:t>
      </w:r>
      <w:r w:rsidR="00B979F3">
        <w:rPr>
          <w:lang w:val="en-GB"/>
        </w:rPr>
        <w:t xml:space="preserve"> (</w:t>
      </w:r>
      <w:r w:rsidR="00D43F03" w:rsidRPr="00ED6671">
        <w:rPr>
          <w:lang w:val="en-GB"/>
        </w:rPr>
        <w:t>interrupting</w:t>
      </w:r>
      <w:r w:rsidR="00B979F3">
        <w:rPr>
          <w:lang w:val="en-GB"/>
        </w:rPr>
        <w:t>)</w:t>
      </w:r>
    </w:p>
    <w:p w14:paraId="03CD5D66" w14:textId="77777777" w:rsidR="006936DA" w:rsidRPr="006936DA" w:rsidRDefault="006936DA" w:rsidP="005D1C69">
      <w:pPr>
        <w:pStyle w:val="TDialogue"/>
        <w:rPr>
          <w:lang w:val="en-GB"/>
        </w:rPr>
      </w:pPr>
      <w:r w:rsidRPr="006936DA">
        <w:rPr>
          <w:lang w:val="en-GB"/>
        </w:rPr>
        <w:t>Mister Stepan, is it a piano that I see there?</w:t>
      </w:r>
    </w:p>
    <w:p w14:paraId="7884BB30" w14:textId="77777777" w:rsidR="006936DA" w:rsidRPr="006936DA" w:rsidRDefault="006936DA" w:rsidP="001A58DC">
      <w:pPr>
        <w:pStyle w:val="TPerso"/>
        <w:rPr>
          <w:lang w:val="en-GB"/>
        </w:rPr>
      </w:pPr>
      <w:r w:rsidRPr="006936DA">
        <w:rPr>
          <w:lang w:val="en-GB"/>
        </w:rPr>
        <w:t>Stepan</w:t>
      </w:r>
    </w:p>
    <w:p w14:paraId="170E15EE" w14:textId="77777777" w:rsidR="006936DA" w:rsidRDefault="006936DA" w:rsidP="005D1C69">
      <w:pPr>
        <w:pStyle w:val="TDialogue"/>
        <w:rPr>
          <w:lang w:val="en-GB"/>
        </w:rPr>
      </w:pPr>
      <w:r w:rsidRPr="006936DA">
        <w:rPr>
          <w:lang w:val="en-GB"/>
        </w:rPr>
        <w:t>This is my wife’s piano, yes. She was a music teacher.</w:t>
      </w:r>
    </w:p>
    <w:p w14:paraId="5D68995D" w14:textId="2D389ED3" w:rsidR="00B979F3" w:rsidRPr="006936DA" w:rsidRDefault="00E4356E" w:rsidP="00B979F3">
      <w:pPr>
        <w:pStyle w:val="TDidascalies"/>
        <w:rPr>
          <w:lang w:val="en-GB"/>
        </w:rPr>
      </w:pPr>
      <w:r>
        <w:rPr>
          <w:lang w:val="en-GB"/>
        </w:rPr>
        <w:t>(</w:t>
      </w:r>
      <w:r w:rsidR="00B979F3">
        <w:rPr>
          <w:lang w:val="en-GB"/>
        </w:rPr>
        <w:t>Paul stands up and walk nearby the piano.</w:t>
      </w:r>
      <w:r>
        <w:rPr>
          <w:lang w:val="en-GB"/>
        </w:rPr>
        <w:t>)</w:t>
      </w:r>
    </w:p>
    <w:p w14:paraId="126BF7BF" w14:textId="77777777" w:rsidR="006936DA" w:rsidRPr="006936DA" w:rsidRDefault="006936DA" w:rsidP="001A58DC">
      <w:pPr>
        <w:pStyle w:val="TPerso"/>
        <w:rPr>
          <w:lang w:val="en-GB"/>
        </w:rPr>
      </w:pPr>
      <w:r w:rsidRPr="006936DA">
        <w:rPr>
          <w:lang w:val="en-GB"/>
        </w:rPr>
        <w:t>Paul</w:t>
      </w:r>
    </w:p>
    <w:p w14:paraId="639489F2" w14:textId="77777777" w:rsidR="009D08AC" w:rsidRDefault="006936DA" w:rsidP="005D1C69">
      <w:pPr>
        <w:pStyle w:val="TDialogue"/>
        <w:rPr>
          <w:lang w:val="en-GB"/>
        </w:rPr>
      </w:pPr>
      <w:r w:rsidRPr="006936DA">
        <w:rPr>
          <w:lang w:val="en-GB"/>
        </w:rPr>
        <w:t>Oh, really? What an amazing family you are</w:t>
      </w:r>
      <w:r w:rsidR="009D08AC">
        <w:rPr>
          <w:lang w:val="en-GB"/>
        </w:rPr>
        <w:t>:</w:t>
      </w:r>
      <w:r w:rsidRPr="006936DA">
        <w:rPr>
          <w:lang w:val="en-GB"/>
        </w:rPr>
        <w:t xml:space="preserve"> the university philologist and the music teacher.</w:t>
      </w:r>
    </w:p>
    <w:p w14:paraId="530C1B46" w14:textId="4EBDD4AB" w:rsidR="006936DA" w:rsidRPr="006936DA" w:rsidRDefault="006936DA" w:rsidP="005D1C69">
      <w:pPr>
        <w:pStyle w:val="TDialogue"/>
        <w:rPr>
          <w:lang w:val="en-GB"/>
        </w:rPr>
      </w:pPr>
      <w:r w:rsidRPr="006936DA">
        <w:rPr>
          <w:lang w:val="en-GB"/>
        </w:rPr>
        <w:t>Can I touch it?</w:t>
      </w:r>
    </w:p>
    <w:p w14:paraId="127F31D0" w14:textId="77777777" w:rsidR="006936DA" w:rsidRPr="006936DA" w:rsidRDefault="006936DA" w:rsidP="001A58DC">
      <w:pPr>
        <w:pStyle w:val="TPerso"/>
        <w:rPr>
          <w:lang w:val="en-GB"/>
        </w:rPr>
      </w:pPr>
      <w:r w:rsidRPr="006936DA">
        <w:rPr>
          <w:lang w:val="en-GB"/>
        </w:rPr>
        <w:t>Stepan</w:t>
      </w:r>
    </w:p>
    <w:p w14:paraId="34A6A2D3" w14:textId="77777777" w:rsidR="006936DA" w:rsidRPr="006936DA" w:rsidRDefault="006936DA" w:rsidP="005D1C69">
      <w:pPr>
        <w:pStyle w:val="TDialogue"/>
        <w:rPr>
          <w:lang w:val="en-GB"/>
        </w:rPr>
      </w:pPr>
      <w:r w:rsidRPr="006936DA">
        <w:rPr>
          <w:lang w:val="en-GB"/>
        </w:rPr>
        <w:t>The piano? It is probably not tuned anymore, but please, feel free to use it.</w:t>
      </w:r>
    </w:p>
    <w:p w14:paraId="77C13D35" w14:textId="77777777" w:rsidR="006936DA" w:rsidRPr="006936DA" w:rsidRDefault="006936DA" w:rsidP="001A58DC">
      <w:pPr>
        <w:pStyle w:val="TPerso"/>
        <w:rPr>
          <w:lang w:val="en-GB"/>
        </w:rPr>
      </w:pPr>
      <w:r w:rsidRPr="006936DA">
        <w:rPr>
          <w:lang w:val="en-GB"/>
        </w:rPr>
        <w:t>Paul</w:t>
      </w:r>
    </w:p>
    <w:p w14:paraId="4B56222C" w14:textId="3647FBFC" w:rsidR="006936DA" w:rsidRPr="006936DA" w:rsidRDefault="00D43F03" w:rsidP="005D1C69">
      <w:pPr>
        <w:pStyle w:val="TDialogue"/>
        <w:rPr>
          <w:lang w:val="en-GB"/>
        </w:rPr>
      </w:pPr>
      <w:r>
        <w:rPr>
          <w:lang w:val="en-GB"/>
        </w:rPr>
        <w:t xml:space="preserve">Sorry, maybe I am a bit shy. </w:t>
      </w:r>
      <w:r w:rsidR="006936DA" w:rsidRPr="006936DA">
        <w:rPr>
          <w:lang w:val="en-GB"/>
        </w:rPr>
        <w:t>It will not upset you that I touch your wife’s piano? She is not here? What happened to her?</w:t>
      </w:r>
    </w:p>
    <w:p w14:paraId="4269DF01" w14:textId="77777777" w:rsidR="006936DA" w:rsidRPr="006936DA" w:rsidRDefault="006936DA" w:rsidP="001A58DC">
      <w:pPr>
        <w:pStyle w:val="TPerso"/>
        <w:rPr>
          <w:lang w:val="en-GB"/>
        </w:rPr>
      </w:pPr>
      <w:r w:rsidRPr="006936DA">
        <w:rPr>
          <w:lang w:val="en-GB"/>
        </w:rPr>
        <w:t>Stepan</w:t>
      </w:r>
    </w:p>
    <w:p w14:paraId="3CE7EC7F" w14:textId="77777777" w:rsidR="00B979F3" w:rsidRDefault="006936DA" w:rsidP="005D1C69">
      <w:pPr>
        <w:pStyle w:val="TDialogue"/>
        <w:rPr>
          <w:lang w:val="en-GB"/>
        </w:rPr>
      </w:pPr>
      <w:r w:rsidRPr="006936DA">
        <w:rPr>
          <w:lang w:val="en-GB"/>
        </w:rPr>
        <w:t>Thyroid cancer. Nothing to do with Chernobyl accident, for sure</w:t>
      </w:r>
      <w:r w:rsidR="00B979F3">
        <w:rPr>
          <w:lang w:val="en-GB"/>
        </w:rPr>
        <w:t>..</w:t>
      </w:r>
      <w:r w:rsidRPr="006936DA">
        <w:rPr>
          <w:lang w:val="en-GB"/>
        </w:rPr>
        <w:t>.</w:t>
      </w:r>
    </w:p>
    <w:p w14:paraId="729D0E37" w14:textId="2868A685" w:rsidR="006936DA" w:rsidRPr="006936DA" w:rsidRDefault="00B979F3" w:rsidP="005D1C69">
      <w:pPr>
        <w:pStyle w:val="TDialogue"/>
        <w:rPr>
          <w:lang w:val="en-GB"/>
        </w:rPr>
      </w:pPr>
      <w:r w:rsidRPr="00B979F3">
        <w:rPr>
          <w:lang w:val="en-GB"/>
        </w:rPr>
        <w:t>Та хай вже.</w:t>
      </w:r>
    </w:p>
    <w:p w14:paraId="0E37408E" w14:textId="77777777" w:rsidR="006936DA" w:rsidRDefault="006936DA" w:rsidP="005D1C69">
      <w:pPr>
        <w:pStyle w:val="TDialogue"/>
        <w:rPr>
          <w:lang w:val="en-GB"/>
        </w:rPr>
      </w:pPr>
      <w:r w:rsidRPr="006936DA">
        <w:rPr>
          <w:lang w:val="en-GB"/>
        </w:rPr>
        <w:t>Please, use the piano, I will be glad to hear its sound again.</w:t>
      </w:r>
    </w:p>
    <w:p w14:paraId="06E20C2D" w14:textId="64F5D184" w:rsidR="00D43F03" w:rsidRDefault="00F2557E" w:rsidP="003237CA">
      <w:pPr>
        <w:pStyle w:val="TPerso"/>
        <w:rPr>
          <w:lang w:val="en-GB"/>
        </w:rPr>
      </w:pPr>
      <w:r>
        <w:rPr>
          <w:lang w:val="en-GB"/>
        </w:rPr>
        <w:t>Paul</w:t>
      </w:r>
    </w:p>
    <w:p w14:paraId="02305A43" w14:textId="2D28EB6A" w:rsidR="00F2557E" w:rsidRDefault="00F2557E" w:rsidP="005D1C69">
      <w:pPr>
        <w:pStyle w:val="TDialogue"/>
        <w:rPr>
          <w:lang w:val="en-GB"/>
        </w:rPr>
      </w:pPr>
      <w:r>
        <w:rPr>
          <w:lang w:val="en-GB"/>
        </w:rPr>
        <w:t>Maybe later. I feel like this instrument is full of stories and memories, it is a bit intimidating to play on it.</w:t>
      </w:r>
    </w:p>
    <w:p w14:paraId="357CD4C0" w14:textId="27610730" w:rsidR="00F2557E" w:rsidRDefault="00F2557E" w:rsidP="003237CA">
      <w:pPr>
        <w:pStyle w:val="TPerso"/>
        <w:rPr>
          <w:lang w:val="en-GB"/>
        </w:rPr>
      </w:pPr>
      <w:r>
        <w:rPr>
          <w:lang w:val="en-GB"/>
        </w:rPr>
        <w:t>Stepan</w:t>
      </w:r>
      <w:r w:rsidR="00B979F3">
        <w:rPr>
          <w:lang w:val="en-GB"/>
        </w:rPr>
        <w:t xml:space="preserve"> (laughing)</w:t>
      </w:r>
    </w:p>
    <w:p w14:paraId="6B72D4B0" w14:textId="4FA3172D" w:rsidR="003237CA" w:rsidRDefault="00B979F3" w:rsidP="005D1C69">
      <w:pPr>
        <w:pStyle w:val="TDialogue"/>
        <w:rPr>
          <w:lang w:val="en-GB"/>
        </w:rPr>
      </w:pPr>
      <w:r>
        <w:rPr>
          <w:lang w:val="en-GB"/>
        </w:rPr>
        <w:t>Frenchboy, y</w:t>
      </w:r>
      <w:r w:rsidR="00F2557E">
        <w:rPr>
          <w:lang w:val="en-GB"/>
        </w:rPr>
        <w:t>ou</w:t>
      </w:r>
      <w:r w:rsidR="00BC3B64">
        <w:rPr>
          <w:lang w:val="en-GB"/>
        </w:rPr>
        <w:t>’</w:t>
      </w:r>
      <w:r w:rsidR="00F2557E">
        <w:rPr>
          <w:lang w:val="en-GB"/>
        </w:rPr>
        <w:t xml:space="preserve">re </w:t>
      </w:r>
      <w:r w:rsidR="00BC3B64">
        <w:rPr>
          <w:lang w:val="en-GB"/>
        </w:rPr>
        <w:t xml:space="preserve">just </w:t>
      </w:r>
      <w:r w:rsidR="00F2557E">
        <w:rPr>
          <w:lang w:val="en-GB"/>
        </w:rPr>
        <w:t xml:space="preserve">as </w:t>
      </w:r>
      <w:r>
        <w:rPr>
          <w:lang w:val="en-GB"/>
        </w:rPr>
        <w:t xml:space="preserve">gay as </w:t>
      </w:r>
      <w:r w:rsidR="00F2557E">
        <w:rPr>
          <w:lang w:val="en-GB"/>
        </w:rPr>
        <w:t>expected.</w:t>
      </w:r>
    </w:p>
    <w:p w14:paraId="08BEAB57" w14:textId="77777777" w:rsidR="006936DA" w:rsidRDefault="006936DA" w:rsidP="001A58DC">
      <w:pPr>
        <w:pStyle w:val="TPerso"/>
        <w:rPr>
          <w:lang w:val="en-GB"/>
        </w:rPr>
      </w:pPr>
      <w:r w:rsidRPr="006936DA">
        <w:rPr>
          <w:lang w:val="en-GB"/>
        </w:rPr>
        <w:t>Paul</w:t>
      </w:r>
    </w:p>
    <w:p w14:paraId="3D20B522" w14:textId="3910CA4F" w:rsidR="005A6FF9" w:rsidRDefault="00BC3B64" w:rsidP="005A6FF9">
      <w:pPr>
        <w:pStyle w:val="TDialogue"/>
        <w:rPr>
          <w:lang w:val="en-GB"/>
        </w:rPr>
      </w:pPr>
      <w:r w:rsidRPr="00BC3B64">
        <w:rPr>
          <w:lang w:val="en-GB"/>
        </w:rPr>
        <w:lastRenderedPageBreak/>
        <w:t>What’s that supposed to mean?</w:t>
      </w:r>
    </w:p>
    <w:p w14:paraId="235B2321" w14:textId="65D4DDE5" w:rsidR="005A6FF9" w:rsidRDefault="005A6FF9" w:rsidP="005A6FF9">
      <w:pPr>
        <w:pStyle w:val="TPersosScne"/>
        <w:rPr>
          <w:lang w:val="en-GB"/>
        </w:rPr>
      </w:pPr>
      <w:r>
        <w:rPr>
          <w:lang w:val="en-GB"/>
        </w:rPr>
        <w:t>Stepan</w:t>
      </w:r>
    </w:p>
    <w:p w14:paraId="7BAED3A0" w14:textId="1375507A" w:rsidR="005A6FF9" w:rsidRDefault="00BC3B64" w:rsidP="005A6FF9">
      <w:pPr>
        <w:pStyle w:val="TDialogue"/>
        <w:rPr>
          <w:lang w:val="en-GB"/>
        </w:rPr>
      </w:pPr>
      <w:r>
        <w:rPr>
          <w:lang w:val="en-GB"/>
        </w:rPr>
        <w:t>It</w:t>
      </w:r>
      <w:r w:rsidR="005A6FF9">
        <w:rPr>
          <w:lang w:val="en-GB"/>
        </w:rPr>
        <w:t xml:space="preserve"> mean</w:t>
      </w:r>
      <w:r>
        <w:rPr>
          <w:lang w:val="en-GB"/>
        </w:rPr>
        <w:t>s</w:t>
      </w:r>
      <w:r w:rsidR="005A6FF9">
        <w:rPr>
          <w:lang w:val="en-GB"/>
        </w:rPr>
        <w:t xml:space="preserve"> you are a </w:t>
      </w:r>
      <w:r w:rsidRPr="00BC3B64">
        <w:rPr>
          <w:lang w:val="en-GB"/>
        </w:rPr>
        <w:t>голубчик</w:t>
      </w:r>
      <w:r w:rsidR="005A6FF9">
        <w:rPr>
          <w:lang w:val="en-GB"/>
        </w:rPr>
        <w:t>, a sweet boy.</w:t>
      </w:r>
    </w:p>
    <w:p w14:paraId="00051662" w14:textId="2715E3F1" w:rsidR="005A6FF9" w:rsidRDefault="005A6FF9" w:rsidP="005A6FF9">
      <w:pPr>
        <w:pStyle w:val="TDialogue"/>
        <w:rPr>
          <w:lang w:val="en-GB"/>
        </w:rPr>
      </w:pPr>
      <w:r>
        <w:rPr>
          <w:lang w:val="en-GB"/>
        </w:rPr>
        <w:t>Even in peace</w:t>
      </w:r>
      <w:r w:rsidR="00BC3B64">
        <w:rPr>
          <w:lang w:val="en-GB"/>
        </w:rPr>
        <w:t>time</w:t>
      </w:r>
      <w:r>
        <w:rPr>
          <w:lang w:val="en-GB"/>
        </w:rPr>
        <w:t xml:space="preserve">, you wouldn’t </w:t>
      </w:r>
      <w:r w:rsidR="00BC3B64">
        <w:rPr>
          <w:lang w:val="en-GB"/>
        </w:rPr>
        <w:t xml:space="preserve">last a </w:t>
      </w:r>
      <w:r>
        <w:rPr>
          <w:lang w:val="en-GB"/>
        </w:rPr>
        <w:t>month here.</w:t>
      </w:r>
    </w:p>
    <w:p w14:paraId="13FCB929" w14:textId="3A21B262" w:rsidR="005A6FF9" w:rsidRPr="005A6FF9" w:rsidRDefault="005A6FF9" w:rsidP="005A6FF9">
      <w:pPr>
        <w:pStyle w:val="TPersosScne"/>
        <w:rPr>
          <w:lang w:val="en-GB"/>
        </w:rPr>
      </w:pPr>
      <w:r>
        <w:rPr>
          <w:lang w:val="en-GB"/>
        </w:rPr>
        <w:t>Paul</w:t>
      </w:r>
    </w:p>
    <w:p w14:paraId="0BAD59D8" w14:textId="3FB61CB8" w:rsidR="00F2557E" w:rsidRDefault="00F2557E" w:rsidP="005D1C69">
      <w:pPr>
        <w:pStyle w:val="TDialogue"/>
        <w:rPr>
          <w:lang w:val="en-GB"/>
        </w:rPr>
      </w:pPr>
      <w:r>
        <w:rPr>
          <w:lang w:val="en-GB"/>
        </w:rPr>
        <w:t>I didn’t planned to stay that long. I was hoping to find… to</w:t>
      </w:r>
      <w:r w:rsidR="003E7DB8">
        <w:rPr>
          <w:lang w:val="en-GB"/>
        </w:rPr>
        <w:t>… to</w:t>
      </w:r>
      <w:r>
        <w:rPr>
          <w:lang w:val="en-GB"/>
        </w:rPr>
        <w:t xml:space="preserve"> do what I have to do more easily.</w:t>
      </w:r>
    </w:p>
    <w:p w14:paraId="15BFCCE0" w14:textId="4591F694" w:rsidR="006936DA" w:rsidRPr="006936DA" w:rsidRDefault="006936DA" w:rsidP="005D1C69">
      <w:pPr>
        <w:pStyle w:val="TDialogue"/>
        <w:rPr>
          <w:lang w:val="en-GB"/>
        </w:rPr>
      </w:pPr>
      <w:r w:rsidRPr="006936DA">
        <w:rPr>
          <w:lang w:val="en-GB"/>
        </w:rPr>
        <w:t xml:space="preserve">By the way, why are you still staying here? </w:t>
      </w:r>
      <w:r w:rsidR="00F2557E">
        <w:rPr>
          <w:lang w:val="en-GB"/>
        </w:rPr>
        <w:t>I am sure leaving is not an easy decision, but t</w:t>
      </w:r>
      <w:r w:rsidRPr="006936DA">
        <w:rPr>
          <w:lang w:val="en-GB"/>
        </w:rPr>
        <w:t>he city is nearly destroyed now...</w:t>
      </w:r>
    </w:p>
    <w:p w14:paraId="7A235D8D" w14:textId="77777777" w:rsidR="006936DA" w:rsidRPr="006936DA" w:rsidRDefault="006936DA" w:rsidP="001A58DC">
      <w:pPr>
        <w:pStyle w:val="TPerso"/>
        <w:rPr>
          <w:lang w:val="en-GB"/>
        </w:rPr>
      </w:pPr>
      <w:r w:rsidRPr="006936DA">
        <w:rPr>
          <w:lang w:val="en-GB"/>
        </w:rPr>
        <w:t>Stepan</w:t>
      </w:r>
    </w:p>
    <w:p w14:paraId="39C8E28F" w14:textId="71BB0BCF" w:rsidR="006936DA" w:rsidRPr="006936DA" w:rsidRDefault="006936DA" w:rsidP="005D1C69">
      <w:pPr>
        <w:pStyle w:val="TDialogue"/>
        <w:rPr>
          <w:lang w:val="en-GB"/>
        </w:rPr>
      </w:pPr>
      <w:r w:rsidRPr="006936DA">
        <w:rPr>
          <w:lang w:val="en-GB"/>
        </w:rPr>
        <w:t xml:space="preserve">Tell me something, </w:t>
      </w:r>
      <w:r w:rsidR="009D08AC" w:rsidRPr="009D08AC">
        <w:rPr>
          <w:lang w:val="en-GB"/>
        </w:rPr>
        <w:t>Хлопче</w:t>
      </w:r>
      <w:r w:rsidRPr="006936DA">
        <w:rPr>
          <w:lang w:val="en-GB"/>
        </w:rPr>
        <w:t>. I read recently that France has won more battles than any other country in history. Is that true?</w:t>
      </w:r>
    </w:p>
    <w:p w14:paraId="6AA856FF" w14:textId="77777777" w:rsidR="006936DA" w:rsidRPr="006936DA" w:rsidRDefault="006936DA" w:rsidP="001A58DC">
      <w:pPr>
        <w:pStyle w:val="TPerso"/>
        <w:rPr>
          <w:lang w:val="en-GB"/>
        </w:rPr>
      </w:pPr>
      <w:r w:rsidRPr="006936DA">
        <w:rPr>
          <w:lang w:val="en-GB"/>
        </w:rPr>
        <w:t>Paul</w:t>
      </w:r>
    </w:p>
    <w:p w14:paraId="571E66AD" w14:textId="24CE60C5" w:rsidR="006936DA" w:rsidRPr="006936DA" w:rsidRDefault="006936DA" w:rsidP="005D1C69">
      <w:pPr>
        <w:pStyle w:val="TDialogue"/>
        <w:rPr>
          <w:lang w:val="en-GB"/>
        </w:rPr>
      </w:pPr>
      <w:r w:rsidRPr="006936DA">
        <w:rPr>
          <w:lang w:val="en-GB"/>
        </w:rPr>
        <w:t>I don’t know, but yes — that might be true. Why?</w:t>
      </w:r>
    </w:p>
    <w:p w14:paraId="4455E638" w14:textId="77777777" w:rsidR="006936DA" w:rsidRPr="006936DA" w:rsidRDefault="006936DA" w:rsidP="001A58DC">
      <w:pPr>
        <w:pStyle w:val="TPerso"/>
        <w:rPr>
          <w:lang w:val="en-GB"/>
        </w:rPr>
      </w:pPr>
      <w:r w:rsidRPr="006936DA">
        <w:rPr>
          <w:lang w:val="en-GB"/>
        </w:rPr>
        <w:t>Stepan</w:t>
      </w:r>
    </w:p>
    <w:p w14:paraId="2E6DD759" w14:textId="77777777" w:rsidR="006936DA" w:rsidRPr="006936DA" w:rsidRDefault="006936DA" w:rsidP="005D1C69">
      <w:pPr>
        <w:pStyle w:val="TDialogue"/>
        <w:rPr>
          <w:lang w:val="en-GB"/>
        </w:rPr>
      </w:pPr>
      <w:r w:rsidRPr="006936DA">
        <w:rPr>
          <w:lang w:val="en-GB"/>
        </w:rPr>
        <w:t>And if I remember correctly, Napoleon was very proud of his fearless French soldiers, wasn’t he?</w:t>
      </w:r>
    </w:p>
    <w:p w14:paraId="46EB457A" w14:textId="77777777" w:rsidR="006936DA" w:rsidRPr="006936DA" w:rsidRDefault="006936DA" w:rsidP="001A58DC">
      <w:pPr>
        <w:pStyle w:val="TPerso"/>
        <w:rPr>
          <w:lang w:val="en-GB"/>
        </w:rPr>
      </w:pPr>
      <w:r w:rsidRPr="006936DA">
        <w:rPr>
          <w:lang w:val="en-GB"/>
        </w:rPr>
        <w:t>Paul</w:t>
      </w:r>
    </w:p>
    <w:p w14:paraId="4AD5327C" w14:textId="77777777" w:rsidR="006936DA" w:rsidRPr="006936DA" w:rsidRDefault="006936DA" w:rsidP="005D1C69">
      <w:pPr>
        <w:pStyle w:val="TDialogue"/>
        <w:rPr>
          <w:lang w:val="en-GB"/>
        </w:rPr>
      </w:pPr>
      <w:r w:rsidRPr="006936DA">
        <w:rPr>
          <w:lang w:val="en-GB"/>
        </w:rPr>
        <w:t>I suppose he was.</w:t>
      </w:r>
    </w:p>
    <w:p w14:paraId="6FFE9EBA" w14:textId="77777777" w:rsidR="006936DA" w:rsidRPr="006936DA" w:rsidRDefault="006936DA" w:rsidP="001A58DC">
      <w:pPr>
        <w:pStyle w:val="TPerso"/>
        <w:rPr>
          <w:lang w:val="en-GB"/>
        </w:rPr>
      </w:pPr>
      <w:r w:rsidRPr="006936DA">
        <w:rPr>
          <w:lang w:val="en-GB"/>
        </w:rPr>
        <w:t>Stepan</w:t>
      </w:r>
    </w:p>
    <w:p w14:paraId="161C440D" w14:textId="5A90BFEA" w:rsidR="006936DA" w:rsidRPr="006936DA" w:rsidRDefault="009D08AC" w:rsidP="005D1C69">
      <w:pPr>
        <w:pStyle w:val="TDialogue"/>
        <w:rPr>
          <w:lang w:val="en-GB"/>
        </w:rPr>
      </w:pPr>
      <w:r>
        <w:rPr>
          <w:lang w:val="en-GB"/>
        </w:rPr>
        <w:t>So proud that he won many battles and even marched down on</w:t>
      </w:r>
      <w:r w:rsidR="006936DA" w:rsidRPr="006936DA">
        <w:rPr>
          <w:lang w:val="en-GB"/>
        </w:rPr>
        <w:t xml:space="preserve"> Moscow</w:t>
      </w:r>
      <w:r>
        <w:rPr>
          <w:lang w:val="en-GB"/>
        </w:rPr>
        <w:t>, right?</w:t>
      </w:r>
    </w:p>
    <w:p w14:paraId="556B7193" w14:textId="77777777" w:rsidR="006936DA" w:rsidRPr="006936DA" w:rsidRDefault="006936DA" w:rsidP="001A58DC">
      <w:pPr>
        <w:pStyle w:val="TPerso"/>
        <w:rPr>
          <w:lang w:val="en-GB"/>
        </w:rPr>
      </w:pPr>
      <w:r w:rsidRPr="006936DA">
        <w:rPr>
          <w:lang w:val="en-GB"/>
        </w:rPr>
        <w:t>Paul</w:t>
      </w:r>
    </w:p>
    <w:p w14:paraId="15F0FFDA" w14:textId="292A203A" w:rsidR="006936DA" w:rsidRPr="006936DA" w:rsidRDefault="00BC3B64" w:rsidP="005D1C69">
      <w:pPr>
        <w:pStyle w:val="TDialogue"/>
        <w:rPr>
          <w:lang w:val="en-GB"/>
        </w:rPr>
      </w:pPr>
      <w:r>
        <w:rPr>
          <w:lang w:val="en-GB"/>
        </w:rPr>
        <w:t xml:space="preserve">Well, the city wasn’t defended anymore, </w:t>
      </w:r>
      <w:r w:rsidR="006936DA" w:rsidRPr="006936DA">
        <w:rPr>
          <w:lang w:val="en-GB"/>
        </w:rPr>
        <w:t>but yes, I guess he kind of did. What’s your point?</w:t>
      </w:r>
    </w:p>
    <w:p w14:paraId="599413CD" w14:textId="77777777" w:rsidR="006936DA" w:rsidRPr="006936DA" w:rsidRDefault="006936DA" w:rsidP="001A58DC">
      <w:pPr>
        <w:pStyle w:val="TPerso"/>
        <w:rPr>
          <w:lang w:val="en-GB"/>
        </w:rPr>
      </w:pPr>
      <w:r w:rsidRPr="006936DA">
        <w:rPr>
          <w:lang w:val="en-GB"/>
        </w:rPr>
        <w:t>Stepan</w:t>
      </w:r>
    </w:p>
    <w:p w14:paraId="20C895DD" w14:textId="77777777" w:rsidR="006936DA" w:rsidRPr="006936DA" w:rsidRDefault="006936DA" w:rsidP="005D1C69">
      <w:pPr>
        <w:pStyle w:val="TDialogue"/>
        <w:rPr>
          <w:lang w:val="en-GB"/>
        </w:rPr>
      </w:pPr>
      <w:r w:rsidRPr="006936DA">
        <w:rPr>
          <w:lang w:val="en-GB"/>
        </w:rPr>
        <w:t>At the beginning of World War II, you surrendered rather quickly, didn’t you?</w:t>
      </w:r>
    </w:p>
    <w:p w14:paraId="4A29F276" w14:textId="77777777" w:rsidR="006936DA" w:rsidRPr="006936DA" w:rsidRDefault="006936DA" w:rsidP="001A58DC">
      <w:pPr>
        <w:pStyle w:val="TPerso"/>
        <w:rPr>
          <w:lang w:val="en-GB"/>
        </w:rPr>
      </w:pPr>
      <w:r w:rsidRPr="006936DA">
        <w:rPr>
          <w:lang w:val="en-GB"/>
        </w:rPr>
        <w:t>Paul</w:t>
      </w:r>
    </w:p>
    <w:p w14:paraId="46477507" w14:textId="77777777" w:rsidR="006936DA" w:rsidRPr="006936DA" w:rsidRDefault="006936DA" w:rsidP="005D1C69">
      <w:pPr>
        <w:pStyle w:val="TDialogue"/>
        <w:rPr>
          <w:lang w:val="en-GB"/>
        </w:rPr>
      </w:pPr>
      <w:r w:rsidRPr="006936DA">
        <w:rPr>
          <w:lang w:val="en-GB"/>
        </w:rPr>
        <w:t>It’s more complicated than that — but yes, at some point, we had to capitulate.</w:t>
      </w:r>
    </w:p>
    <w:p w14:paraId="3E61776B" w14:textId="77777777" w:rsidR="006936DA" w:rsidRPr="006936DA" w:rsidRDefault="006936DA" w:rsidP="001A58DC">
      <w:pPr>
        <w:pStyle w:val="TPerso"/>
        <w:rPr>
          <w:lang w:val="en-GB"/>
        </w:rPr>
      </w:pPr>
      <w:r w:rsidRPr="006936DA">
        <w:rPr>
          <w:lang w:val="en-GB"/>
        </w:rPr>
        <w:t>Stepan</w:t>
      </w:r>
    </w:p>
    <w:p w14:paraId="3C2F1099" w14:textId="77777777" w:rsidR="006936DA" w:rsidRPr="006936DA" w:rsidRDefault="006936DA" w:rsidP="005D1C69">
      <w:pPr>
        <w:pStyle w:val="TDialogue"/>
        <w:rPr>
          <w:lang w:val="en-GB"/>
        </w:rPr>
      </w:pPr>
      <w:r w:rsidRPr="006936DA">
        <w:rPr>
          <w:lang w:val="en-GB"/>
        </w:rPr>
        <w:t>And you submitted politely to the invader. You even have a word for that in French — collabo, is that right?</w:t>
      </w:r>
    </w:p>
    <w:p w14:paraId="749C976B" w14:textId="77777777" w:rsidR="006936DA" w:rsidRPr="006936DA" w:rsidRDefault="006936DA" w:rsidP="001A58DC">
      <w:pPr>
        <w:pStyle w:val="TPerso"/>
        <w:rPr>
          <w:lang w:val="en-GB"/>
        </w:rPr>
      </w:pPr>
      <w:r w:rsidRPr="006936DA">
        <w:rPr>
          <w:lang w:val="en-GB"/>
        </w:rPr>
        <w:t>Paul</w:t>
      </w:r>
    </w:p>
    <w:p w14:paraId="3669DBE8" w14:textId="77777777" w:rsidR="006936DA" w:rsidRPr="006936DA" w:rsidRDefault="006936DA" w:rsidP="005D1C69">
      <w:pPr>
        <w:pStyle w:val="TDialogue"/>
        <w:rPr>
          <w:lang w:val="en-GB"/>
        </w:rPr>
      </w:pPr>
      <w:r w:rsidRPr="006936DA">
        <w:rPr>
          <w:lang w:val="en-GB"/>
        </w:rPr>
        <w:t>There weren’t only collabos in France!</w:t>
      </w:r>
    </w:p>
    <w:p w14:paraId="16262CD3" w14:textId="77777777" w:rsidR="006936DA" w:rsidRPr="006936DA" w:rsidRDefault="006936DA" w:rsidP="001A58DC">
      <w:pPr>
        <w:pStyle w:val="TPerso"/>
        <w:rPr>
          <w:lang w:val="en-GB"/>
        </w:rPr>
      </w:pPr>
      <w:r w:rsidRPr="006936DA">
        <w:rPr>
          <w:lang w:val="en-GB"/>
        </w:rPr>
        <w:t>Stepan</w:t>
      </w:r>
    </w:p>
    <w:p w14:paraId="51925073" w14:textId="51F8054D" w:rsidR="006936DA" w:rsidRPr="006936DA" w:rsidRDefault="006936DA" w:rsidP="005D1C69">
      <w:pPr>
        <w:pStyle w:val="TDialogue"/>
        <w:rPr>
          <w:lang w:val="en-GB"/>
        </w:rPr>
      </w:pPr>
      <w:r w:rsidRPr="006936DA">
        <w:rPr>
          <w:lang w:val="en-GB"/>
        </w:rPr>
        <w:t>Of course, of course,</w:t>
      </w:r>
      <w:r w:rsidR="00BC3B64" w:rsidRPr="006936DA">
        <w:rPr>
          <w:lang w:val="en-GB"/>
        </w:rPr>
        <w:t xml:space="preserve"> </w:t>
      </w:r>
      <w:r w:rsidR="00BC3B64" w:rsidRPr="00BC3B64">
        <w:rPr>
          <w:lang w:val="en-GB"/>
        </w:rPr>
        <w:t>юначе</w:t>
      </w:r>
      <w:r w:rsidRPr="006936DA">
        <w:rPr>
          <w:lang w:val="en-GB"/>
        </w:rPr>
        <w:t>. But even if France won so many battles, what the world remembers is that France surrendered.</w:t>
      </w:r>
    </w:p>
    <w:p w14:paraId="752535A6" w14:textId="77777777" w:rsidR="006936DA" w:rsidRPr="006936DA" w:rsidRDefault="006936DA" w:rsidP="005D1C69">
      <w:pPr>
        <w:pStyle w:val="TDialogue"/>
        <w:rPr>
          <w:lang w:val="en-GB"/>
        </w:rPr>
      </w:pPr>
      <w:r w:rsidRPr="006936DA">
        <w:rPr>
          <w:lang w:val="en-GB"/>
        </w:rPr>
        <w:lastRenderedPageBreak/>
        <w:t>Maybe it’s unfair — but that’s what remains: France surrenders.</w:t>
      </w:r>
    </w:p>
    <w:p w14:paraId="2F881465" w14:textId="77777777" w:rsidR="006936DA" w:rsidRPr="006936DA" w:rsidRDefault="006936DA" w:rsidP="001A58DC">
      <w:pPr>
        <w:pStyle w:val="TPerso"/>
        <w:rPr>
          <w:lang w:val="en-GB"/>
        </w:rPr>
      </w:pPr>
      <w:r w:rsidRPr="006936DA">
        <w:rPr>
          <w:lang w:val="en-GB"/>
        </w:rPr>
        <w:t>Paul</w:t>
      </w:r>
    </w:p>
    <w:p w14:paraId="12834089" w14:textId="77777777" w:rsidR="006936DA" w:rsidRPr="006936DA" w:rsidRDefault="006936DA" w:rsidP="005D1C69">
      <w:pPr>
        <w:pStyle w:val="TDialogue"/>
        <w:rPr>
          <w:lang w:val="en-GB"/>
        </w:rPr>
      </w:pPr>
      <w:r w:rsidRPr="006936DA">
        <w:rPr>
          <w:lang w:val="en-GB"/>
        </w:rPr>
        <w:t>So what?</w:t>
      </w:r>
    </w:p>
    <w:p w14:paraId="504F7314" w14:textId="77777777" w:rsidR="006936DA" w:rsidRPr="006936DA" w:rsidRDefault="006936DA" w:rsidP="001A58DC">
      <w:pPr>
        <w:pStyle w:val="TPerso"/>
        <w:rPr>
          <w:lang w:val="en-GB"/>
        </w:rPr>
      </w:pPr>
      <w:r w:rsidRPr="006936DA">
        <w:rPr>
          <w:lang w:val="en-GB"/>
        </w:rPr>
        <w:t>Stepan</w:t>
      </w:r>
    </w:p>
    <w:p w14:paraId="12FE9FA8" w14:textId="77777777" w:rsidR="006936DA" w:rsidRPr="006936DA" w:rsidRDefault="006936DA" w:rsidP="005D1C69">
      <w:pPr>
        <w:pStyle w:val="TDialogue"/>
        <w:rPr>
          <w:lang w:val="en-GB"/>
        </w:rPr>
      </w:pPr>
      <w:r w:rsidRPr="006936DA">
        <w:rPr>
          <w:lang w:val="en-GB"/>
        </w:rPr>
        <w:t>So... Ukraine will not surrender. Ukraine will not be remembered for surrendering.</w:t>
      </w:r>
    </w:p>
    <w:p w14:paraId="4D3FBE42" w14:textId="77777777" w:rsidR="006936DA" w:rsidRDefault="006936DA" w:rsidP="005D1C69">
      <w:pPr>
        <w:pStyle w:val="TDialogue"/>
        <w:rPr>
          <w:lang w:val="en-GB"/>
        </w:rPr>
      </w:pPr>
      <w:r w:rsidRPr="006936DA">
        <w:rPr>
          <w:lang w:val="en-GB"/>
        </w:rPr>
        <w:t>You asked me why we stay here. Natalia stays because it’s her land. Even if the buildings fall, the ground remains.</w:t>
      </w:r>
    </w:p>
    <w:p w14:paraId="7847215A" w14:textId="39BEA1C0" w:rsidR="004B7A05" w:rsidRDefault="004B7A05" w:rsidP="00FF52EE">
      <w:pPr>
        <w:pStyle w:val="TPerso"/>
        <w:rPr>
          <w:lang w:val="en-GB"/>
        </w:rPr>
      </w:pPr>
      <w:r>
        <w:rPr>
          <w:lang w:val="en-GB"/>
        </w:rPr>
        <w:t>Natalia</w:t>
      </w:r>
    </w:p>
    <w:p w14:paraId="65FE1DB0" w14:textId="228AC30F" w:rsidR="004B7A05" w:rsidRDefault="003E7DB8" w:rsidP="005D1C69">
      <w:pPr>
        <w:pStyle w:val="TDialogue"/>
        <w:rPr>
          <w:lang w:val="en-GB"/>
        </w:rPr>
      </w:pPr>
      <w:r>
        <w:rPr>
          <w:lang w:val="en-GB"/>
        </w:rPr>
        <w:t xml:space="preserve">Well… </w:t>
      </w:r>
      <w:r w:rsidR="000D67E6">
        <w:rPr>
          <w:lang w:val="en-GB"/>
        </w:rPr>
        <w:t xml:space="preserve">10 years ago, </w:t>
      </w:r>
      <w:r w:rsidR="004B7A05">
        <w:rPr>
          <w:lang w:val="en-GB"/>
        </w:rPr>
        <w:t>I was living in the countryside in Luhansk oblast.</w:t>
      </w:r>
    </w:p>
    <w:p w14:paraId="39DFD714" w14:textId="56A5A8D1" w:rsidR="003F638D" w:rsidRDefault="004B7A05" w:rsidP="005D1C69">
      <w:pPr>
        <w:pStyle w:val="TDialogue"/>
        <w:rPr>
          <w:lang w:val="en-GB"/>
        </w:rPr>
      </w:pPr>
      <w:r>
        <w:rPr>
          <w:lang w:val="en-GB"/>
        </w:rPr>
        <w:t>But in my village, there is nothing left, not a single building. Even the ground is dead.</w:t>
      </w:r>
      <w:r w:rsidR="00FF52EE">
        <w:rPr>
          <w:lang w:val="en-GB"/>
        </w:rPr>
        <w:t xml:space="preserve"> The war burnt down everything.</w:t>
      </w:r>
    </w:p>
    <w:p w14:paraId="19A1C13D" w14:textId="2792AD9F" w:rsidR="003F638D" w:rsidRPr="003F638D" w:rsidRDefault="003F638D" w:rsidP="003F638D">
      <w:pPr>
        <w:pStyle w:val="TDidascalies"/>
      </w:pPr>
      <w:r w:rsidRPr="003F638D">
        <w:t>(la gorge de Natalia s</w:t>
      </w:r>
      <w:r>
        <w:t>e serre, les larmes sont près de couler)</w:t>
      </w:r>
    </w:p>
    <w:p w14:paraId="62086992" w14:textId="3A461BFA" w:rsidR="003F638D" w:rsidRDefault="003F638D" w:rsidP="005D1C69">
      <w:pPr>
        <w:pStyle w:val="TDialogue"/>
        <w:rPr>
          <w:lang w:val="en-GB"/>
        </w:rPr>
      </w:pPr>
      <w:r>
        <w:rPr>
          <w:lang w:val="en-GB"/>
        </w:rPr>
        <w:t xml:space="preserve">And after those months of Russian occupation, 10 years ago, </w:t>
      </w:r>
      <w:r w:rsidR="00FF52EE">
        <w:rPr>
          <w:lang w:val="en-GB"/>
        </w:rPr>
        <w:t xml:space="preserve">even if the land has been freed, </w:t>
      </w:r>
      <w:r>
        <w:rPr>
          <w:lang w:val="en-GB"/>
        </w:rPr>
        <w:t xml:space="preserve">I couldn’t stay there anymore… I </w:t>
      </w:r>
      <w:r w:rsidR="003E7DB8">
        <w:rPr>
          <w:lang w:val="en-GB"/>
        </w:rPr>
        <w:t xml:space="preserve">just </w:t>
      </w:r>
      <w:r>
        <w:rPr>
          <w:lang w:val="en-GB"/>
        </w:rPr>
        <w:t>couldn’t.</w:t>
      </w:r>
    </w:p>
    <w:p w14:paraId="43850B2A" w14:textId="4CFF97AB" w:rsidR="000D67E6" w:rsidRDefault="000D67E6" w:rsidP="000D67E6">
      <w:pPr>
        <w:pStyle w:val="TDidascalies"/>
        <w:rPr>
          <w:lang w:val="en-GB"/>
        </w:rPr>
      </w:pPr>
      <w:r>
        <w:rPr>
          <w:lang w:val="en-GB"/>
        </w:rPr>
        <w:t>(a few seconds of silence)</w:t>
      </w:r>
    </w:p>
    <w:p w14:paraId="7C5899C5" w14:textId="5B4ADCE0" w:rsidR="004B7A05" w:rsidRDefault="004B7A05" w:rsidP="005D1C69">
      <w:pPr>
        <w:pStyle w:val="TDialogue"/>
        <w:rPr>
          <w:lang w:val="en-GB"/>
        </w:rPr>
      </w:pPr>
      <w:r>
        <w:rPr>
          <w:lang w:val="en-GB"/>
        </w:rPr>
        <w:t>So I have moved to my uncle’s house, here in Mariupol.</w:t>
      </w:r>
    </w:p>
    <w:p w14:paraId="58FE232F" w14:textId="77777777" w:rsidR="004B7A05" w:rsidRPr="006936DA" w:rsidRDefault="004B7A05" w:rsidP="005D1C69">
      <w:pPr>
        <w:pStyle w:val="TDialogue"/>
        <w:rPr>
          <w:lang w:val="en-GB"/>
        </w:rPr>
      </w:pPr>
    </w:p>
    <w:p w14:paraId="2172B5BB" w14:textId="77777777" w:rsidR="006936DA" w:rsidRPr="006936DA" w:rsidRDefault="006936DA" w:rsidP="001A58DC">
      <w:pPr>
        <w:pStyle w:val="TPerso"/>
        <w:rPr>
          <w:lang w:val="en-GB"/>
        </w:rPr>
      </w:pPr>
      <w:r w:rsidRPr="006936DA">
        <w:rPr>
          <w:lang w:val="en-GB"/>
        </w:rPr>
        <w:t>Paul</w:t>
      </w:r>
    </w:p>
    <w:p w14:paraId="1C0C25E3" w14:textId="77777777" w:rsidR="000D67E6" w:rsidRDefault="006936DA" w:rsidP="005D1C69">
      <w:pPr>
        <w:pStyle w:val="TDialogue"/>
        <w:rPr>
          <w:lang w:val="en-GB"/>
        </w:rPr>
      </w:pPr>
      <w:r w:rsidRPr="006936DA">
        <w:rPr>
          <w:lang w:val="en-GB"/>
        </w:rPr>
        <w:t xml:space="preserve">I see... </w:t>
      </w:r>
      <w:r w:rsidR="000D67E6">
        <w:rPr>
          <w:lang w:val="en-GB"/>
        </w:rPr>
        <w:t>I am sorry to hear such story. I had no idea situation was that intense in Eastern Ukraine…</w:t>
      </w:r>
    </w:p>
    <w:p w14:paraId="48B292E9" w14:textId="4A2288DE" w:rsidR="006936DA" w:rsidRPr="006936DA" w:rsidRDefault="006936DA" w:rsidP="005D1C69">
      <w:pPr>
        <w:pStyle w:val="TDialogue"/>
        <w:rPr>
          <w:lang w:val="en-GB"/>
        </w:rPr>
      </w:pPr>
      <w:r w:rsidRPr="006936DA">
        <w:rPr>
          <w:lang w:val="en-GB"/>
        </w:rPr>
        <w:t>And you</w:t>
      </w:r>
      <w:r w:rsidR="000D67E6">
        <w:rPr>
          <w:lang w:val="en-GB"/>
        </w:rPr>
        <w:t>, mister Stepan</w:t>
      </w:r>
      <w:r w:rsidRPr="006936DA">
        <w:rPr>
          <w:lang w:val="en-GB"/>
        </w:rPr>
        <w:t>? Why do you stay? Same reason?</w:t>
      </w:r>
    </w:p>
    <w:p w14:paraId="05BAD588" w14:textId="77777777" w:rsidR="006936DA" w:rsidRPr="006936DA" w:rsidRDefault="006936DA" w:rsidP="001A58DC">
      <w:pPr>
        <w:pStyle w:val="TPerso"/>
        <w:rPr>
          <w:lang w:val="en-GB"/>
        </w:rPr>
      </w:pPr>
      <w:r w:rsidRPr="006936DA">
        <w:rPr>
          <w:lang w:val="en-GB"/>
        </w:rPr>
        <w:t>Stepan</w:t>
      </w:r>
    </w:p>
    <w:p w14:paraId="6B9E708F" w14:textId="38693D12" w:rsidR="006936DA" w:rsidRPr="006936DA" w:rsidRDefault="006936DA" w:rsidP="005D1C69">
      <w:pPr>
        <w:pStyle w:val="TDialogue"/>
        <w:rPr>
          <w:lang w:val="en-GB"/>
        </w:rPr>
      </w:pPr>
      <w:r w:rsidRPr="006936DA">
        <w:rPr>
          <w:lang w:val="en-GB"/>
        </w:rPr>
        <w:t>I was born and raised in the Soviet Union</w:t>
      </w:r>
      <w:r w:rsidR="000D67E6">
        <w:rPr>
          <w:lang w:val="en-GB"/>
        </w:rPr>
        <w:t>,</w:t>
      </w:r>
      <w:r w:rsidR="000D67E6" w:rsidRPr="000D67E6">
        <w:rPr>
          <w:lang w:val="en-GB"/>
        </w:rPr>
        <w:t xml:space="preserve"> х</w:t>
      </w:r>
      <w:r w:rsidR="000D67E6" w:rsidRPr="009D08AC">
        <w:rPr>
          <w:lang w:val="en-GB"/>
        </w:rPr>
        <w:t>лопче</w:t>
      </w:r>
      <w:r w:rsidRPr="006936DA">
        <w:rPr>
          <w:lang w:val="en-GB"/>
        </w:rPr>
        <w:t>. This war isn’t mine.</w:t>
      </w:r>
    </w:p>
    <w:p w14:paraId="385119F5" w14:textId="77777777" w:rsidR="006936DA" w:rsidRPr="006936DA" w:rsidRDefault="006936DA" w:rsidP="001A58DC">
      <w:pPr>
        <w:pStyle w:val="TPerso"/>
        <w:rPr>
          <w:lang w:val="en-GB"/>
        </w:rPr>
      </w:pPr>
      <w:r w:rsidRPr="006936DA">
        <w:rPr>
          <w:lang w:val="en-GB"/>
        </w:rPr>
        <w:t>Natalia</w:t>
      </w:r>
    </w:p>
    <w:p w14:paraId="1A5D9729" w14:textId="482EB947" w:rsidR="006936DA" w:rsidRDefault="000B6225" w:rsidP="005D1C69">
      <w:pPr>
        <w:pStyle w:val="TDialogue"/>
        <w:rPr>
          <w:lang w:val="en-GB"/>
        </w:rPr>
      </w:pPr>
      <w:r w:rsidRPr="000B6225">
        <w:rPr>
          <w:lang w:val="en-GB"/>
        </w:rPr>
        <w:t>Дід</w:t>
      </w:r>
      <w:r w:rsidR="006936DA" w:rsidRPr="006936DA">
        <w:rPr>
          <w:lang w:val="en-GB"/>
        </w:rPr>
        <w:t>! How can you say that? How can you…</w:t>
      </w:r>
    </w:p>
    <w:p w14:paraId="137CBA7E" w14:textId="77777777" w:rsidR="006936DA" w:rsidRPr="006936DA" w:rsidRDefault="006936DA" w:rsidP="00BC3B64">
      <w:pPr>
        <w:pStyle w:val="TDidascalies"/>
        <w:rPr>
          <w:lang w:val="en-GB"/>
        </w:rPr>
      </w:pPr>
      <w:r w:rsidRPr="006936DA">
        <w:rPr>
          <w:lang w:val="en-GB"/>
        </w:rPr>
        <w:t>(after a few seconds of silence, Lena rebondit)</w:t>
      </w:r>
    </w:p>
    <w:p w14:paraId="330B28E6" w14:textId="77777777" w:rsidR="006936DA" w:rsidRPr="006936DA" w:rsidRDefault="006936DA" w:rsidP="001A58DC">
      <w:pPr>
        <w:pStyle w:val="TPerso"/>
        <w:rPr>
          <w:lang w:val="en-GB"/>
        </w:rPr>
      </w:pPr>
      <w:r w:rsidRPr="006936DA">
        <w:rPr>
          <w:lang w:val="en-GB"/>
        </w:rPr>
        <w:t>Lena</w:t>
      </w:r>
    </w:p>
    <w:p w14:paraId="10C3DF7E" w14:textId="77777777" w:rsidR="000D67E6" w:rsidRDefault="000D67E6" w:rsidP="005D1C69">
      <w:pPr>
        <w:pStyle w:val="TDialogue"/>
        <w:rPr>
          <w:lang w:val="en-GB"/>
        </w:rPr>
      </w:pPr>
      <w:r>
        <w:rPr>
          <w:lang w:val="en-GB"/>
        </w:rPr>
        <w:t>All what I will remember is that Ukraine will not surrender.</w:t>
      </w:r>
    </w:p>
    <w:p w14:paraId="4E2CD113" w14:textId="5787D359" w:rsidR="006936DA" w:rsidRPr="006936DA" w:rsidRDefault="006936DA" w:rsidP="005D1C69">
      <w:pPr>
        <w:pStyle w:val="TDialogue"/>
        <w:rPr>
          <w:lang w:val="en-GB"/>
        </w:rPr>
      </w:pPr>
      <w:r w:rsidRPr="006936DA">
        <w:rPr>
          <w:lang w:val="en-GB"/>
        </w:rPr>
        <w:t>Do you hear that, Dyma? Ukraine will not surrender.</w:t>
      </w:r>
    </w:p>
    <w:p w14:paraId="285DB7B8" w14:textId="6174C933" w:rsidR="006936DA" w:rsidRPr="006936DA" w:rsidRDefault="006936DA" w:rsidP="001A58DC">
      <w:pPr>
        <w:pStyle w:val="TPerso"/>
        <w:rPr>
          <w:lang w:val="en-GB"/>
        </w:rPr>
      </w:pPr>
      <w:r w:rsidRPr="006936DA">
        <w:rPr>
          <w:lang w:val="en-GB"/>
        </w:rPr>
        <w:t>Dmitr</w:t>
      </w:r>
      <w:r w:rsidR="000B6225">
        <w:rPr>
          <w:lang w:val="en-GB"/>
        </w:rPr>
        <w:t>o</w:t>
      </w:r>
    </w:p>
    <w:p w14:paraId="2E5DE450" w14:textId="77777777" w:rsidR="006936DA" w:rsidRPr="006936DA" w:rsidRDefault="006936DA" w:rsidP="005D1C69">
      <w:pPr>
        <w:pStyle w:val="TDialogue"/>
        <w:rPr>
          <w:lang w:val="en-GB"/>
        </w:rPr>
      </w:pPr>
      <w:r w:rsidRPr="006936DA">
        <w:rPr>
          <w:lang w:val="en-GB"/>
        </w:rPr>
        <w:t>Oh leave me alone ! Sometime I wonder if you do not wish that I die, you seem to be much more happy on your own…</w:t>
      </w:r>
    </w:p>
    <w:p w14:paraId="630C9C10" w14:textId="77777777" w:rsidR="006936DA" w:rsidRPr="006936DA" w:rsidRDefault="006936DA" w:rsidP="001A58DC">
      <w:pPr>
        <w:pStyle w:val="TPerso"/>
        <w:rPr>
          <w:lang w:val="en-GB"/>
        </w:rPr>
      </w:pPr>
      <w:r w:rsidRPr="006936DA">
        <w:rPr>
          <w:lang w:val="en-GB"/>
        </w:rPr>
        <w:t>Lena</w:t>
      </w:r>
    </w:p>
    <w:p w14:paraId="75CC0B32" w14:textId="77777777" w:rsidR="006936DA" w:rsidRDefault="006936DA" w:rsidP="005D1C69">
      <w:pPr>
        <w:pStyle w:val="TDialogue"/>
        <w:rPr>
          <w:lang w:val="en-GB"/>
        </w:rPr>
      </w:pPr>
      <w:r w:rsidRPr="006936DA">
        <w:rPr>
          <w:lang w:val="en-GB"/>
        </w:rPr>
        <w:t>You really understand nothing, Dyma, you never have…</w:t>
      </w:r>
    </w:p>
    <w:p w14:paraId="4BCFE449" w14:textId="49EBA57E" w:rsidR="000D67E6" w:rsidRPr="006936DA" w:rsidRDefault="000D67E6" w:rsidP="000D67E6">
      <w:pPr>
        <w:pStyle w:val="TDidascalies"/>
        <w:rPr>
          <w:lang w:val="en-GB"/>
        </w:rPr>
      </w:pPr>
      <w:r>
        <w:rPr>
          <w:lang w:val="en-GB"/>
        </w:rPr>
        <w:t>(a few seconds of silence)</w:t>
      </w:r>
    </w:p>
    <w:p w14:paraId="2FD660E5" w14:textId="77777777" w:rsidR="006936DA" w:rsidRDefault="006936DA" w:rsidP="001A58DC">
      <w:pPr>
        <w:pStyle w:val="TPerso"/>
      </w:pPr>
      <w:r>
        <w:lastRenderedPageBreak/>
        <w:t>Paul</w:t>
      </w:r>
    </w:p>
    <w:p w14:paraId="4F9BF46F" w14:textId="77777777" w:rsidR="00F367EF" w:rsidRDefault="00F367EF" w:rsidP="00F367EF">
      <w:pPr>
        <w:pStyle w:val="TDialogue"/>
      </w:pPr>
      <w:r>
        <w:t>Quel est l’élan d’amour qui paierait ma mort ?</w:t>
      </w:r>
    </w:p>
    <w:p w14:paraId="078DE880" w14:textId="77777777" w:rsidR="00F367EF" w:rsidRDefault="00F367EF" w:rsidP="00F367EF">
      <w:pPr>
        <w:pStyle w:val="TDialogue"/>
      </w:pPr>
      <w:r>
        <w:t>On meurt pour une maison. Non pour des objets ou des murs.</w:t>
      </w:r>
    </w:p>
    <w:p w14:paraId="7BF72C74" w14:textId="77777777" w:rsidR="00F367EF" w:rsidRDefault="00F367EF" w:rsidP="00F367EF">
      <w:pPr>
        <w:pStyle w:val="TDialogue"/>
      </w:pPr>
      <w:r>
        <w:t>On meurt pour une cathédrale. Non pour des pierres.</w:t>
      </w:r>
    </w:p>
    <w:p w14:paraId="1CFADF2F" w14:textId="77777777" w:rsidR="00F367EF" w:rsidRDefault="00F367EF" w:rsidP="00F367EF">
      <w:pPr>
        <w:pStyle w:val="TDialogue"/>
      </w:pPr>
      <w:r>
        <w:t>On meurt par amour de l’homme, s’il est clef de voûte d’une communauté.</w:t>
      </w:r>
    </w:p>
    <w:p w14:paraId="4E50020A" w14:textId="3893EA98" w:rsidR="006936DA" w:rsidRDefault="00F367EF" w:rsidP="00F367EF">
      <w:pPr>
        <w:pStyle w:val="TDialogue"/>
      </w:pPr>
      <w:r>
        <w:t>On meurt pour cela seul dont on peut vivre.</w:t>
      </w:r>
    </w:p>
    <w:p w14:paraId="6E6B1318" w14:textId="77777777" w:rsidR="006936DA" w:rsidRPr="00ED6671" w:rsidRDefault="006936DA" w:rsidP="001A58DC">
      <w:pPr>
        <w:pStyle w:val="TPerso"/>
        <w:rPr>
          <w:lang w:val="en-GB"/>
        </w:rPr>
      </w:pPr>
      <w:r w:rsidRPr="00ED6671">
        <w:rPr>
          <w:lang w:val="en-GB"/>
        </w:rPr>
        <w:t>Lena</w:t>
      </w:r>
    </w:p>
    <w:p w14:paraId="1CC87B47" w14:textId="3FA8C7CA" w:rsidR="006936DA" w:rsidRPr="00F367EF" w:rsidRDefault="006936DA" w:rsidP="005D1C69">
      <w:pPr>
        <w:pStyle w:val="TDialogue"/>
        <w:rPr>
          <w:lang w:val="en-GB"/>
        </w:rPr>
      </w:pPr>
      <w:r w:rsidRPr="00F367EF">
        <w:rPr>
          <w:lang w:val="en-GB"/>
        </w:rPr>
        <w:t>What does th</w:t>
      </w:r>
      <w:r w:rsidR="00F367EF" w:rsidRPr="00F367EF">
        <w:rPr>
          <w:lang w:val="en-GB"/>
        </w:rPr>
        <w:t>at</w:t>
      </w:r>
      <w:r w:rsidRPr="00F367EF">
        <w:rPr>
          <w:lang w:val="en-GB"/>
        </w:rPr>
        <w:t xml:space="preserve"> mean, Frenchman?</w:t>
      </w:r>
    </w:p>
    <w:p w14:paraId="522E1A80" w14:textId="77777777" w:rsidR="006936DA" w:rsidRPr="006936DA" w:rsidRDefault="006936DA" w:rsidP="001A58DC">
      <w:pPr>
        <w:pStyle w:val="TPerso"/>
        <w:rPr>
          <w:lang w:val="en-GB"/>
        </w:rPr>
      </w:pPr>
      <w:r w:rsidRPr="006936DA">
        <w:rPr>
          <w:lang w:val="en-GB"/>
        </w:rPr>
        <w:t>Paul</w:t>
      </w:r>
    </w:p>
    <w:p w14:paraId="4DBB73D2" w14:textId="29C83195" w:rsidR="006936DA" w:rsidRPr="006936DA" w:rsidRDefault="006936DA" w:rsidP="005D1C69">
      <w:pPr>
        <w:pStyle w:val="TDialogue"/>
        <w:rPr>
          <w:lang w:val="en-GB"/>
        </w:rPr>
      </w:pPr>
      <w:r w:rsidRPr="006936DA">
        <w:rPr>
          <w:lang w:val="en-GB"/>
        </w:rPr>
        <w:t>It’s a quote from Antoine de Saint-</w:t>
      </w:r>
      <w:r w:rsidR="000D67E6">
        <w:rPr>
          <w:lang w:val="en-GB"/>
        </w:rPr>
        <w:t>E</w:t>
      </w:r>
      <w:r w:rsidRPr="006936DA">
        <w:rPr>
          <w:lang w:val="en-GB"/>
        </w:rPr>
        <w:t>xupery, that sounded relevant for me in the context. Basically it says:</w:t>
      </w:r>
    </w:p>
    <w:p w14:paraId="1CC340EA" w14:textId="77777777" w:rsidR="00F367EF" w:rsidRPr="00F367EF" w:rsidRDefault="00F367EF" w:rsidP="00F367EF">
      <w:pPr>
        <w:pStyle w:val="TDialogue"/>
        <w:rPr>
          <w:lang w:val="en-GB"/>
        </w:rPr>
      </w:pPr>
      <w:r w:rsidRPr="00F367EF">
        <w:rPr>
          <w:lang w:val="en-GB"/>
        </w:rPr>
        <w:t>What surge of love could ever make my death worthwhile?</w:t>
      </w:r>
    </w:p>
    <w:p w14:paraId="099E24C8" w14:textId="77777777" w:rsidR="00F367EF" w:rsidRPr="00F367EF" w:rsidRDefault="00F367EF" w:rsidP="00F367EF">
      <w:pPr>
        <w:pStyle w:val="TDialogue"/>
        <w:rPr>
          <w:lang w:val="en-GB"/>
        </w:rPr>
      </w:pPr>
      <w:r w:rsidRPr="00F367EF">
        <w:rPr>
          <w:lang w:val="en-GB"/>
        </w:rPr>
        <w:t>One dies for a home — not for objects or walls.</w:t>
      </w:r>
    </w:p>
    <w:p w14:paraId="12F5C2FB" w14:textId="77777777" w:rsidR="00F367EF" w:rsidRPr="00F367EF" w:rsidRDefault="00F367EF" w:rsidP="00F367EF">
      <w:pPr>
        <w:pStyle w:val="TDialogue"/>
        <w:rPr>
          <w:lang w:val="en-GB"/>
        </w:rPr>
      </w:pPr>
      <w:r w:rsidRPr="00F367EF">
        <w:rPr>
          <w:lang w:val="en-GB"/>
        </w:rPr>
        <w:t>One dies for a cathedral — not for stones.</w:t>
      </w:r>
    </w:p>
    <w:p w14:paraId="0973396B" w14:textId="4A8824D1" w:rsidR="00F367EF" w:rsidRPr="00F367EF" w:rsidRDefault="00F367EF" w:rsidP="00F367EF">
      <w:pPr>
        <w:pStyle w:val="TDialogue"/>
        <w:rPr>
          <w:lang w:val="en-GB"/>
        </w:rPr>
      </w:pPr>
      <w:r w:rsidRPr="00F367EF">
        <w:rPr>
          <w:lang w:val="en-GB"/>
        </w:rPr>
        <w:t>One dies out of love for Man,</w:t>
      </w:r>
      <w:r>
        <w:rPr>
          <w:lang w:val="en-GB"/>
        </w:rPr>
        <w:t xml:space="preserve"> </w:t>
      </w:r>
      <w:r w:rsidRPr="00F367EF">
        <w:rPr>
          <w:lang w:val="en-GB"/>
        </w:rPr>
        <w:t>if he is the keystone of a community.</w:t>
      </w:r>
    </w:p>
    <w:p w14:paraId="7B57D4F3" w14:textId="246E740C" w:rsidR="00F367EF" w:rsidRDefault="00F367EF" w:rsidP="00F367EF">
      <w:pPr>
        <w:pStyle w:val="TDialogue"/>
        <w:rPr>
          <w:lang w:val="en-GB"/>
        </w:rPr>
      </w:pPr>
      <w:r w:rsidRPr="00F367EF">
        <w:rPr>
          <w:lang w:val="en-GB"/>
        </w:rPr>
        <w:t>One dies only for that which makes life possible.</w:t>
      </w:r>
    </w:p>
    <w:p w14:paraId="4754D9B2" w14:textId="77777777" w:rsidR="006936DA" w:rsidRPr="006936DA" w:rsidRDefault="006936DA" w:rsidP="001A58DC">
      <w:pPr>
        <w:pStyle w:val="TPerso"/>
        <w:rPr>
          <w:lang w:val="en-GB"/>
        </w:rPr>
      </w:pPr>
      <w:r w:rsidRPr="006936DA">
        <w:rPr>
          <w:lang w:val="en-GB"/>
        </w:rPr>
        <w:t>Lena</w:t>
      </w:r>
    </w:p>
    <w:p w14:paraId="1D3055A9" w14:textId="77777777" w:rsidR="006936DA" w:rsidRPr="006936DA" w:rsidRDefault="006936DA" w:rsidP="005D1C69">
      <w:pPr>
        <w:pStyle w:val="TDialogue"/>
        <w:rPr>
          <w:lang w:val="en-GB"/>
        </w:rPr>
      </w:pPr>
      <w:r w:rsidRPr="006936DA">
        <w:rPr>
          <w:lang w:val="en-GB"/>
        </w:rPr>
        <w:t>You see Dyma, French guy is smarter than you, he understands.</w:t>
      </w:r>
    </w:p>
    <w:p w14:paraId="6252FF9F" w14:textId="60C52833" w:rsidR="006936DA" w:rsidRPr="006936DA" w:rsidRDefault="006936DA" w:rsidP="00354CD2">
      <w:pPr>
        <w:pStyle w:val="TPersosScne"/>
        <w:rPr>
          <w:lang w:val="en-GB"/>
        </w:rPr>
      </w:pPr>
      <w:r w:rsidRPr="006936DA">
        <w:rPr>
          <w:lang w:val="en-GB"/>
        </w:rPr>
        <w:t>Dmitr</w:t>
      </w:r>
      <w:r w:rsidR="000B6225">
        <w:rPr>
          <w:lang w:val="en-GB"/>
        </w:rPr>
        <w:t>o</w:t>
      </w:r>
    </w:p>
    <w:p w14:paraId="25255EB0" w14:textId="3C9AECBF" w:rsidR="006936DA" w:rsidRDefault="006936DA" w:rsidP="005D1C69">
      <w:pPr>
        <w:pStyle w:val="TDialogue"/>
        <w:rPr>
          <w:lang w:val="en-GB"/>
        </w:rPr>
      </w:pPr>
      <w:r w:rsidRPr="006936DA">
        <w:rPr>
          <w:lang w:val="en-GB"/>
        </w:rPr>
        <w:t>Of course, I can’t quote Antoine de Saint-</w:t>
      </w:r>
      <w:r w:rsidR="000D67E6">
        <w:rPr>
          <w:lang w:val="en-GB"/>
        </w:rPr>
        <w:t>E</w:t>
      </w:r>
      <w:r w:rsidRPr="006936DA">
        <w:rPr>
          <w:lang w:val="en-GB"/>
        </w:rPr>
        <w:t>xupéry, so I am stupid.</w:t>
      </w:r>
    </w:p>
    <w:p w14:paraId="0D66FD21" w14:textId="77777777" w:rsidR="00B979F3" w:rsidRDefault="00B979F3" w:rsidP="005D1C69">
      <w:pPr>
        <w:pStyle w:val="TDialogue"/>
        <w:rPr>
          <w:lang w:val="en-GB"/>
        </w:rPr>
      </w:pPr>
    </w:p>
    <w:p w14:paraId="619F91E8" w14:textId="2AF98E86" w:rsidR="00B979F3" w:rsidRDefault="00BC3B64" w:rsidP="005D1C69">
      <w:pPr>
        <w:pStyle w:val="TDialogue"/>
        <w:rPr>
          <w:lang w:val="en-GB"/>
        </w:rPr>
      </w:pPr>
      <w:r>
        <w:rPr>
          <w:lang w:val="en-GB"/>
        </w:rPr>
        <w:t>Lena</w:t>
      </w:r>
    </w:p>
    <w:p w14:paraId="433B01A4" w14:textId="7E41F77B" w:rsidR="00BC3B64" w:rsidRDefault="00BC3B64" w:rsidP="005D1C69">
      <w:pPr>
        <w:pStyle w:val="TDialogue"/>
        <w:rPr>
          <w:lang w:val="en-GB"/>
        </w:rPr>
      </w:pPr>
      <w:r>
        <w:rPr>
          <w:lang w:val="en-GB"/>
        </w:rPr>
        <w:t>I do not say you are stupid, I say you are a coward.</w:t>
      </w:r>
    </w:p>
    <w:p w14:paraId="49B552AD" w14:textId="68C83928" w:rsidR="00BC3B64" w:rsidRDefault="00BC3B64" w:rsidP="000D67E6">
      <w:pPr>
        <w:pStyle w:val="TPerso"/>
        <w:rPr>
          <w:lang w:val="en-GB"/>
        </w:rPr>
      </w:pPr>
      <w:r>
        <w:rPr>
          <w:lang w:val="en-GB"/>
        </w:rPr>
        <w:t>Dmitr</w:t>
      </w:r>
      <w:r w:rsidR="000B6225">
        <w:rPr>
          <w:lang w:val="en-GB"/>
        </w:rPr>
        <w:t>o</w:t>
      </w:r>
    </w:p>
    <w:p w14:paraId="4D201028" w14:textId="3E097440" w:rsidR="00BC3B64" w:rsidRDefault="00BC3B64" w:rsidP="005D1C69">
      <w:pPr>
        <w:pStyle w:val="TDialogue"/>
        <w:rPr>
          <w:lang w:val="en-GB"/>
        </w:rPr>
      </w:pPr>
      <w:r>
        <w:rPr>
          <w:lang w:val="en-GB"/>
        </w:rPr>
        <w:t>Because I don’t want to be smashed by a shell?</w:t>
      </w:r>
    </w:p>
    <w:p w14:paraId="047A749B" w14:textId="4F575361" w:rsidR="00BC3B64" w:rsidRDefault="00BC3B64" w:rsidP="005D1C69">
      <w:pPr>
        <w:pStyle w:val="TDialogue"/>
        <w:rPr>
          <w:lang w:val="en-GB"/>
        </w:rPr>
      </w:pPr>
      <w:r>
        <w:rPr>
          <w:lang w:val="en-GB"/>
        </w:rPr>
        <w:t>Because I don’t want to fight for a country that despise my language?</w:t>
      </w:r>
    </w:p>
    <w:p w14:paraId="365AE9A0" w14:textId="35987C8F" w:rsidR="00BC3B64" w:rsidRDefault="00BC3B64" w:rsidP="005D1C69">
      <w:pPr>
        <w:pStyle w:val="TDialogue"/>
        <w:rPr>
          <w:lang w:val="en-GB"/>
        </w:rPr>
      </w:pPr>
      <w:r>
        <w:rPr>
          <w:lang w:val="en-GB"/>
        </w:rPr>
        <w:t xml:space="preserve">Because I </w:t>
      </w:r>
      <w:r w:rsidR="00354CD2">
        <w:rPr>
          <w:lang w:val="en-GB"/>
        </w:rPr>
        <w:t>want to see my child growing up?</w:t>
      </w:r>
    </w:p>
    <w:p w14:paraId="39F557FA" w14:textId="39A5730C" w:rsidR="00354CD2" w:rsidRDefault="00354CD2" w:rsidP="005D1C69">
      <w:pPr>
        <w:pStyle w:val="TDialogue"/>
        <w:rPr>
          <w:lang w:val="en-GB"/>
        </w:rPr>
      </w:pPr>
      <w:r>
        <w:rPr>
          <w:lang w:val="en-GB"/>
        </w:rPr>
        <w:t>Blyat! What do you expect from me, Lena?</w:t>
      </w:r>
    </w:p>
    <w:p w14:paraId="31396EFF" w14:textId="77777777" w:rsidR="00B979F3" w:rsidRDefault="00B979F3" w:rsidP="00B979F3">
      <w:pPr>
        <w:pStyle w:val="TPerso"/>
        <w:rPr>
          <w:lang w:val="en-GB"/>
        </w:rPr>
      </w:pPr>
      <w:r>
        <w:rPr>
          <w:lang w:val="en-GB"/>
        </w:rPr>
        <w:t>Lena</w:t>
      </w:r>
    </w:p>
    <w:p w14:paraId="66D11B9B" w14:textId="088CF937" w:rsidR="00354CD2" w:rsidRPr="00354CD2" w:rsidRDefault="00354CD2" w:rsidP="00354CD2">
      <w:pPr>
        <w:pStyle w:val="TDialogue"/>
        <w:rPr>
          <w:lang w:val="en-GB"/>
        </w:rPr>
      </w:pPr>
      <w:r>
        <w:rPr>
          <w:lang w:val="en-GB"/>
        </w:rPr>
        <w:t>Honestly? I expect nothing</w:t>
      </w:r>
      <w:r w:rsidR="003A5F6C">
        <w:rPr>
          <w:lang w:val="en-GB"/>
        </w:rPr>
        <w:t xml:space="preserve"> anymore</w:t>
      </w:r>
      <w:r>
        <w:rPr>
          <w:lang w:val="en-GB"/>
        </w:rPr>
        <w:t>.</w:t>
      </w:r>
    </w:p>
    <w:p w14:paraId="2E791215" w14:textId="7E078294" w:rsidR="00B979F3" w:rsidRDefault="00E4356E" w:rsidP="00B979F3">
      <w:pPr>
        <w:pStyle w:val="TDidascalies"/>
        <w:rPr>
          <w:lang w:val="en-GB"/>
        </w:rPr>
      </w:pPr>
      <w:r>
        <w:rPr>
          <w:lang w:val="en-GB"/>
        </w:rPr>
        <w:t>(</w:t>
      </w:r>
      <w:r w:rsidR="00B979F3">
        <w:rPr>
          <w:lang w:val="en-GB"/>
        </w:rPr>
        <w:t xml:space="preserve">She </w:t>
      </w:r>
      <w:r w:rsidR="00354CD2">
        <w:rPr>
          <w:lang w:val="en-GB"/>
        </w:rPr>
        <w:t>Stands up and</w:t>
      </w:r>
      <w:r w:rsidR="00B979F3">
        <w:rPr>
          <w:lang w:val="en-GB"/>
        </w:rPr>
        <w:t>walks away from the table to the couch near Natalia.</w:t>
      </w:r>
    </w:p>
    <w:p w14:paraId="75B77130" w14:textId="77777777" w:rsidR="00B979F3" w:rsidRDefault="00B979F3" w:rsidP="00B979F3">
      <w:pPr>
        <w:pStyle w:val="TDidascalies"/>
        <w:rPr>
          <w:lang w:val="en-GB"/>
        </w:rPr>
      </w:pPr>
      <w:r>
        <w:rPr>
          <w:lang w:val="en-GB"/>
        </w:rPr>
        <w:t>As she sits with upset, with no délicatesse, to make some space, she tears up by mistake the blanket, uncovering Natalia’s arm.</w:t>
      </w:r>
    </w:p>
    <w:p w14:paraId="197E3C2B" w14:textId="77777777" w:rsidR="00B979F3" w:rsidRDefault="00B979F3" w:rsidP="00B979F3">
      <w:pPr>
        <w:pStyle w:val="TDidascalies"/>
        <w:rPr>
          <w:lang w:val="en-GB"/>
        </w:rPr>
      </w:pPr>
      <w:r>
        <w:rPr>
          <w:lang w:val="en-GB"/>
        </w:rPr>
        <w:t>Appears on Natalia’s naked arm several cigarette burns.</w:t>
      </w:r>
    </w:p>
    <w:p w14:paraId="1AD70FAC" w14:textId="03917378" w:rsidR="00B979F3" w:rsidRDefault="00B979F3" w:rsidP="00B979F3">
      <w:pPr>
        <w:pStyle w:val="TDidascalies"/>
        <w:rPr>
          <w:lang w:val="en-GB"/>
        </w:rPr>
      </w:pPr>
      <w:r>
        <w:rPr>
          <w:lang w:val="en-GB"/>
        </w:rPr>
        <w:t xml:space="preserve">Happens a few seconds of silence </w:t>
      </w:r>
      <w:r w:rsidR="000D67E6">
        <w:rPr>
          <w:lang w:val="en-GB"/>
        </w:rPr>
        <w:t>during which ones</w:t>
      </w:r>
      <w:r>
        <w:rPr>
          <w:lang w:val="en-GB"/>
        </w:rPr>
        <w:t xml:space="preserve"> no one talks.</w:t>
      </w:r>
      <w:r w:rsidR="00E4356E">
        <w:rPr>
          <w:lang w:val="en-GB"/>
        </w:rPr>
        <w:t>)</w:t>
      </w:r>
    </w:p>
    <w:p w14:paraId="4780E8FD" w14:textId="77777777" w:rsidR="00B979F3" w:rsidRDefault="00B979F3" w:rsidP="00B979F3">
      <w:pPr>
        <w:pStyle w:val="TPerso"/>
        <w:rPr>
          <w:lang w:val="en-GB"/>
        </w:rPr>
      </w:pPr>
      <w:r>
        <w:rPr>
          <w:lang w:val="en-GB"/>
        </w:rPr>
        <w:t>Paul</w:t>
      </w:r>
    </w:p>
    <w:p w14:paraId="377711E5" w14:textId="77777777" w:rsidR="00B979F3" w:rsidRDefault="00B979F3" w:rsidP="00B979F3">
      <w:pPr>
        <w:pStyle w:val="TDialogue"/>
        <w:rPr>
          <w:lang w:val="en-GB"/>
        </w:rPr>
      </w:pPr>
      <w:r>
        <w:rPr>
          <w:lang w:val="en-GB"/>
        </w:rPr>
        <w:t>What is this on your arm?</w:t>
      </w:r>
    </w:p>
    <w:p w14:paraId="6DF64BD1" w14:textId="4E5DE7C6" w:rsidR="00B979F3" w:rsidRDefault="00E4356E" w:rsidP="00B979F3">
      <w:pPr>
        <w:pStyle w:val="TDidascalies"/>
        <w:rPr>
          <w:lang w:val="en-GB"/>
        </w:rPr>
      </w:pPr>
      <w:r>
        <w:rPr>
          <w:lang w:val="en-GB"/>
        </w:rPr>
        <w:t>(</w:t>
      </w:r>
      <w:r w:rsidR="00B979F3">
        <w:rPr>
          <w:lang w:val="en-GB"/>
        </w:rPr>
        <w:t>Natalia covers her shoulder again with the blanket</w:t>
      </w:r>
      <w:r>
        <w:rPr>
          <w:lang w:val="en-GB"/>
        </w:rPr>
        <w:t>)</w:t>
      </w:r>
    </w:p>
    <w:p w14:paraId="1CC771A9" w14:textId="77777777" w:rsidR="00B979F3" w:rsidRDefault="00B979F3" w:rsidP="00B979F3">
      <w:pPr>
        <w:pStyle w:val="TPerso"/>
        <w:rPr>
          <w:lang w:val="en-GB"/>
        </w:rPr>
      </w:pPr>
      <w:r>
        <w:rPr>
          <w:lang w:val="en-GB"/>
        </w:rPr>
        <w:t>Natalia</w:t>
      </w:r>
    </w:p>
    <w:p w14:paraId="2A60270E" w14:textId="77777777" w:rsidR="00B979F3" w:rsidRDefault="00B979F3" w:rsidP="00B979F3">
      <w:pPr>
        <w:pStyle w:val="TDialogue"/>
        <w:rPr>
          <w:lang w:val="en-GB"/>
        </w:rPr>
      </w:pPr>
      <w:r>
        <w:rPr>
          <w:lang w:val="en-GB"/>
        </w:rPr>
        <w:t>Cigarette burns.</w:t>
      </w:r>
    </w:p>
    <w:p w14:paraId="45C70293" w14:textId="77777777" w:rsidR="00B979F3" w:rsidRPr="00B510C9" w:rsidRDefault="00B979F3" w:rsidP="00B979F3">
      <w:pPr>
        <w:pStyle w:val="TPerso"/>
        <w:rPr>
          <w:lang w:val="en-GB"/>
        </w:rPr>
      </w:pPr>
      <w:r>
        <w:rPr>
          <w:lang w:val="en-GB"/>
        </w:rPr>
        <w:lastRenderedPageBreak/>
        <w:t>Paul</w:t>
      </w:r>
    </w:p>
    <w:p w14:paraId="7EBAADF8" w14:textId="7B6756A3" w:rsidR="00B979F3" w:rsidRDefault="000D67E6" w:rsidP="00B979F3">
      <w:pPr>
        <w:pStyle w:val="TDialogue"/>
        <w:rPr>
          <w:lang w:val="en-GB"/>
        </w:rPr>
      </w:pPr>
      <w:r>
        <w:rPr>
          <w:lang w:val="en-GB"/>
        </w:rPr>
        <w:t xml:space="preserve">Sorry, what? </w:t>
      </w:r>
      <w:r w:rsidR="00B979F3">
        <w:rPr>
          <w:lang w:val="en-GB"/>
        </w:rPr>
        <w:t>Cigarette burns?</w:t>
      </w:r>
    </w:p>
    <w:p w14:paraId="5AB10ADD" w14:textId="46739ED4" w:rsidR="00B979F3" w:rsidRDefault="00B979F3" w:rsidP="00B979F3">
      <w:pPr>
        <w:pStyle w:val="TDialogue"/>
        <w:rPr>
          <w:lang w:val="en-GB"/>
        </w:rPr>
      </w:pPr>
      <w:r>
        <w:rPr>
          <w:lang w:val="en-GB"/>
        </w:rPr>
        <w:t>Putain, quoi? What? How?</w:t>
      </w:r>
    </w:p>
    <w:p w14:paraId="54FA9F38" w14:textId="38F7908C" w:rsidR="00B979F3" w:rsidRDefault="00B979F3" w:rsidP="00B979F3">
      <w:pPr>
        <w:pStyle w:val="TPerso"/>
        <w:rPr>
          <w:lang w:val="en-GB"/>
        </w:rPr>
      </w:pPr>
      <w:r>
        <w:rPr>
          <w:lang w:val="en-GB"/>
        </w:rPr>
        <w:t>Dmitr</w:t>
      </w:r>
      <w:r w:rsidR="000B6225">
        <w:rPr>
          <w:lang w:val="en-GB"/>
        </w:rPr>
        <w:t>o</w:t>
      </w:r>
    </w:p>
    <w:p w14:paraId="2DBB0681" w14:textId="50C23BE1" w:rsidR="00B979F3" w:rsidRDefault="004B7A05" w:rsidP="00B979F3">
      <w:pPr>
        <w:pStyle w:val="TDialogue"/>
        <w:rPr>
          <w:lang w:val="en-GB"/>
        </w:rPr>
      </w:pPr>
      <w:r>
        <w:rPr>
          <w:lang w:val="en-GB"/>
        </w:rPr>
        <w:t xml:space="preserve">How? </w:t>
      </w:r>
      <w:r w:rsidR="00354CD2" w:rsidRPr="00354CD2">
        <w:rPr>
          <w:lang w:val="en-GB"/>
        </w:rPr>
        <w:t>Looks like French guy isn’t so smart after all.</w:t>
      </w:r>
    </w:p>
    <w:p w14:paraId="3D2DF282" w14:textId="6834C97E" w:rsidR="00354CD2" w:rsidRPr="00DA6D60" w:rsidRDefault="00354CD2" w:rsidP="00354CD2">
      <w:pPr>
        <w:pStyle w:val="TPerso"/>
        <w:rPr>
          <w:lang w:val="en-GB"/>
        </w:rPr>
      </w:pPr>
      <w:r w:rsidRPr="00DA6D60">
        <w:rPr>
          <w:lang w:val="en-GB"/>
        </w:rPr>
        <w:t>Lena</w:t>
      </w:r>
    </w:p>
    <w:p w14:paraId="6FC2107C" w14:textId="34EA5FFD" w:rsidR="00354CD2" w:rsidRDefault="00354CD2" w:rsidP="00B979F3">
      <w:pPr>
        <w:pStyle w:val="TDialogue"/>
        <w:rPr>
          <w:lang w:val="en-GB"/>
        </w:rPr>
      </w:pPr>
      <w:r>
        <w:rPr>
          <w:lang w:val="en-GB"/>
        </w:rPr>
        <w:t xml:space="preserve">Tell me, </w:t>
      </w:r>
      <w:r w:rsidR="004B7A05">
        <w:rPr>
          <w:lang w:val="en-GB"/>
        </w:rPr>
        <w:t>Paul</w:t>
      </w:r>
      <w:r>
        <w:rPr>
          <w:lang w:val="en-GB"/>
        </w:rPr>
        <w:t>, what do you think happen to women when Russian soldiers take a village?</w:t>
      </w:r>
    </w:p>
    <w:p w14:paraId="7AF55090" w14:textId="1B5556AD" w:rsidR="00B979F3" w:rsidRDefault="00354CD2" w:rsidP="00E47A26">
      <w:pPr>
        <w:pStyle w:val="TPerso"/>
        <w:rPr>
          <w:lang w:val="en-GB"/>
        </w:rPr>
      </w:pPr>
      <w:r>
        <w:rPr>
          <w:lang w:val="en-GB"/>
        </w:rPr>
        <w:t>Paul</w:t>
      </w:r>
    </w:p>
    <w:p w14:paraId="5614D42A" w14:textId="62D012ED" w:rsidR="00354CD2" w:rsidRDefault="00354CD2" w:rsidP="00B979F3">
      <w:pPr>
        <w:pStyle w:val="TDialogue"/>
        <w:rPr>
          <w:lang w:val="en-GB"/>
        </w:rPr>
      </w:pPr>
      <w:r>
        <w:rPr>
          <w:lang w:val="en-GB"/>
        </w:rPr>
        <w:t>I can imagine…</w:t>
      </w:r>
    </w:p>
    <w:p w14:paraId="4CE7B4F3" w14:textId="2FF7F2D7" w:rsidR="00354CD2" w:rsidRDefault="00354CD2" w:rsidP="00E47A26">
      <w:pPr>
        <w:pStyle w:val="TPerso"/>
        <w:rPr>
          <w:lang w:val="en-GB"/>
        </w:rPr>
      </w:pPr>
      <w:r>
        <w:rPr>
          <w:lang w:val="en-GB"/>
        </w:rPr>
        <w:t>Natalia</w:t>
      </w:r>
    </w:p>
    <w:p w14:paraId="6CA4902B" w14:textId="4542566C" w:rsidR="00354CD2" w:rsidRDefault="00354CD2" w:rsidP="00B979F3">
      <w:pPr>
        <w:pStyle w:val="TDialogue"/>
        <w:rPr>
          <w:lang w:val="en-GB"/>
        </w:rPr>
      </w:pPr>
      <w:r>
        <w:rPr>
          <w:lang w:val="en-GB"/>
        </w:rPr>
        <w:t>I hardly doubt you can imagine, Frenchboy</w:t>
      </w:r>
      <w:r w:rsidR="00E47A26">
        <w:rPr>
          <w:lang w:val="en-GB"/>
        </w:rPr>
        <w:t>, I hardly doubt…</w:t>
      </w:r>
    </w:p>
    <w:p w14:paraId="25AE5D4E" w14:textId="77777777" w:rsidR="006936DA" w:rsidRPr="006936DA" w:rsidRDefault="006936DA" w:rsidP="001A58DC">
      <w:pPr>
        <w:pStyle w:val="TPerso"/>
        <w:rPr>
          <w:lang w:val="en-GB"/>
        </w:rPr>
      </w:pPr>
      <w:r w:rsidRPr="006936DA">
        <w:rPr>
          <w:lang w:val="en-GB"/>
        </w:rPr>
        <w:t>Paul</w:t>
      </w:r>
    </w:p>
    <w:p w14:paraId="66A6D2C9" w14:textId="77777777" w:rsidR="00E47A26" w:rsidRDefault="00E47A26" w:rsidP="005D1C69">
      <w:pPr>
        <w:pStyle w:val="TDialogue"/>
        <w:rPr>
          <w:lang w:val="en-GB"/>
        </w:rPr>
      </w:pPr>
      <w:r>
        <w:rPr>
          <w:lang w:val="en-GB"/>
        </w:rPr>
        <w:t>Well, I…</w:t>
      </w:r>
    </w:p>
    <w:p w14:paraId="4E6D37C0" w14:textId="141FCD87" w:rsidR="00E47A26" w:rsidRDefault="00E47A26" w:rsidP="00E47A26">
      <w:pPr>
        <w:pStyle w:val="TDidascalies"/>
        <w:rPr>
          <w:lang w:val="en-GB"/>
        </w:rPr>
      </w:pPr>
      <w:r>
        <w:rPr>
          <w:lang w:val="en-GB"/>
        </w:rPr>
        <w:t>(Paul stays silent for a few seconds)</w:t>
      </w:r>
    </w:p>
    <w:p w14:paraId="2D3E4B3C" w14:textId="125BCBD1" w:rsidR="006936DA" w:rsidRDefault="006936DA" w:rsidP="005D1C69">
      <w:pPr>
        <w:pStyle w:val="TDialogue"/>
        <w:rPr>
          <w:lang w:val="en-GB"/>
        </w:rPr>
      </w:pPr>
      <w:r w:rsidRPr="006936DA">
        <w:rPr>
          <w:lang w:val="en-GB"/>
        </w:rPr>
        <w:t>Ok, I think I am ready to touch the piano.</w:t>
      </w:r>
    </w:p>
    <w:p w14:paraId="6F2D0A0A" w14:textId="527B2B84" w:rsidR="00354CD2" w:rsidRDefault="00354CD2" w:rsidP="005D1C69">
      <w:pPr>
        <w:pStyle w:val="TDialogue"/>
        <w:rPr>
          <w:lang w:val="en-GB"/>
        </w:rPr>
      </w:pPr>
      <w:r>
        <w:rPr>
          <w:lang w:val="en-GB"/>
        </w:rPr>
        <w:t>When I don’t know what to say, I like to hide behing music.</w:t>
      </w:r>
    </w:p>
    <w:p w14:paraId="3FD1BC08" w14:textId="57390277" w:rsidR="00512EB8" w:rsidRDefault="00512EB8" w:rsidP="00512EB8">
      <w:pPr>
        <w:pStyle w:val="TPerso"/>
        <w:rPr>
          <w:lang w:val="en-GB"/>
        </w:rPr>
      </w:pPr>
      <w:r>
        <w:rPr>
          <w:lang w:val="en-GB"/>
        </w:rPr>
        <w:t>Stepan</w:t>
      </w:r>
    </w:p>
    <w:p w14:paraId="17767AA8" w14:textId="6BDF0016" w:rsidR="00512EB8" w:rsidRDefault="00512EB8" w:rsidP="005D1C69">
      <w:pPr>
        <w:pStyle w:val="TDialogue"/>
        <w:rPr>
          <w:lang w:val="en-GB"/>
        </w:rPr>
      </w:pPr>
      <w:r w:rsidRPr="00512EB8">
        <w:rPr>
          <w:lang w:val="en-GB"/>
        </w:rPr>
        <w:t>Г</w:t>
      </w:r>
      <w:r w:rsidRPr="00512EB8">
        <w:rPr>
          <w:lang w:val="en-GB"/>
        </w:rPr>
        <w:t>олубчик</w:t>
      </w:r>
      <w:r>
        <w:rPr>
          <w:lang w:val="en-GB"/>
        </w:rPr>
        <w:t>…</w:t>
      </w:r>
    </w:p>
    <w:p w14:paraId="6C57F0A4" w14:textId="72C7676A" w:rsidR="00F367EF" w:rsidRPr="006936DA" w:rsidRDefault="00F367EF" w:rsidP="00F367EF">
      <w:pPr>
        <w:pStyle w:val="TDidascalies"/>
        <w:rPr>
          <w:lang w:val="en-GB"/>
        </w:rPr>
      </w:pPr>
      <w:r>
        <w:rPr>
          <w:lang w:val="en-GB"/>
        </w:rPr>
        <w:t>(Paul sits at the keyboard and try some keys)</w:t>
      </w:r>
    </w:p>
    <w:p w14:paraId="49D904BA" w14:textId="77777777" w:rsidR="006936DA" w:rsidRPr="006936DA" w:rsidRDefault="006936DA" w:rsidP="005D1C69">
      <w:pPr>
        <w:pStyle w:val="TDialogue"/>
        <w:rPr>
          <w:lang w:val="en-GB"/>
        </w:rPr>
      </w:pPr>
      <w:r w:rsidRPr="006936DA">
        <w:rPr>
          <w:lang w:val="en-GB"/>
        </w:rPr>
        <w:t>It is actually still quite well tuned. May I play something ?</w:t>
      </w:r>
    </w:p>
    <w:p w14:paraId="25973BCC" w14:textId="77777777" w:rsidR="006936DA" w:rsidRPr="006936DA" w:rsidRDefault="006936DA" w:rsidP="001A58DC">
      <w:pPr>
        <w:pStyle w:val="TPerso"/>
        <w:rPr>
          <w:lang w:val="en-GB"/>
        </w:rPr>
      </w:pPr>
      <w:r w:rsidRPr="006936DA">
        <w:rPr>
          <w:lang w:val="en-GB"/>
        </w:rPr>
        <w:t>Natalia</w:t>
      </w:r>
    </w:p>
    <w:p w14:paraId="35DDCDFD" w14:textId="77777777" w:rsidR="006936DA" w:rsidRPr="006936DA" w:rsidRDefault="006936DA" w:rsidP="005D1C69">
      <w:pPr>
        <w:pStyle w:val="TDialogue"/>
        <w:rPr>
          <w:lang w:val="en-GB"/>
        </w:rPr>
      </w:pPr>
      <w:r w:rsidRPr="006936DA">
        <w:rPr>
          <w:lang w:val="en-GB"/>
        </w:rPr>
        <w:t>As long as it is not Russian music, of course.</w:t>
      </w:r>
    </w:p>
    <w:p w14:paraId="19342453" w14:textId="77777777" w:rsidR="006936DA" w:rsidRPr="006936DA" w:rsidRDefault="006936DA" w:rsidP="001A58DC">
      <w:pPr>
        <w:pStyle w:val="TPerso"/>
        <w:rPr>
          <w:lang w:val="en-GB"/>
        </w:rPr>
      </w:pPr>
      <w:r w:rsidRPr="006936DA">
        <w:rPr>
          <w:lang w:val="en-GB"/>
        </w:rPr>
        <w:t>Paul</w:t>
      </w:r>
    </w:p>
    <w:p w14:paraId="00624D96" w14:textId="77777777" w:rsidR="006936DA" w:rsidRDefault="006936DA" w:rsidP="005D1C69">
      <w:pPr>
        <w:pStyle w:val="TDialogue"/>
        <w:rPr>
          <w:lang w:val="en-GB"/>
        </w:rPr>
      </w:pPr>
      <w:r w:rsidRPr="006936DA">
        <w:rPr>
          <w:lang w:val="en-GB"/>
        </w:rPr>
        <w:t>Maybe I have a French song about the nostalgia of the Land.</w:t>
      </w:r>
    </w:p>
    <w:p w14:paraId="633576B8" w14:textId="21226570" w:rsidR="00F367EF" w:rsidRDefault="00F367EF" w:rsidP="005D1C69">
      <w:pPr>
        <w:pStyle w:val="TDialogue"/>
        <w:rPr>
          <w:lang w:val="en-GB"/>
        </w:rPr>
      </w:pPr>
      <w:r>
        <w:rPr>
          <w:lang w:val="en-GB"/>
        </w:rPr>
        <w:t>Would you like to hear it?</w:t>
      </w:r>
    </w:p>
    <w:p w14:paraId="56472744" w14:textId="58A61FF0" w:rsidR="006936DA" w:rsidRPr="006936DA" w:rsidRDefault="00E4356E" w:rsidP="005D1C69">
      <w:pPr>
        <w:pStyle w:val="TDidascalies"/>
        <w:rPr>
          <w:lang w:val="en-GB"/>
        </w:rPr>
      </w:pPr>
      <w:r>
        <w:rPr>
          <w:lang w:val="en-GB"/>
        </w:rPr>
        <w:t>(</w:t>
      </w:r>
      <w:r w:rsidR="00F367EF">
        <w:rPr>
          <w:lang w:val="en-GB"/>
        </w:rPr>
        <w:t xml:space="preserve">As no one is answering, </w:t>
      </w:r>
      <w:r w:rsidR="006936DA" w:rsidRPr="006936DA">
        <w:rPr>
          <w:lang w:val="en-GB"/>
        </w:rPr>
        <w:t>Paul is starting to play on piano and sing Je viens du Sud, by Michel Sardou</w:t>
      </w:r>
      <w:r w:rsidR="000D67E6">
        <w:rPr>
          <w:lang w:val="en-GB"/>
        </w:rPr>
        <w:t>.</w:t>
      </w:r>
      <w:r>
        <w:rPr>
          <w:lang w:val="en-GB"/>
        </w:rPr>
        <w:t>)</w:t>
      </w:r>
    </w:p>
    <w:p w14:paraId="02BA4941" w14:textId="77777777" w:rsidR="006936DA" w:rsidRDefault="006936DA" w:rsidP="001A58DC">
      <w:pPr>
        <w:pStyle w:val="Pome"/>
      </w:pPr>
      <w:r>
        <w:t>J'ai dans le cœur, quelque part</w:t>
      </w:r>
    </w:p>
    <w:p w14:paraId="3F98F38B" w14:textId="77777777" w:rsidR="006936DA" w:rsidRDefault="006936DA" w:rsidP="001A58DC">
      <w:pPr>
        <w:pStyle w:val="Pome"/>
      </w:pPr>
      <w:r>
        <w:t>De la mélancolie,</w:t>
      </w:r>
    </w:p>
    <w:p w14:paraId="69C3E66D" w14:textId="77777777" w:rsidR="006936DA" w:rsidRDefault="006936DA" w:rsidP="001A58DC">
      <w:pPr>
        <w:pStyle w:val="Pome"/>
      </w:pPr>
      <w:r>
        <w:t>Mélange de sang barbare</w:t>
      </w:r>
    </w:p>
    <w:p w14:paraId="1B6BC6A8" w14:textId="77777777" w:rsidR="006936DA" w:rsidRDefault="006936DA" w:rsidP="001A58DC">
      <w:pPr>
        <w:pStyle w:val="Pome"/>
      </w:pPr>
      <w:r>
        <w:t>Et de vin d'Italie,</w:t>
      </w:r>
    </w:p>
    <w:p w14:paraId="10B0D375" w14:textId="77777777" w:rsidR="006936DA" w:rsidRDefault="006936DA" w:rsidP="001A58DC">
      <w:pPr>
        <w:pStyle w:val="Pome"/>
      </w:pPr>
      <w:r>
        <w:t>Un mariage à la campagne</w:t>
      </w:r>
    </w:p>
    <w:p w14:paraId="6AACDA5C" w14:textId="77777777" w:rsidR="006936DA" w:rsidRDefault="006936DA" w:rsidP="001A58DC">
      <w:pPr>
        <w:pStyle w:val="Pome"/>
      </w:pPr>
      <w:r>
        <w:t>Tiré par deux chevaux,</w:t>
      </w:r>
    </w:p>
    <w:p w14:paraId="0441F7BB" w14:textId="77777777" w:rsidR="006936DA" w:rsidRDefault="006936DA" w:rsidP="001A58DC">
      <w:pPr>
        <w:pStyle w:val="Pome"/>
      </w:pPr>
      <w:r>
        <w:t>Un sentier dans la montagne</w:t>
      </w:r>
    </w:p>
    <w:p w14:paraId="71C98185" w14:textId="77777777" w:rsidR="006936DA" w:rsidRDefault="006936DA" w:rsidP="001A58DC">
      <w:pPr>
        <w:pStyle w:val="Pome"/>
      </w:pPr>
      <w:r>
        <w:t>Pour aller puiser l'eau.</w:t>
      </w:r>
    </w:p>
    <w:p w14:paraId="5A7ABB2F" w14:textId="77777777" w:rsidR="006936DA" w:rsidRDefault="006936DA" w:rsidP="001A58DC">
      <w:pPr>
        <w:pStyle w:val="Pome"/>
      </w:pPr>
      <w:r>
        <w:t>J'ai au fond de ma mémoire</w:t>
      </w:r>
    </w:p>
    <w:p w14:paraId="316BDB42" w14:textId="77777777" w:rsidR="006936DA" w:rsidRDefault="006936DA" w:rsidP="001A58DC">
      <w:pPr>
        <w:pStyle w:val="Pome"/>
      </w:pPr>
      <w:r>
        <w:lastRenderedPageBreak/>
        <w:t>Des lumières d'autrefois</w:t>
      </w:r>
    </w:p>
    <w:p w14:paraId="11C73D02" w14:textId="77777777" w:rsidR="006936DA" w:rsidRDefault="006936DA" w:rsidP="001A58DC">
      <w:pPr>
        <w:pStyle w:val="Pome"/>
      </w:pPr>
      <w:r>
        <w:t>Qu'une très vieille femme en noir</w:t>
      </w:r>
    </w:p>
    <w:p w14:paraId="237C3AE3" w14:textId="77777777" w:rsidR="006936DA" w:rsidRDefault="006936DA" w:rsidP="001A58DC">
      <w:pPr>
        <w:pStyle w:val="Pome"/>
      </w:pPr>
      <w:r>
        <w:t>Illuminait pour moi,</w:t>
      </w:r>
    </w:p>
    <w:p w14:paraId="6FEBE30A" w14:textId="77777777" w:rsidR="006936DA" w:rsidRDefault="006936DA" w:rsidP="001A58DC">
      <w:pPr>
        <w:pStyle w:val="Pome"/>
      </w:pPr>
      <w:r>
        <w:t>Une maison toute en pierres</w:t>
      </w:r>
    </w:p>
    <w:p w14:paraId="4771E8E6" w14:textId="77777777" w:rsidR="006936DA" w:rsidRDefault="006936DA" w:rsidP="001A58DC">
      <w:pPr>
        <w:pStyle w:val="Pome"/>
      </w:pPr>
      <w:r>
        <w:t>Que la mer a rongée</w:t>
      </w:r>
    </w:p>
    <w:p w14:paraId="7800998A" w14:textId="77777777" w:rsidR="006936DA" w:rsidRDefault="006936DA" w:rsidP="001A58DC">
      <w:pPr>
        <w:pStyle w:val="Pome"/>
      </w:pPr>
      <w:r>
        <w:t>Au-dessous d'un cimetière</w:t>
      </w:r>
    </w:p>
    <w:p w14:paraId="4A0F491B" w14:textId="77777777" w:rsidR="006936DA" w:rsidRDefault="006936DA" w:rsidP="001A58DC">
      <w:pPr>
        <w:pStyle w:val="Pome"/>
      </w:pPr>
      <w:r>
        <w:t>Où les croix sont penchées.</w:t>
      </w:r>
    </w:p>
    <w:p w14:paraId="477461F5" w14:textId="77777777" w:rsidR="006936DA" w:rsidRDefault="006936DA" w:rsidP="001A58DC">
      <w:pPr>
        <w:pStyle w:val="Pome"/>
      </w:pPr>
      <w:r>
        <w:t>Je viens du Sud</w:t>
      </w:r>
    </w:p>
    <w:p w14:paraId="56DEC2FA" w14:textId="77777777" w:rsidR="006936DA" w:rsidRDefault="006936DA" w:rsidP="001A58DC">
      <w:pPr>
        <w:pStyle w:val="Pome"/>
      </w:pPr>
      <w:r>
        <w:t>Et par tous les chemins,</w:t>
      </w:r>
    </w:p>
    <w:p w14:paraId="3AEADBE5" w14:textId="77777777" w:rsidR="006936DA" w:rsidRDefault="006936DA" w:rsidP="001A58DC">
      <w:pPr>
        <w:pStyle w:val="Pomesaut"/>
      </w:pPr>
      <w:r>
        <w:t>J'y reviens...</w:t>
      </w:r>
    </w:p>
    <w:p w14:paraId="5F02A952" w14:textId="77777777" w:rsidR="006936DA" w:rsidRDefault="006936DA" w:rsidP="001A58DC">
      <w:pPr>
        <w:pStyle w:val="Pome"/>
      </w:pPr>
      <w:r>
        <w:t>J'ai dans la voix, certains soirs,</w:t>
      </w:r>
    </w:p>
    <w:p w14:paraId="0426936C" w14:textId="77777777" w:rsidR="006936DA" w:rsidRDefault="006936DA" w:rsidP="001A58DC">
      <w:pPr>
        <w:pStyle w:val="Pome"/>
      </w:pPr>
      <w:r>
        <w:t>Quelque chose qui crie,</w:t>
      </w:r>
    </w:p>
    <w:p w14:paraId="56F24789" w14:textId="77777777" w:rsidR="006936DA" w:rsidRDefault="006936DA" w:rsidP="001A58DC">
      <w:pPr>
        <w:pStyle w:val="Pome"/>
      </w:pPr>
      <w:r>
        <w:t>Mélange d'un chant barbare</w:t>
      </w:r>
    </w:p>
    <w:p w14:paraId="27AF408B" w14:textId="77777777" w:rsidR="006936DA" w:rsidRDefault="006936DA" w:rsidP="001A58DC">
      <w:pPr>
        <w:pStyle w:val="Pome"/>
      </w:pPr>
      <w:r>
        <w:t>Et d'un ciel d'Italie,</w:t>
      </w:r>
    </w:p>
    <w:p w14:paraId="094BCBF2" w14:textId="77777777" w:rsidR="006936DA" w:rsidRDefault="006936DA" w:rsidP="001A58DC">
      <w:pPr>
        <w:pStyle w:val="Pome"/>
      </w:pPr>
      <w:r>
        <w:t>Des colères monumentales</w:t>
      </w:r>
    </w:p>
    <w:p w14:paraId="3BDBC646" w14:textId="77777777" w:rsidR="006936DA" w:rsidRDefault="006936DA" w:rsidP="001A58DC">
      <w:pPr>
        <w:pStyle w:val="Pome"/>
      </w:pPr>
      <w:r>
        <w:t>Que les vents m'ont soufflées,</w:t>
      </w:r>
    </w:p>
    <w:p w14:paraId="79525094" w14:textId="77777777" w:rsidR="006936DA" w:rsidRDefault="006936DA" w:rsidP="001A58DC">
      <w:pPr>
        <w:pStyle w:val="Pome"/>
      </w:pPr>
      <w:r>
        <w:t>Des discours interminables</w:t>
      </w:r>
    </w:p>
    <w:p w14:paraId="65EA4635" w14:textId="77777777" w:rsidR="006936DA" w:rsidRDefault="006936DA" w:rsidP="001A58DC">
      <w:pPr>
        <w:pStyle w:val="Pome"/>
      </w:pPr>
      <w:r>
        <w:t>Après le déjeuner.</w:t>
      </w:r>
    </w:p>
    <w:p w14:paraId="6794569D" w14:textId="77777777" w:rsidR="006936DA" w:rsidRDefault="006936DA" w:rsidP="001A58DC">
      <w:pPr>
        <w:pStyle w:val="Pome"/>
      </w:pPr>
      <w:r>
        <w:t>Je viens du Sud</w:t>
      </w:r>
    </w:p>
    <w:p w14:paraId="40CBAC70" w14:textId="77777777" w:rsidR="006936DA" w:rsidRDefault="006936DA" w:rsidP="001A58DC">
      <w:pPr>
        <w:pStyle w:val="Pome"/>
      </w:pPr>
      <w:r>
        <w:t>Et par tous les chemins,</w:t>
      </w:r>
    </w:p>
    <w:p w14:paraId="60A311A3" w14:textId="77777777" w:rsidR="006936DA" w:rsidRPr="00DA6D60" w:rsidRDefault="006936DA" w:rsidP="001A58DC">
      <w:pPr>
        <w:pStyle w:val="Pomesaut"/>
        <w:rPr>
          <w:lang w:val="en-GB"/>
        </w:rPr>
      </w:pPr>
      <w:r w:rsidRPr="00DA6D60">
        <w:rPr>
          <w:lang w:val="en-GB"/>
        </w:rPr>
        <w:t>J'y reviens...</w:t>
      </w:r>
    </w:p>
    <w:p w14:paraId="6963C5F1" w14:textId="77777777" w:rsidR="00DA6D60" w:rsidRPr="00DA6D60" w:rsidRDefault="00DA6D60" w:rsidP="001A58DC">
      <w:pPr>
        <w:pStyle w:val="Pome"/>
        <w:rPr>
          <w:lang w:val="en-GB"/>
        </w:rPr>
      </w:pPr>
      <w:r w:rsidRPr="00DA6D60">
        <w:rPr>
          <w:lang w:val="en-GB"/>
        </w:rPr>
        <w:t>I have somewhere in the heart</w:t>
      </w:r>
    </w:p>
    <w:p w14:paraId="6AE888F5" w14:textId="32971740" w:rsidR="006936DA" w:rsidRDefault="006936DA" w:rsidP="000969E2">
      <w:pPr>
        <w:pStyle w:val="Pomepetit"/>
      </w:pPr>
      <w:r>
        <w:t>J'ai quelque part dans le cœur</w:t>
      </w:r>
    </w:p>
    <w:p w14:paraId="7CEA42E0" w14:textId="2AE4EB60" w:rsidR="00DA6D60" w:rsidRDefault="00DA6D60" w:rsidP="001A58DC">
      <w:pPr>
        <w:pStyle w:val="Pome"/>
      </w:pPr>
      <w:r>
        <w:t>Some Melancoly</w:t>
      </w:r>
    </w:p>
    <w:p w14:paraId="75DB0AAC" w14:textId="2978087C" w:rsidR="006936DA" w:rsidRDefault="006936DA" w:rsidP="000969E2">
      <w:pPr>
        <w:pStyle w:val="Pomepetit"/>
      </w:pPr>
      <w:r>
        <w:t>De la mélancolie,</w:t>
      </w:r>
    </w:p>
    <w:p w14:paraId="7F005D63" w14:textId="7918EB5B" w:rsidR="00DA6D60" w:rsidRPr="00DA6D60" w:rsidRDefault="00DA6D60" w:rsidP="001A58DC">
      <w:pPr>
        <w:pStyle w:val="Pome"/>
        <w:rPr>
          <w:lang w:val="en-GB"/>
        </w:rPr>
      </w:pPr>
      <w:r w:rsidRPr="00DA6D60">
        <w:rPr>
          <w:lang w:val="en-GB"/>
        </w:rPr>
        <w:t>The willing to put i</w:t>
      </w:r>
      <w:r>
        <w:rPr>
          <w:lang w:val="en-GB"/>
        </w:rPr>
        <w:t>n time</w:t>
      </w:r>
    </w:p>
    <w:p w14:paraId="6F35696F" w14:textId="77777777" w:rsidR="006936DA" w:rsidRDefault="006936DA" w:rsidP="000969E2">
      <w:pPr>
        <w:pStyle w:val="Pomepetit"/>
      </w:pPr>
      <w:r>
        <w:t>L'envie de remettre à l'heure</w:t>
      </w:r>
    </w:p>
    <w:p w14:paraId="3536CAFC" w14:textId="581AB03F" w:rsidR="00DA6D60" w:rsidRPr="00512EB8" w:rsidRDefault="00DA6D60" w:rsidP="001A58DC">
      <w:pPr>
        <w:pStyle w:val="Pome"/>
      </w:pPr>
      <w:r w:rsidRPr="00512EB8">
        <w:t>All the clocks of my life</w:t>
      </w:r>
    </w:p>
    <w:p w14:paraId="6F1AB863" w14:textId="77777777" w:rsidR="006936DA" w:rsidRDefault="006936DA" w:rsidP="000969E2">
      <w:pPr>
        <w:pStyle w:val="Pomepetit"/>
      </w:pPr>
      <w:r>
        <w:t>Les horloges de ma vie,</w:t>
      </w:r>
    </w:p>
    <w:p w14:paraId="7582FC50" w14:textId="73753873" w:rsidR="00DA6D60" w:rsidRPr="00DA6D60" w:rsidRDefault="00DA6D60" w:rsidP="001A58DC">
      <w:pPr>
        <w:pStyle w:val="Pome"/>
        <w:rPr>
          <w:lang w:val="en-GB"/>
        </w:rPr>
      </w:pPr>
      <w:r w:rsidRPr="00DA6D60">
        <w:rPr>
          <w:lang w:val="en-GB"/>
        </w:rPr>
        <w:t>A small path in t</w:t>
      </w:r>
      <w:r>
        <w:rPr>
          <w:lang w:val="en-GB"/>
        </w:rPr>
        <w:t>he mountain</w:t>
      </w:r>
    </w:p>
    <w:p w14:paraId="6F20B1E9" w14:textId="77777777" w:rsidR="006936DA" w:rsidRDefault="006936DA" w:rsidP="000969E2">
      <w:pPr>
        <w:pStyle w:val="Pomepetit"/>
      </w:pPr>
      <w:r>
        <w:t>Un sentier dans la montagne</w:t>
      </w:r>
    </w:p>
    <w:p w14:paraId="6C39AB61" w14:textId="76429CBF" w:rsidR="00DA6D60" w:rsidRPr="00512EB8" w:rsidRDefault="00DA6D60" w:rsidP="001A58DC">
      <w:pPr>
        <w:pStyle w:val="Pome"/>
      </w:pPr>
      <w:r w:rsidRPr="00512EB8">
        <w:t>For when I need water</w:t>
      </w:r>
    </w:p>
    <w:p w14:paraId="545632E7" w14:textId="77777777" w:rsidR="006936DA" w:rsidRDefault="006936DA" w:rsidP="000969E2">
      <w:pPr>
        <w:pStyle w:val="Pomepetit"/>
      </w:pPr>
      <w:r>
        <w:t>Quand j'aurai besoin d'eau,</w:t>
      </w:r>
    </w:p>
    <w:p w14:paraId="0FAE5020" w14:textId="05C1BE80" w:rsidR="00DA6D60" w:rsidRDefault="00DA6D60" w:rsidP="001A58DC">
      <w:pPr>
        <w:pStyle w:val="Pome"/>
      </w:pPr>
      <w:r>
        <w:t>A garden outside</w:t>
      </w:r>
    </w:p>
    <w:p w14:paraId="09EB9A1E" w14:textId="77777777" w:rsidR="006936DA" w:rsidRDefault="006936DA" w:rsidP="000969E2">
      <w:pPr>
        <w:pStyle w:val="Pomepetit"/>
      </w:pPr>
      <w:r>
        <w:t>Un jardin dans la campagne</w:t>
      </w:r>
    </w:p>
    <w:p w14:paraId="008B9F44" w14:textId="1A84E3B6" w:rsidR="00DA6D60" w:rsidRPr="00DA6D60" w:rsidRDefault="00DA6D60" w:rsidP="001A58DC">
      <w:pPr>
        <w:pStyle w:val="Pome"/>
        <w:rPr>
          <w:lang w:val="en-GB"/>
        </w:rPr>
      </w:pPr>
      <w:r w:rsidRPr="00DA6D60">
        <w:rPr>
          <w:lang w:val="en-GB"/>
        </w:rPr>
        <w:t>For my good old d</w:t>
      </w:r>
      <w:r>
        <w:rPr>
          <w:lang w:val="en-GB"/>
        </w:rPr>
        <w:t>ays</w:t>
      </w:r>
    </w:p>
    <w:p w14:paraId="2E842E57" w14:textId="77777777" w:rsidR="006936DA" w:rsidRPr="00512EB8" w:rsidRDefault="006936DA" w:rsidP="000969E2">
      <w:pPr>
        <w:pStyle w:val="Pomepetit"/>
        <w:rPr>
          <w:lang w:val="en-GB"/>
        </w:rPr>
      </w:pPr>
      <w:r w:rsidRPr="00512EB8">
        <w:rPr>
          <w:lang w:val="en-GB"/>
        </w:rPr>
        <w:lastRenderedPageBreak/>
        <w:t>Pour mes jours de repos,</w:t>
      </w:r>
    </w:p>
    <w:p w14:paraId="3360FF52" w14:textId="558A8BD5" w:rsidR="00DA6D60" w:rsidRPr="00DA6D60" w:rsidRDefault="00DA6D60" w:rsidP="001A58DC">
      <w:pPr>
        <w:pStyle w:val="Pome"/>
        <w:rPr>
          <w:lang w:val="en-GB"/>
        </w:rPr>
      </w:pPr>
      <w:r w:rsidRPr="00DA6D60">
        <w:rPr>
          <w:lang w:val="en-GB"/>
        </w:rPr>
        <w:t>An house made of s</w:t>
      </w:r>
      <w:r>
        <w:rPr>
          <w:lang w:val="en-GB"/>
        </w:rPr>
        <w:t>tone</w:t>
      </w:r>
    </w:p>
    <w:p w14:paraId="1FF29759" w14:textId="77777777" w:rsidR="006936DA" w:rsidRPr="00512EB8" w:rsidRDefault="006936DA" w:rsidP="000969E2">
      <w:pPr>
        <w:pStyle w:val="Pomepetit"/>
        <w:rPr>
          <w:lang w:val="en-GB"/>
        </w:rPr>
      </w:pPr>
      <w:r w:rsidRPr="00512EB8">
        <w:rPr>
          <w:lang w:val="en-GB"/>
        </w:rPr>
        <w:t>Une maison toute en pierres</w:t>
      </w:r>
    </w:p>
    <w:p w14:paraId="45CF1798" w14:textId="7343A43E" w:rsidR="00DA6D60" w:rsidRPr="00DA6D60" w:rsidRDefault="00DA6D60" w:rsidP="001A58DC">
      <w:pPr>
        <w:pStyle w:val="Pome"/>
        <w:rPr>
          <w:lang w:val="en-GB"/>
        </w:rPr>
      </w:pPr>
      <w:r w:rsidRPr="00DA6D60">
        <w:rPr>
          <w:lang w:val="en-GB"/>
        </w:rPr>
        <w:t xml:space="preserve">That the sea has </w:t>
      </w:r>
      <w:r>
        <w:rPr>
          <w:lang w:val="en-GB"/>
        </w:rPr>
        <w:t>rongé</w:t>
      </w:r>
    </w:p>
    <w:p w14:paraId="38A4FFB5" w14:textId="77777777" w:rsidR="006936DA" w:rsidRDefault="006936DA" w:rsidP="000969E2">
      <w:pPr>
        <w:pStyle w:val="Pomepetit"/>
      </w:pPr>
      <w:r>
        <w:t>Que la mer a rongée</w:t>
      </w:r>
    </w:p>
    <w:p w14:paraId="0CB83F65" w14:textId="15D2211E" w:rsidR="00DA6D60" w:rsidRDefault="00DA6D60" w:rsidP="001A58DC">
      <w:pPr>
        <w:pStyle w:val="Pome"/>
      </w:pPr>
      <w:r>
        <w:t>Above a graveyard</w:t>
      </w:r>
    </w:p>
    <w:p w14:paraId="2CF29C72" w14:textId="77777777" w:rsidR="006936DA" w:rsidRPr="00512EB8" w:rsidRDefault="006936DA" w:rsidP="000969E2">
      <w:pPr>
        <w:pStyle w:val="Pomepetit"/>
        <w:rPr>
          <w:lang w:val="en-GB"/>
        </w:rPr>
      </w:pPr>
      <w:r w:rsidRPr="00512EB8">
        <w:rPr>
          <w:lang w:val="en-GB"/>
        </w:rPr>
        <w:t>Au-dessus d'un cimetière</w:t>
      </w:r>
    </w:p>
    <w:p w14:paraId="5FF17520" w14:textId="1CF36BC9" w:rsidR="00DA6D60" w:rsidRPr="00DA6D60" w:rsidRDefault="00DA6D60" w:rsidP="001A58DC">
      <w:pPr>
        <w:pStyle w:val="Pome"/>
        <w:rPr>
          <w:lang w:val="en-GB"/>
        </w:rPr>
      </w:pPr>
      <w:r w:rsidRPr="00DA6D60">
        <w:rPr>
          <w:lang w:val="en-GB"/>
        </w:rPr>
        <w:t>Where my father is l</w:t>
      </w:r>
      <w:r>
        <w:rPr>
          <w:lang w:val="en-GB"/>
        </w:rPr>
        <w:t>ying</w:t>
      </w:r>
    </w:p>
    <w:p w14:paraId="72688526" w14:textId="77777777" w:rsidR="006936DA" w:rsidRDefault="006936DA" w:rsidP="000969E2">
      <w:pPr>
        <w:pStyle w:val="Pomepetit"/>
      </w:pPr>
      <w:r>
        <w:t>Où mon père est couché.</w:t>
      </w:r>
    </w:p>
    <w:p w14:paraId="1E78FE76" w14:textId="429957CE" w:rsidR="00DA6D60" w:rsidRPr="00512EB8" w:rsidRDefault="00DA6D60" w:rsidP="001A58DC">
      <w:pPr>
        <w:pStyle w:val="Pome"/>
        <w:rPr>
          <w:lang w:val="en-GB"/>
        </w:rPr>
      </w:pPr>
      <w:r w:rsidRPr="00512EB8">
        <w:rPr>
          <w:lang w:val="en-GB"/>
        </w:rPr>
        <w:t>I come from South</w:t>
      </w:r>
    </w:p>
    <w:p w14:paraId="2EC8E470" w14:textId="417AC8E0" w:rsidR="006936DA" w:rsidRPr="00512EB8" w:rsidRDefault="006936DA" w:rsidP="000969E2">
      <w:pPr>
        <w:pStyle w:val="Pomepetit"/>
        <w:rPr>
          <w:lang w:val="en-GB"/>
        </w:rPr>
      </w:pPr>
      <w:r w:rsidRPr="00512EB8">
        <w:rPr>
          <w:lang w:val="en-GB"/>
        </w:rPr>
        <w:t>Je viens du Sud</w:t>
      </w:r>
    </w:p>
    <w:p w14:paraId="60D91B6E" w14:textId="7275DA4C" w:rsidR="00DA6D60" w:rsidRPr="00DA6D60" w:rsidRDefault="00DA6D60" w:rsidP="001A58DC">
      <w:pPr>
        <w:pStyle w:val="Pome"/>
        <w:rPr>
          <w:lang w:val="en-GB"/>
        </w:rPr>
      </w:pPr>
      <w:r w:rsidRPr="00DA6D60">
        <w:rPr>
          <w:lang w:val="en-GB"/>
        </w:rPr>
        <w:t xml:space="preserve">And by </w:t>
      </w:r>
      <w:r>
        <w:rPr>
          <w:lang w:val="en-GB"/>
        </w:rPr>
        <w:t>all of</w:t>
      </w:r>
      <w:r w:rsidRPr="00DA6D60">
        <w:rPr>
          <w:lang w:val="en-GB"/>
        </w:rPr>
        <w:t xml:space="preserve"> the w</w:t>
      </w:r>
      <w:r>
        <w:rPr>
          <w:lang w:val="en-GB"/>
        </w:rPr>
        <w:t>ays</w:t>
      </w:r>
    </w:p>
    <w:p w14:paraId="6BF06A3C" w14:textId="77777777" w:rsidR="006936DA" w:rsidRDefault="006936DA" w:rsidP="000969E2">
      <w:pPr>
        <w:pStyle w:val="Pomepetit"/>
      </w:pPr>
      <w:r>
        <w:t>Et par tous les chemins,</w:t>
      </w:r>
    </w:p>
    <w:p w14:paraId="354CDAFA" w14:textId="52C9196F" w:rsidR="00DA6D60" w:rsidRPr="00512EB8" w:rsidRDefault="00DA6D60" w:rsidP="001A58DC">
      <w:pPr>
        <w:pStyle w:val="Pome"/>
        <w:rPr>
          <w:lang w:val="en-GB"/>
        </w:rPr>
      </w:pPr>
      <w:r w:rsidRPr="00512EB8">
        <w:rPr>
          <w:lang w:val="en-GB"/>
        </w:rPr>
        <w:t>I come back</w:t>
      </w:r>
    </w:p>
    <w:p w14:paraId="01287FEE" w14:textId="77777777" w:rsidR="006936DA" w:rsidRPr="00512EB8" w:rsidRDefault="006936DA" w:rsidP="000969E2">
      <w:pPr>
        <w:pStyle w:val="Pomepetit"/>
        <w:rPr>
          <w:lang w:val="en-GB"/>
        </w:rPr>
      </w:pPr>
      <w:r w:rsidRPr="00512EB8">
        <w:rPr>
          <w:lang w:val="en-GB"/>
        </w:rPr>
        <w:t>J'y reviens...</w:t>
      </w:r>
    </w:p>
    <w:p w14:paraId="20366137" w14:textId="77777777" w:rsidR="00DA6D60" w:rsidRPr="00DA6D60" w:rsidRDefault="00DA6D60" w:rsidP="00DA6D60">
      <w:pPr>
        <w:pStyle w:val="Pome"/>
        <w:rPr>
          <w:lang w:val="en-GB"/>
        </w:rPr>
      </w:pPr>
      <w:r w:rsidRPr="00DA6D60">
        <w:rPr>
          <w:lang w:val="en-GB"/>
        </w:rPr>
        <w:t xml:space="preserve">And by </w:t>
      </w:r>
      <w:r>
        <w:rPr>
          <w:lang w:val="en-GB"/>
        </w:rPr>
        <w:t>all of</w:t>
      </w:r>
      <w:r w:rsidRPr="00DA6D60">
        <w:rPr>
          <w:lang w:val="en-GB"/>
        </w:rPr>
        <w:t xml:space="preserve"> the w</w:t>
      </w:r>
      <w:r>
        <w:rPr>
          <w:lang w:val="en-GB"/>
        </w:rPr>
        <w:t>ays</w:t>
      </w:r>
    </w:p>
    <w:p w14:paraId="09C071F4" w14:textId="77777777" w:rsidR="006936DA" w:rsidRDefault="006936DA" w:rsidP="000969E2">
      <w:pPr>
        <w:pStyle w:val="Pomepetit"/>
      </w:pPr>
      <w:r>
        <w:t>Et par tous les chemins,</w:t>
      </w:r>
    </w:p>
    <w:p w14:paraId="5DC3652E" w14:textId="77777777" w:rsidR="00DA6D60" w:rsidRPr="000969E2" w:rsidRDefault="00DA6D60" w:rsidP="00DA6D60">
      <w:pPr>
        <w:pStyle w:val="Pome"/>
        <w:rPr>
          <w:lang w:val="en-GB"/>
        </w:rPr>
      </w:pPr>
      <w:r w:rsidRPr="000969E2">
        <w:rPr>
          <w:lang w:val="en-GB"/>
        </w:rPr>
        <w:t>I come back</w:t>
      </w:r>
    </w:p>
    <w:p w14:paraId="36E062BA" w14:textId="77777777" w:rsidR="006936DA" w:rsidRPr="006936DA" w:rsidRDefault="006936DA" w:rsidP="000969E2">
      <w:pPr>
        <w:pStyle w:val="Pomesautpetit"/>
        <w:rPr>
          <w:lang w:val="en-GB"/>
        </w:rPr>
      </w:pPr>
      <w:r w:rsidRPr="006936DA">
        <w:rPr>
          <w:lang w:val="en-GB"/>
        </w:rPr>
        <w:t>J'y reviens...</w:t>
      </w:r>
    </w:p>
    <w:p w14:paraId="59384AAE" w14:textId="77777777" w:rsidR="006936DA" w:rsidRPr="006936DA" w:rsidRDefault="006936DA" w:rsidP="005D1C69">
      <w:pPr>
        <w:pStyle w:val="TDidascalies"/>
        <w:rPr>
          <w:lang w:val="en-GB"/>
        </w:rPr>
      </w:pPr>
      <w:r w:rsidRPr="006936DA">
        <w:rPr>
          <w:lang w:val="en-GB"/>
        </w:rPr>
        <w:t>While the last chorus is played, the lights fade out.</w:t>
      </w:r>
    </w:p>
    <w:p w14:paraId="3EE7424C" w14:textId="43D78150" w:rsidR="006936DA" w:rsidRPr="00DA6D60" w:rsidRDefault="006936DA" w:rsidP="001A58DC">
      <w:pPr>
        <w:pStyle w:val="TActe"/>
        <w:rPr>
          <w:lang w:val="en-GB"/>
        </w:rPr>
      </w:pPr>
      <w:r w:rsidRPr="00DA6D60">
        <w:rPr>
          <w:lang w:val="en-GB"/>
        </w:rPr>
        <w:lastRenderedPageBreak/>
        <w:t>Act II</w:t>
      </w:r>
    </w:p>
    <w:p w14:paraId="5DC2CF9D" w14:textId="77777777" w:rsidR="00F2557E" w:rsidRPr="00DA6D60" w:rsidRDefault="00F2557E" w:rsidP="00F2557E">
      <w:pPr>
        <w:pStyle w:val="TDialogue"/>
        <w:rPr>
          <w:lang w:val="en-GB"/>
        </w:rPr>
      </w:pPr>
    </w:p>
    <w:p w14:paraId="15A3AC74" w14:textId="131D2FBD" w:rsidR="00F2557E" w:rsidRDefault="00133842" w:rsidP="00133842">
      <w:pPr>
        <w:pStyle w:val="TScne"/>
        <w:rPr>
          <w:lang w:val="en-GB"/>
        </w:rPr>
      </w:pPr>
      <w:r w:rsidRPr="00DA6D60">
        <w:rPr>
          <w:lang w:val="en-GB"/>
        </w:rPr>
        <w:t>Scene I</w:t>
      </w:r>
    </w:p>
    <w:p w14:paraId="061285B4" w14:textId="7641174F" w:rsidR="009B79AC" w:rsidRPr="009B79AC" w:rsidRDefault="009B79AC" w:rsidP="009B79AC">
      <w:pPr>
        <w:pStyle w:val="TDidascalies"/>
        <w:rPr>
          <w:lang w:val="en-GB" w:eastAsia="fr-FR"/>
        </w:rPr>
      </w:pPr>
      <w:r>
        <w:rPr>
          <w:lang w:val="en-GB" w:eastAsia="fr-FR"/>
        </w:rPr>
        <w:t>(The lights fade up. Paul is sit back on his chair, at the table. Everything is quiet, except the sounds of the war in the distance.)</w:t>
      </w:r>
    </w:p>
    <w:p w14:paraId="06A37E71" w14:textId="77777777" w:rsidR="00133842" w:rsidRPr="00DA6D60" w:rsidRDefault="00133842" w:rsidP="00F2557E">
      <w:pPr>
        <w:pStyle w:val="TPerso"/>
        <w:rPr>
          <w:lang w:val="en-GB"/>
        </w:rPr>
      </w:pPr>
      <w:r w:rsidRPr="00DA6D60">
        <w:rPr>
          <w:lang w:val="en-GB"/>
        </w:rPr>
        <w:t>Paul</w:t>
      </w:r>
    </w:p>
    <w:p w14:paraId="475D7454" w14:textId="3B7B1114" w:rsidR="00133842" w:rsidRDefault="00133842" w:rsidP="00133842">
      <w:pPr>
        <w:pStyle w:val="TDialogue"/>
        <w:rPr>
          <w:lang w:val="en-GB"/>
        </w:rPr>
      </w:pPr>
      <w:r w:rsidRPr="00133842">
        <w:rPr>
          <w:lang w:val="en-GB"/>
        </w:rPr>
        <w:t>I didn’t expect t</w:t>
      </w:r>
      <w:r>
        <w:rPr>
          <w:lang w:val="en-GB"/>
        </w:rPr>
        <w:t>o create such silence after playing a song.</w:t>
      </w:r>
    </w:p>
    <w:p w14:paraId="061C83AB" w14:textId="3C3FE0B3" w:rsidR="00133842" w:rsidRDefault="00133842" w:rsidP="00133842">
      <w:pPr>
        <w:pStyle w:val="TPerso"/>
        <w:rPr>
          <w:lang w:val="en-GB"/>
        </w:rPr>
      </w:pPr>
      <w:r>
        <w:rPr>
          <w:lang w:val="en-GB"/>
        </w:rPr>
        <w:t>Lena</w:t>
      </w:r>
    </w:p>
    <w:p w14:paraId="497C4B38" w14:textId="14C49128" w:rsidR="00133842" w:rsidRDefault="00133842" w:rsidP="000969E2">
      <w:pPr>
        <w:pStyle w:val="TDialogue"/>
        <w:rPr>
          <w:lang w:val="en-GB"/>
        </w:rPr>
      </w:pPr>
      <w:r>
        <w:rPr>
          <w:lang w:val="en-GB"/>
        </w:rPr>
        <w:t>No, no, It was lovely.</w:t>
      </w:r>
      <w:r w:rsidR="000969E2">
        <w:rPr>
          <w:lang w:val="en-GB"/>
        </w:rPr>
        <w:t xml:space="preserve"> The original song has a verse in English like that</w:t>
      </w:r>
      <w:r>
        <w:rPr>
          <w:lang w:val="en-GB"/>
        </w:rPr>
        <w:t>?</w:t>
      </w:r>
    </w:p>
    <w:p w14:paraId="354BEC4D" w14:textId="2027B55B" w:rsidR="00133842" w:rsidRDefault="00133842" w:rsidP="00133842">
      <w:pPr>
        <w:pStyle w:val="TPerso"/>
        <w:rPr>
          <w:lang w:val="en-GB"/>
        </w:rPr>
      </w:pPr>
      <w:r>
        <w:rPr>
          <w:lang w:val="en-GB"/>
        </w:rPr>
        <w:t>Paul</w:t>
      </w:r>
    </w:p>
    <w:p w14:paraId="05E31C51" w14:textId="77777777" w:rsidR="000969E2" w:rsidRDefault="00133842" w:rsidP="000969E2">
      <w:pPr>
        <w:pStyle w:val="TDialogue"/>
        <w:rPr>
          <w:lang w:val="en-GB"/>
        </w:rPr>
      </w:pPr>
      <w:r>
        <w:rPr>
          <w:lang w:val="en-GB"/>
        </w:rPr>
        <w:t xml:space="preserve">Well, </w:t>
      </w:r>
      <w:r w:rsidR="000969E2">
        <w:rPr>
          <w:lang w:val="en-GB"/>
        </w:rPr>
        <w:t>no, I spent too much time at home trying to translate songs and…</w:t>
      </w:r>
    </w:p>
    <w:p w14:paraId="52C0AF55" w14:textId="4039D668" w:rsidR="00133842" w:rsidRDefault="00133842" w:rsidP="000969E2">
      <w:pPr>
        <w:pStyle w:val="TDidascalies"/>
        <w:rPr>
          <w:lang w:val="en-GB"/>
        </w:rPr>
      </w:pPr>
      <w:r>
        <w:rPr>
          <w:lang w:val="en-GB"/>
        </w:rPr>
        <w:t>(someone is knocking at the door)</w:t>
      </w:r>
    </w:p>
    <w:p w14:paraId="35D5C7BA" w14:textId="09434496" w:rsidR="00133842" w:rsidRPr="00512EB8" w:rsidRDefault="00133842" w:rsidP="00133842">
      <w:pPr>
        <w:pStyle w:val="TPerso"/>
        <w:rPr>
          <w:lang w:val="ru-RU"/>
        </w:rPr>
      </w:pPr>
      <w:r>
        <w:rPr>
          <w:lang w:val="en-GB"/>
        </w:rPr>
        <w:t>Stepan</w:t>
      </w:r>
    </w:p>
    <w:p w14:paraId="5D019DDD" w14:textId="5C06A238" w:rsidR="00133842" w:rsidRPr="009B79AC" w:rsidRDefault="009B79AC" w:rsidP="00133842">
      <w:pPr>
        <w:pStyle w:val="TDialogue"/>
        <w:rPr>
          <w:lang w:val="ru-RU"/>
        </w:rPr>
      </w:pPr>
      <w:r w:rsidRPr="009B79AC">
        <w:rPr>
          <w:lang w:val="ru-RU"/>
        </w:rPr>
        <w:t>Блядь, цьому кінця не буде…</w:t>
      </w:r>
    </w:p>
    <w:p w14:paraId="0684969C" w14:textId="36491F16" w:rsidR="00133842" w:rsidRDefault="002B1C97" w:rsidP="00133842">
      <w:pPr>
        <w:pStyle w:val="TDidascalies"/>
        <w:rPr>
          <w:lang w:val="en-GB"/>
        </w:rPr>
      </w:pPr>
      <w:r>
        <w:rPr>
          <w:lang w:val="en-GB"/>
        </w:rPr>
        <w:t>(</w:t>
      </w:r>
      <w:r w:rsidR="00133842">
        <w:rPr>
          <w:lang w:val="en-GB"/>
        </w:rPr>
        <w:t>Stepan stands up and go opening the door</w:t>
      </w:r>
      <w:r>
        <w:rPr>
          <w:lang w:val="en-GB"/>
        </w:rPr>
        <w:t>)</w:t>
      </w:r>
    </w:p>
    <w:p w14:paraId="2004AA08" w14:textId="78755B6E" w:rsidR="00133842" w:rsidRDefault="00133842" w:rsidP="00133842">
      <w:pPr>
        <w:pStyle w:val="TScne"/>
        <w:rPr>
          <w:lang w:val="en-GB"/>
        </w:rPr>
      </w:pPr>
      <w:r>
        <w:rPr>
          <w:lang w:val="en-GB"/>
        </w:rPr>
        <w:t>Scene II</w:t>
      </w:r>
    </w:p>
    <w:p w14:paraId="0C325C00" w14:textId="4BAF630A" w:rsidR="00133842" w:rsidRDefault="005E5B87" w:rsidP="00133842">
      <w:pPr>
        <w:pStyle w:val="TDidascalies"/>
        <w:rPr>
          <w:lang w:val="en-GB" w:eastAsia="fr-FR"/>
        </w:rPr>
      </w:pPr>
      <w:r>
        <w:rPr>
          <w:lang w:val="en-GB" w:eastAsia="fr-FR"/>
        </w:rPr>
        <w:t>(A young man in russian military uniform is standing at the door</w:t>
      </w:r>
      <w:r w:rsidR="00984D52">
        <w:rPr>
          <w:lang w:val="en-GB" w:eastAsia="fr-FR"/>
        </w:rPr>
        <w:t>. He has blood on his face and his uniform seems damaged</w:t>
      </w:r>
      <w:r w:rsidR="00204690">
        <w:rPr>
          <w:lang w:val="en-GB" w:eastAsia="fr-FR"/>
        </w:rPr>
        <w:t>.</w:t>
      </w:r>
      <w:r>
        <w:rPr>
          <w:lang w:val="en-GB" w:eastAsia="fr-FR"/>
        </w:rPr>
        <w:t>)</w:t>
      </w:r>
    </w:p>
    <w:p w14:paraId="5962CCD1" w14:textId="0B00C646" w:rsidR="005E5B87" w:rsidRPr="00DA6D60" w:rsidRDefault="005E5B87" w:rsidP="005E5B87">
      <w:pPr>
        <w:pStyle w:val="TPerso"/>
        <w:rPr>
          <w:lang w:eastAsia="fr-FR"/>
        </w:rPr>
      </w:pPr>
      <w:r w:rsidRPr="00DA6D60">
        <w:rPr>
          <w:lang w:eastAsia="fr-FR"/>
        </w:rPr>
        <w:t>Yegor</w:t>
      </w:r>
    </w:p>
    <w:p w14:paraId="558804CE" w14:textId="227757BE" w:rsidR="005E5B87" w:rsidRPr="00DA6D60" w:rsidRDefault="002B1C97" w:rsidP="005E5B87">
      <w:pPr>
        <w:pStyle w:val="TDialogue"/>
        <w:rPr>
          <w:lang w:val="en-GB" w:eastAsia="fr-FR"/>
        </w:rPr>
      </w:pPr>
      <w:r>
        <w:rPr>
          <w:lang w:eastAsia="fr-FR"/>
        </w:rPr>
        <w:t xml:space="preserve">(in russian) </w:t>
      </w:r>
      <w:r w:rsidR="005E5B87" w:rsidRPr="005E5B87">
        <w:rPr>
          <w:lang w:eastAsia="fr-FR"/>
        </w:rPr>
        <w:t>Blyat, enfin quelqu’un q</w:t>
      </w:r>
      <w:r w:rsidR="005E5B87">
        <w:rPr>
          <w:lang w:eastAsia="fr-FR"/>
        </w:rPr>
        <w:t xml:space="preserve">ui ouvre. </w:t>
      </w:r>
      <w:r w:rsidR="005E5B87" w:rsidRPr="00DA6D60">
        <w:rPr>
          <w:lang w:val="en-GB" w:eastAsia="fr-FR"/>
        </w:rPr>
        <w:t>Quelle ville de merde</w:t>
      </w:r>
      <w:r w:rsidR="00204690">
        <w:rPr>
          <w:lang w:val="en-GB" w:eastAsia="fr-FR"/>
        </w:rPr>
        <w:t>.</w:t>
      </w:r>
    </w:p>
    <w:p w14:paraId="686D5AE0" w14:textId="6B8D137E" w:rsidR="005E5B87" w:rsidRDefault="005E5B87" w:rsidP="005E5B87">
      <w:pPr>
        <w:pStyle w:val="TDidascalies"/>
        <w:rPr>
          <w:lang w:val="en-GB" w:eastAsia="fr-FR"/>
        </w:rPr>
      </w:pPr>
      <w:r w:rsidRPr="005E5B87">
        <w:rPr>
          <w:lang w:val="en-GB" w:eastAsia="fr-FR"/>
        </w:rPr>
        <w:t>(he pushes the door t</w:t>
      </w:r>
      <w:r>
        <w:rPr>
          <w:lang w:val="en-GB" w:eastAsia="fr-FR"/>
        </w:rPr>
        <w:t>o enter, takes a look at the place, and go to sit between Natalia &amp; Lena while speaking.</w:t>
      </w:r>
      <w:r w:rsidR="00D1486E">
        <w:rPr>
          <w:lang w:val="en-GB" w:eastAsia="fr-FR"/>
        </w:rPr>
        <w:t xml:space="preserve"> The rest of the room is quiet of stupefaction.</w:t>
      </w:r>
      <w:r>
        <w:rPr>
          <w:lang w:val="en-GB" w:eastAsia="fr-FR"/>
        </w:rPr>
        <w:t>)</w:t>
      </w:r>
    </w:p>
    <w:p w14:paraId="7905B9A1" w14:textId="77777777" w:rsidR="00204690" w:rsidRDefault="002B1C97" w:rsidP="005E5B87">
      <w:pPr>
        <w:pStyle w:val="TDialogue"/>
        <w:rPr>
          <w:lang w:val="en-GB" w:eastAsia="fr-FR"/>
        </w:rPr>
      </w:pPr>
      <w:r w:rsidRPr="00512EB8">
        <w:rPr>
          <w:lang w:val="en-GB" w:eastAsia="fr-FR"/>
        </w:rPr>
        <w:t xml:space="preserve">(In Russian) </w:t>
      </w:r>
      <w:r w:rsidR="004A1580" w:rsidRPr="00512EB8">
        <w:rPr>
          <w:lang w:val="en-GB" w:eastAsia="fr-FR"/>
        </w:rPr>
        <w:t>Sérieux, qu’est-ce que je fous là ?</w:t>
      </w:r>
    </w:p>
    <w:p w14:paraId="2D067C80" w14:textId="2BE13046" w:rsidR="005E5B87" w:rsidRDefault="00BC4EE2" w:rsidP="005E5B87">
      <w:pPr>
        <w:pStyle w:val="TDialogue"/>
        <w:rPr>
          <w:lang w:val="en-GB" w:eastAsia="fr-FR"/>
        </w:rPr>
      </w:pPr>
      <w:r w:rsidRPr="00BC4EE2">
        <w:rPr>
          <w:lang w:val="en-GB" w:eastAsia="fr-FR"/>
        </w:rPr>
        <w:t>Ah co</w:t>
      </w:r>
      <w:r>
        <w:rPr>
          <w:lang w:val="en-GB" w:eastAsia="fr-FR"/>
        </w:rPr>
        <w:t>ol, des gâteaux</w:t>
      </w:r>
      <w:r w:rsidR="002B1C97">
        <w:rPr>
          <w:lang w:val="en-GB" w:eastAsia="fr-FR"/>
        </w:rPr>
        <w:t>.</w:t>
      </w:r>
    </w:p>
    <w:p w14:paraId="2B9A79FB" w14:textId="58628A48" w:rsidR="00BC4EE2" w:rsidRDefault="00BC4EE2" w:rsidP="00BC4EE2">
      <w:pPr>
        <w:pStyle w:val="TDidascalies"/>
        <w:rPr>
          <w:lang w:val="en-GB" w:eastAsia="fr-FR"/>
        </w:rPr>
      </w:pPr>
      <w:r>
        <w:rPr>
          <w:lang w:val="en-GB" w:eastAsia="fr-FR"/>
        </w:rPr>
        <w:t>(he picks up some cookies on the table</w:t>
      </w:r>
      <w:r w:rsidR="002B1C97">
        <w:rPr>
          <w:lang w:val="en-GB" w:eastAsia="fr-FR"/>
        </w:rPr>
        <w:t>.</w:t>
      </w:r>
      <w:r>
        <w:rPr>
          <w:lang w:val="en-GB" w:eastAsia="fr-FR"/>
        </w:rPr>
        <w:t>)</w:t>
      </w:r>
    </w:p>
    <w:p w14:paraId="7946BE41" w14:textId="5D3AB7C8" w:rsidR="00BC4EE2" w:rsidRDefault="00BC4EE2" w:rsidP="00BC4EE2">
      <w:pPr>
        <w:pStyle w:val="TPersosScne"/>
        <w:rPr>
          <w:lang w:val="en-GB" w:eastAsia="fr-FR"/>
        </w:rPr>
      </w:pPr>
      <w:r>
        <w:rPr>
          <w:lang w:val="en-GB" w:eastAsia="fr-FR"/>
        </w:rPr>
        <w:t>Natalia</w:t>
      </w:r>
    </w:p>
    <w:p w14:paraId="01420294" w14:textId="6BAF4B46" w:rsidR="00BC4EE2" w:rsidRDefault="00BC4EE2" w:rsidP="00BC4EE2">
      <w:pPr>
        <w:pStyle w:val="TDialogue"/>
        <w:rPr>
          <w:lang w:val="en-GB" w:eastAsia="fr-FR"/>
        </w:rPr>
      </w:pPr>
      <w:r>
        <w:rPr>
          <w:lang w:val="en-GB" w:eastAsia="fr-FR"/>
        </w:rPr>
        <w:t>We don’t speak Russian in this house</w:t>
      </w:r>
      <w:r w:rsidR="00204690">
        <w:rPr>
          <w:lang w:val="en-GB" w:eastAsia="fr-FR"/>
        </w:rPr>
        <w:t>.</w:t>
      </w:r>
    </w:p>
    <w:p w14:paraId="70A11F47" w14:textId="0D22BA62" w:rsidR="00BC4EE2" w:rsidRDefault="00BC4EE2" w:rsidP="00984D52">
      <w:pPr>
        <w:pStyle w:val="TPerso"/>
        <w:rPr>
          <w:lang w:val="en-GB" w:eastAsia="fr-FR"/>
        </w:rPr>
      </w:pPr>
      <w:r>
        <w:rPr>
          <w:lang w:val="en-GB" w:eastAsia="fr-FR"/>
        </w:rPr>
        <w:t>Yegor</w:t>
      </w:r>
    </w:p>
    <w:p w14:paraId="40F6F328" w14:textId="7ADBB8FB" w:rsidR="00BC4EE2" w:rsidRDefault="00BC4EE2" w:rsidP="00BC4EE2">
      <w:pPr>
        <w:pStyle w:val="TDialogue"/>
        <w:rPr>
          <w:lang w:val="en-GB" w:eastAsia="fr-FR"/>
        </w:rPr>
      </w:pPr>
      <w:r>
        <w:rPr>
          <w:lang w:val="en-GB" w:eastAsia="fr-FR"/>
        </w:rPr>
        <w:t>But English is ok? Blyat! No wonder why we had to invade you.</w:t>
      </w:r>
    </w:p>
    <w:p w14:paraId="762ADD12" w14:textId="3E2EE6C3" w:rsidR="00BC4EE2" w:rsidRDefault="00BC4EE2" w:rsidP="00984D52">
      <w:pPr>
        <w:pStyle w:val="TPerso"/>
        <w:rPr>
          <w:lang w:val="en-GB" w:eastAsia="fr-FR"/>
        </w:rPr>
      </w:pPr>
      <w:r>
        <w:rPr>
          <w:lang w:val="en-GB" w:eastAsia="fr-FR"/>
        </w:rPr>
        <w:t>Stepan</w:t>
      </w:r>
    </w:p>
    <w:p w14:paraId="4332369A" w14:textId="49D61250" w:rsidR="00BC4EE2" w:rsidRDefault="00BC4EE2" w:rsidP="00984D52">
      <w:pPr>
        <w:pStyle w:val="TDialogue"/>
        <w:rPr>
          <w:lang w:val="en-GB" w:eastAsia="fr-FR"/>
        </w:rPr>
      </w:pPr>
      <w:r>
        <w:rPr>
          <w:lang w:val="en-GB" w:eastAsia="fr-FR"/>
        </w:rPr>
        <w:t xml:space="preserve">Hey, </w:t>
      </w:r>
      <w:r w:rsidR="002B1C97" w:rsidRPr="002B1C97">
        <w:rPr>
          <w:lang w:val="en-GB" w:eastAsia="fr-FR"/>
        </w:rPr>
        <w:t>Мальчик</w:t>
      </w:r>
      <w:r>
        <w:rPr>
          <w:lang w:val="en-GB" w:eastAsia="fr-FR"/>
        </w:rPr>
        <w:t>. I gently opened the door for you. But I expect you to be polite and behave accordingly, otherwise, you will have to go back in the cold of the night. And you do not seem equiped for such cold.</w:t>
      </w:r>
      <w:r>
        <w:rPr>
          <w:lang w:val="en-GB" w:eastAsia="fr-FR"/>
        </w:rPr>
        <w:br/>
        <w:t xml:space="preserve">Where is your equipement by the way? </w:t>
      </w:r>
    </w:p>
    <w:p w14:paraId="66D84E31" w14:textId="03097DFD" w:rsidR="00984D52" w:rsidRDefault="00984D52" w:rsidP="00984D52">
      <w:pPr>
        <w:pStyle w:val="TPerso"/>
        <w:rPr>
          <w:lang w:val="en-GB" w:eastAsia="fr-FR"/>
        </w:rPr>
      </w:pPr>
      <w:r>
        <w:rPr>
          <w:lang w:val="en-GB" w:eastAsia="fr-FR"/>
        </w:rPr>
        <w:lastRenderedPageBreak/>
        <w:t>Yegor</w:t>
      </w:r>
    </w:p>
    <w:p w14:paraId="28A81D33" w14:textId="54CC607A" w:rsidR="00984D52" w:rsidRDefault="00EF42C9" w:rsidP="00BC4EE2">
      <w:pPr>
        <w:pStyle w:val="TDialogue"/>
        <w:rPr>
          <w:lang w:val="en-GB" w:eastAsia="fr-FR"/>
        </w:rPr>
      </w:pPr>
      <w:r w:rsidRPr="00EF42C9">
        <w:rPr>
          <w:lang w:val="en-GB" w:eastAsia="fr-FR"/>
        </w:rPr>
        <w:t>I don’t know, blyat. Our positions got badly… obstrelyali</w:t>
      </w:r>
      <w:r>
        <w:rPr>
          <w:lang w:val="en-GB" w:eastAsia="fr-FR"/>
        </w:rPr>
        <w:t>?</w:t>
      </w:r>
    </w:p>
    <w:p w14:paraId="472F255A" w14:textId="1A27DD64" w:rsidR="00984D52" w:rsidRDefault="00984D52" w:rsidP="003C64E8">
      <w:pPr>
        <w:pStyle w:val="TPerso"/>
        <w:rPr>
          <w:lang w:val="en-GB" w:eastAsia="fr-FR"/>
        </w:rPr>
      </w:pPr>
      <w:r>
        <w:rPr>
          <w:lang w:val="en-GB" w:eastAsia="fr-FR"/>
        </w:rPr>
        <w:t>Stepan</w:t>
      </w:r>
    </w:p>
    <w:p w14:paraId="6A818A51" w14:textId="2368E4D6" w:rsidR="00984D52" w:rsidRDefault="00984D52" w:rsidP="00BC4EE2">
      <w:pPr>
        <w:pStyle w:val="TDialogue"/>
        <w:rPr>
          <w:lang w:val="en-GB" w:eastAsia="fr-FR"/>
        </w:rPr>
      </w:pPr>
      <w:r>
        <w:rPr>
          <w:lang w:val="en-GB" w:eastAsia="fr-FR"/>
        </w:rPr>
        <w:t>Shelled</w:t>
      </w:r>
      <w:r w:rsidR="003C64E8">
        <w:rPr>
          <w:lang w:val="en-GB" w:eastAsia="fr-FR"/>
        </w:rPr>
        <w:t>.</w:t>
      </w:r>
    </w:p>
    <w:p w14:paraId="2BBA033F" w14:textId="14CEC332" w:rsidR="00984D52" w:rsidRDefault="00984D52" w:rsidP="003C64E8">
      <w:pPr>
        <w:pStyle w:val="TPerso"/>
        <w:rPr>
          <w:lang w:val="en-GB" w:eastAsia="fr-FR"/>
        </w:rPr>
      </w:pPr>
      <w:r>
        <w:rPr>
          <w:lang w:val="en-GB" w:eastAsia="fr-FR"/>
        </w:rPr>
        <w:t>Yegor</w:t>
      </w:r>
    </w:p>
    <w:p w14:paraId="69DE6F72" w14:textId="7D8B7D9B" w:rsidR="00984D52" w:rsidRDefault="00984D52" w:rsidP="00BC4EE2">
      <w:pPr>
        <w:pStyle w:val="TDialogue"/>
        <w:rPr>
          <w:lang w:val="en-GB" w:eastAsia="fr-FR"/>
        </w:rPr>
      </w:pPr>
      <w:r>
        <w:rPr>
          <w:lang w:val="en-GB" w:eastAsia="fr-FR"/>
        </w:rPr>
        <w:t>Yes, that, shelled. I ran away, I have no idea if someone else have survived.</w:t>
      </w:r>
    </w:p>
    <w:p w14:paraId="28C4E990" w14:textId="5896031E" w:rsidR="00984D52" w:rsidRDefault="00984D52" w:rsidP="00BC4EE2">
      <w:pPr>
        <w:pStyle w:val="TDialogue"/>
        <w:rPr>
          <w:lang w:val="en-GB" w:eastAsia="fr-FR"/>
        </w:rPr>
      </w:pPr>
      <w:r>
        <w:rPr>
          <w:lang w:val="en-GB" w:eastAsia="fr-FR"/>
        </w:rPr>
        <w:t xml:space="preserve">And after </w:t>
      </w:r>
      <w:r w:rsidR="00204690">
        <w:rPr>
          <w:lang w:val="en-GB" w:eastAsia="fr-FR"/>
        </w:rPr>
        <w:t>3</w:t>
      </w:r>
      <w:r>
        <w:rPr>
          <w:lang w:val="en-GB" w:eastAsia="fr-FR"/>
        </w:rPr>
        <w:t xml:space="preserve"> hours walking in the dark, I saw the light of your window and I came.</w:t>
      </w:r>
    </w:p>
    <w:p w14:paraId="3F98A8AA" w14:textId="4037F893" w:rsidR="00984D52" w:rsidRDefault="00984D52" w:rsidP="003C64E8">
      <w:pPr>
        <w:pStyle w:val="TPerso"/>
        <w:rPr>
          <w:lang w:val="en-GB" w:eastAsia="fr-FR"/>
        </w:rPr>
      </w:pPr>
      <w:r>
        <w:rPr>
          <w:lang w:val="en-GB" w:eastAsia="fr-FR"/>
        </w:rPr>
        <w:t>Natalia.</w:t>
      </w:r>
    </w:p>
    <w:p w14:paraId="6A2331D7" w14:textId="5BDB3177" w:rsidR="00984D52" w:rsidRDefault="00984D52" w:rsidP="00BC4EE2">
      <w:pPr>
        <w:pStyle w:val="TDialogue"/>
        <w:rPr>
          <w:lang w:val="en-GB" w:eastAsia="fr-FR"/>
        </w:rPr>
      </w:pPr>
      <w:r>
        <w:rPr>
          <w:lang w:val="en-GB" w:eastAsia="fr-FR"/>
        </w:rPr>
        <w:t>You see, Did, I told you to not light up candles during the night.</w:t>
      </w:r>
    </w:p>
    <w:p w14:paraId="0949989B" w14:textId="6AD2EB19" w:rsidR="00984D52" w:rsidRDefault="00984D52" w:rsidP="003C64E8">
      <w:pPr>
        <w:pStyle w:val="TPerso"/>
        <w:rPr>
          <w:lang w:val="en-GB" w:eastAsia="fr-FR"/>
        </w:rPr>
      </w:pPr>
      <w:r>
        <w:rPr>
          <w:lang w:val="en-GB" w:eastAsia="fr-FR"/>
        </w:rPr>
        <w:t>Stepan</w:t>
      </w:r>
    </w:p>
    <w:p w14:paraId="584A6C25" w14:textId="4778728E" w:rsidR="00984D52" w:rsidRDefault="00984D52" w:rsidP="00BC4EE2">
      <w:pPr>
        <w:pStyle w:val="TDialogue"/>
        <w:rPr>
          <w:lang w:val="en-GB" w:eastAsia="fr-FR"/>
        </w:rPr>
      </w:pPr>
      <w:r>
        <w:rPr>
          <w:lang w:val="en-GB" w:eastAsia="fr-FR"/>
        </w:rPr>
        <w:t xml:space="preserve">What is your name, </w:t>
      </w:r>
      <w:r w:rsidR="002B1C97" w:rsidRPr="002B1C97">
        <w:rPr>
          <w:lang w:val="en-GB" w:eastAsia="fr-FR"/>
        </w:rPr>
        <w:t>Паренёк</w:t>
      </w:r>
      <w:r>
        <w:rPr>
          <w:lang w:val="en-GB" w:eastAsia="fr-FR"/>
        </w:rPr>
        <w:t>? Do you want some tea?</w:t>
      </w:r>
    </w:p>
    <w:p w14:paraId="1829D7F8" w14:textId="4450BB54" w:rsidR="00984D52" w:rsidRDefault="00984D52" w:rsidP="003C64E8">
      <w:pPr>
        <w:pStyle w:val="TPerso"/>
        <w:rPr>
          <w:lang w:val="en-GB" w:eastAsia="fr-FR"/>
        </w:rPr>
      </w:pPr>
      <w:r>
        <w:rPr>
          <w:lang w:val="en-GB" w:eastAsia="fr-FR"/>
        </w:rPr>
        <w:t>Yegor</w:t>
      </w:r>
    </w:p>
    <w:p w14:paraId="7BAC4043" w14:textId="3F9E1E68" w:rsidR="00984D52" w:rsidRDefault="00984D52" w:rsidP="00BC4EE2">
      <w:pPr>
        <w:pStyle w:val="TDialogue"/>
        <w:rPr>
          <w:lang w:val="en-GB" w:eastAsia="fr-FR"/>
        </w:rPr>
      </w:pPr>
      <w:r>
        <w:rPr>
          <w:lang w:val="en-GB" w:eastAsia="fr-FR"/>
        </w:rPr>
        <w:t>My name is Yegor, sir. Yes, I would love to drink some tea, thank you.</w:t>
      </w:r>
      <w:r w:rsidR="002B1C97">
        <w:rPr>
          <w:lang w:val="en-GB" w:eastAsia="fr-FR"/>
        </w:rPr>
        <w:t xml:space="preserve"> Don’t make it too dark</w:t>
      </w:r>
      <w:r w:rsidR="00EF42C9">
        <w:rPr>
          <w:lang w:val="en-GB" w:eastAsia="fr-FR"/>
        </w:rPr>
        <w:t>,</w:t>
      </w:r>
      <w:r w:rsidR="002B1C97">
        <w:rPr>
          <w:lang w:val="en-GB" w:eastAsia="fr-FR"/>
        </w:rPr>
        <w:t xml:space="preserve"> please.</w:t>
      </w:r>
    </w:p>
    <w:p w14:paraId="597BE3B3" w14:textId="0DB2E496" w:rsidR="00984D52" w:rsidRDefault="00984D52" w:rsidP="003C64E8">
      <w:pPr>
        <w:pStyle w:val="TDidascalies"/>
        <w:rPr>
          <w:lang w:val="en-GB" w:eastAsia="fr-FR"/>
        </w:rPr>
      </w:pPr>
      <w:r>
        <w:rPr>
          <w:lang w:val="en-GB" w:eastAsia="fr-FR"/>
        </w:rPr>
        <w:t>(Stepan is preparing a cup of tea.)</w:t>
      </w:r>
    </w:p>
    <w:p w14:paraId="3FC574D8" w14:textId="0426A9C8" w:rsidR="00EF42C9" w:rsidRDefault="00EF42C9" w:rsidP="00EF42C9">
      <w:pPr>
        <w:pStyle w:val="TPerso"/>
        <w:rPr>
          <w:lang w:val="en-GB" w:eastAsia="fr-FR"/>
        </w:rPr>
      </w:pPr>
      <w:r>
        <w:rPr>
          <w:lang w:val="en-GB" w:eastAsia="fr-FR"/>
        </w:rPr>
        <w:t>Yegor</w:t>
      </w:r>
    </w:p>
    <w:p w14:paraId="35C0D9ED" w14:textId="0D8516ED" w:rsidR="00EF42C9" w:rsidRDefault="00EF42C9" w:rsidP="00EF42C9">
      <w:pPr>
        <w:pStyle w:val="TDialogue"/>
        <w:rPr>
          <w:lang w:val="en-GB" w:eastAsia="fr-FR"/>
        </w:rPr>
      </w:pPr>
      <w:r>
        <w:rPr>
          <w:lang w:val="en-GB" w:eastAsia="fr-FR"/>
        </w:rPr>
        <w:t>Yes, lot of honey, nice!</w:t>
      </w:r>
    </w:p>
    <w:p w14:paraId="20E32816" w14:textId="2BB50D51" w:rsidR="00984D52" w:rsidRDefault="00984D52" w:rsidP="003C64E8">
      <w:pPr>
        <w:pStyle w:val="TPerso"/>
        <w:rPr>
          <w:lang w:val="en-GB" w:eastAsia="fr-FR"/>
        </w:rPr>
      </w:pPr>
      <w:r>
        <w:rPr>
          <w:lang w:val="en-GB" w:eastAsia="fr-FR"/>
        </w:rPr>
        <w:t>Natalia</w:t>
      </w:r>
    </w:p>
    <w:p w14:paraId="525A5B59" w14:textId="23EDC662" w:rsidR="00984D52" w:rsidRDefault="00984D52" w:rsidP="00BC4EE2">
      <w:pPr>
        <w:pStyle w:val="TDialogue"/>
        <w:rPr>
          <w:lang w:val="en-GB" w:eastAsia="fr-FR"/>
        </w:rPr>
      </w:pPr>
      <w:r>
        <w:rPr>
          <w:lang w:val="en-GB" w:eastAsia="fr-FR"/>
        </w:rPr>
        <w:t>So you are drinking tea with the invader, but you are ignoring me when I am talking to you?</w:t>
      </w:r>
    </w:p>
    <w:p w14:paraId="01C3C4B9" w14:textId="3C374036" w:rsidR="00984D52" w:rsidRDefault="00984D52" w:rsidP="003C64E8">
      <w:pPr>
        <w:pStyle w:val="TPerso"/>
        <w:rPr>
          <w:lang w:val="en-GB" w:eastAsia="fr-FR"/>
        </w:rPr>
      </w:pPr>
      <w:r>
        <w:rPr>
          <w:lang w:val="en-GB" w:eastAsia="fr-FR"/>
        </w:rPr>
        <w:t>Stepan</w:t>
      </w:r>
    </w:p>
    <w:p w14:paraId="5E3571C7" w14:textId="429B4641" w:rsidR="00984D52" w:rsidRDefault="00984D52" w:rsidP="00BC4EE2">
      <w:pPr>
        <w:pStyle w:val="TDialogue"/>
        <w:rPr>
          <w:lang w:val="en-GB" w:eastAsia="fr-FR"/>
        </w:rPr>
      </w:pPr>
      <w:r>
        <w:rPr>
          <w:lang w:val="en-GB" w:eastAsia="fr-FR"/>
        </w:rPr>
        <w:t>Lastivk</w:t>
      </w:r>
      <w:r w:rsidR="002B1C97">
        <w:rPr>
          <w:lang w:val="en-GB" w:eastAsia="fr-FR"/>
        </w:rPr>
        <w:t>o</w:t>
      </w:r>
      <w:r>
        <w:rPr>
          <w:lang w:val="en-GB" w:eastAsia="fr-FR"/>
        </w:rPr>
        <w:t>, it’s a talk we already had.</w:t>
      </w:r>
      <w:r w:rsidR="00D3271F">
        <w:rPr>
          <w:lang w:val="en-GB" w:eastAsia="fr-FR"/>
        </w:rPr>
        <w:t xml:space="preserve"> There is no one in the surrounding, there is no need to stay in the dark.</w:t>
      </w:r>
    </w:p>
    <w:p w14:paraId="50FF1D2B" w14:textId="188E8FAD" w:rsidR="00D3271F" w:rsidRDefault="00D3271F" w:rsidP="003C64E8">
      <w:pPr>
        <w:pStyle w:val="TPerso"/>
        <w:rPr>
          <w:lang w:val="en-GB" w:eastAsia="fr-FR"/>
        </w:rPr>
      </w:pPr>
      <w:r>
        <w:rPr>
          <w:lang w:val="en-GB" w:eastAsia="fr-FR"/>
        </w:rPr>
        <w:t>Natalia</w:t>
      </w:r>
    </w:p>
    <w:p w14:paraId="6F0ECA0B" w14:textId="58236C83" w:rsidR="00D3271F" w:rsidRDefault="00D3271F" w:rsidP="00BC4EE2">
      <w:pPr>
        <w:pStyle w:val="TDialogue"/>
        <w:rPr>
          <w:lang w:val="en-GB" w:eastAsia="fr-FR"/>
        </w:rPr>
      </w:pPr>
      <w:r>
        <w:rPr>
          <w:lang w:val="en-GB" w:eastAsia="fr-FR"/>
        </w:rPr>
        <w:t>Yes, no one, sure… except that the house is now full of strangers.</w:t>
      </w:r>
    </w:p>
    <w:p w14:paraId="37336E89" w14:textId="77210EC0" w:rsidR="00D3271F" w:rsidRDefault="00D3271F" w:rsidP="003C64E8">
      <w:pPr>
        <w:pStyle w:val="TPerso"/>
        <w:rPr>
          <w:lang w:val="en-GB" w:eastAsia="fr-FR"/>
        </w:rPr>
      </w:pPr>
      <w:r>
        <w:rPr>
          <w:lang w:val="en-GB" w:eastAsia="fr-FR"/>
        </w:rPr>
        <w:t>Stepan</w:t>
      </w:r>
    </w:p>
    <w:p w14:paraId="0FF9E4FA" w14:textId="4EFCB13D" w:rsidR="00D3271F" w:rsidRDefault="003C64E8" w:rsidP="003C64E8">
      <w:pPr>
        <w:pStyle w:val="TDialogue"/>
        <w:rPr>
          <w:lang w:val="en-GB" w:eastAsia="fr-FR"/>
        </w:rPr>
      </w:pPr>
      <w:r>
        <w:rPr>
          <w:lang w:val="en-GB" w:eastAsia="fr-FR"/>
        </w:rPr>
        <w:t>And what, Natalia, and what? You want to let them die outside in the cold?</w:t>
      </w:r>
    </w:p>
    <w:p w14:paraId="577EB46C" w14:textId="0623FE4B" w:rsidR="003C64E8" w:rsidRDefault="003C64E8" w:rsidP="003C64E8">
      <w:pPr>
        <w:pStyle w:val="TPerso"/>
        <w:rPr>
          <w:lang w:val="en-GB" w:eastAsia="fr-FR"/>
        </w:rPr>
      </w:pPr>
      <w:r>
        <w:rPr>
          <w:lang w:val="en-GB" w:eastAsia="fr-FR"/>
        </w:rPr>
        <w:t>Natalia</w:t>
      </w:r>
    </w:p>
    <w:p w14:paraId="431E3825" w14:textId="62BF2214" w:rsidR="003C64E8" w:rsidRPr="003C64E8" w:rsidRDefault="003C64E8" w:rsidP="003C64E8">
      <w:pPr>
        <w:pStyle w:val="TDidascalies"/>
        <w:rPr>
          <w:lang w:val="en-GB" w:eastAsia="fr-FR"/>
        </w:rPr>
      </w:pPr>
      <w:r>
        <w:rPr>
          <w:lang w:val="en-GB" w:eastAsia="fr-FR"/>
        </w:rPr>
        <w:t>(designing Yegor with her head.)</w:t>
      </w:r>
    </w:p>
    <w:p w14:paraId="68FAF517" w14:textId="59E3035A" w:rsidR="003C64E8" w:rsidRDefault="003C64E8" w:rsidP="00BC4EE2">
      <w:pPr>
        <w:pStyle w:val="TDialogue"/>
        <w:rPr>
          <w:lang w:val="en-GB" w:eastAsia="fr-FR"/>
        </w:rPr>
      </w:pPr>
      <w:r>
        <w:rPr>
          <w:lang w:val="en-GB" w:eastAsia="fr-FR"/>
        </w:rPr>
        <w:t>I wouldn’t mind watch him freeze alive</w:t>
      </w:r>
      <w:r w:rsidR="002B1C97">
        <w:rPr>
          <w:lang w:val="en-GB" w:eastAsia="fr-FR"/>
        </w:rPr>
        <w:t>.</w:t>
      </w:r>
    </w:p>
    <w:p w14:paraId="1F21F06D" w14:textId="28565F12" w:rsidR="003C64E8" w:rsidRDefault="003C64E8" w:rsidP="003C64E8">
      <w:pPr>
        <w:pStyle w:val="TPerso"/>
        <w:rPr>
          <w:lang w:val="en-GB" w:eastAsia="fr-FR"/>
        </w:rPr>
      </w:pPr>
      <w:r>
        <w:rPr>
          <w:lang w:val="en-GB" w:eastAsia="fr-FR"/>
        </w:rPr>
        <w:t>Stepan</w:t>
      </w:r>
    </w:p>
    <w:p w14:paraId="0AD103B7" w14:textId="10A19FDB" w:rsidR="003C64E8" w:rsidRPr="00BC4EE2" w:rsidRDefault="003C64E8" w:rsidP="00BC4EE2">
      <w:pPr>
        <w:pStyle w:val="TDialogue"/>
        <w:rPr>
          <w:lang w:val="en-GB" w:eastAsia="fr-FR"/>
        </w:rPr>
      </w:pPr>
      <w:r>
        <w:rPr>
          <w:lang w:val="en-GB" w:eastAsia="fr-FR"/>
        </w:rPr>
        <w:t>Anyway, electricity will be back soon, no need to talk about candles anymore.</w:t>
      </w:r>
    </w:p>
    <w:p w14:paraId="294CE17C" w14:textId="77777777" w:rsidR="00F2557E" w:rsidRDefault="00F2557E" w:rsidP="00F2557E">
      <w:pPr>
        <w:pStyle w:val="TPerso"/>
      </w:pPr>
      <w:r>
        <w:t>Natalia</w:t>
      </w:r>
    </w:p>
    <w:p w14:paraId="0573199B" w14:textId="55278B85" w:rsidR="00F2557E" w:rsidRDefault="00F2557E" w:rsidP="00F2557E">
      <w:pPr>
        <w:pStyle w:val="TDialogue"/>
      </w:pPr>
      <w:r>
        <w:t xml:space="preserve">De quoi tu parles, Did ? La russie s’applique à méthodiquement </w:t>
      </w:r>
      <w:r>
        <w:lastRenderedPageBreak/>
        <w:t>raser chaque quartier de la ville. C’est fini, il n’y aura plus d’électricité. Et quand bien même elle reviendrait, il ne resterait que des cadavres pour en jouir.</w:t>
      </w:r>
    </w:p>
    <w:p w14:paraId="15E3A061" w14:textId="4DAE95DE" w:rsidR="002B1C97" w:rsidRDefault="002B1C97" w:rsidP="00F2557E">
      <w:pPr>
        <w:pStyle w:val="TDialogue"/>
      </w:pPr>
      <w:r>
        <w:t>Des cadavres, et des soldats russes.</w:t>
      </w:r>
    </w:p>
    <w:p w14:paraId="49F2E403" w14:textId="4EFC2AA1" w:rsidR="002B1C97" w:rsidRPr="002B1C97" w:rsidRDefault="002B1C97" w:rsidP="002B1C97">
      <w:pPr>
        <w:pStyle w:val="TDidascalies"/>
        <w:rPr>
          <w:lang w:val="en-GB"/>
        </w:rPr>
      </w:pPr>
      <w:r w:rsidRPr="002B1C97">
        <w:rPr>
          <w:lang w:val="en-GB"/>
        </w:rPr>
        <w:t>(a few seconds of s</w:t>
      </w:r>
      <w:r>
        <w:rPr>
          <w:lang w:val="en-GB"/>
        </w:rPr>
        <w:t>ilence, everybody expects Yegor to react.)</w:t>
      </w:r>
    </w:p>
    <w:p w14:paraId="71888E8A" w14:textId="15F988BC" w:rsidR="00974018" w:rsidRPr="003C64E8" w:rsidRDefault="003C64E8" w:rsidP="003C64E8">
      <w:pPr>
        <w:pStyle w:val="TPerso"/>
        <w:rPr>
          <w:lang w:val="en-GB"/>
        </w:rPr>
      </w:pPr>
      <w:r w:rsidRPr="003C64E8">
        <w:rPr>
          <w:lang w:val="en-GB"/>
        </w:rPr>
        <w:t>Y</w:t>
      </w:r>
      <w:r>
        <w:rPr>
          <w:lang w:val="en-GB"/>
        </w:rPr>
        <w:t>egor</w:t>
      </w:r>
    </w:p>
    <w:p w14:paraId="5CD2CD70" w14:textId="5E2EE32C" w:rsidR="00974018" w:rsidRDefault="00974018" w:rsidP="00F2557E">
      <w:pPr>
        <w:pStyle w:val="TDialogue"/>
        <w:rPr>
          <w:lang w:val="en-GB"/>
        </w:rPr>
      </w:pPr>
      <w:r w:rsidRPr="00974018">
        <w:rPr>
          <w:lang w:val="en-GB"/>
        </w:rPr>
        <w:t>Hey, don’t look at m</w:t>
      </w:r>
      <w:r>
        <w:rPr>
          <w:lang w:val="en-GB"/>
        </w:rPr>
        <w:t>e like that !</w:t>
      </w:r>
    </w:p>
    <w:p w14:paraId="42FC2638" w14:textId="67D9C004" w:rsidR="00974018" w:rsidRDefault="00974018" w:rsidP="00F2557E">
      <w:pPr>
        <w:pStyle w:val="TDialogue"/>
        <w:rPr>
          <w:lang w:val="en-GB"/>
        </w:rPr>
      </w:pPr>
      <w:r>
        <w:rPr>
          <w:lang w:val="en-GB"/>
        </w:rPr>
        <w:t xml:space="preserve">I am in Ukraine for barely two weeks and I did nothing, except taking </w:t>
      </w:r>
      <w:r w:rsidR="002B1C97">
        <w:rPr>
          <w:lang w:val="en-GB"/>
        </w:rPr>
        <w:t xml:space="preserve">bomba… </w:t>
      </w:r>
      <w:r>
        <w:rPr>
          <w:lang w:val="en-GB"/>
        </w:rPr>
        <w:t>shell in my face.</w:t>
      </w:r>
    </w:p>
    <w:p w14:paraId="6542DD30" w14:textId="397740D8" w:rsidR="00974018" w:rsidRDefault="003C64E8" w:rsidP="002B1C97">
      <w:pPr>
        <w:pStyle w:val="TPerso"/>
        <w:rPr>
          <w:lang w:val="en-GB"/>
        </w:rPr>
      </w:pPr>
      <w:r>
        <w:rPr>
          <w:lang w:val="en-GB"/>
        </w:rPr>
        <w:t>Natalia</w:t>
      </w:r>
    </w:p>
    <w:p w14:paraId="1A69785B" w14:textId="3019AF64" w:rsidR="003C64E8" w:rsidRDefault="003C64E8" w:rsidP="00F2557E">
      <w:pPr>
        <w:pStyle w:val="TDialogue"/>
        <w:rPr>
          <w:lang w:val="en-GB"/>
        </w:rPr>
      </w:pPr>
      <w:r>
        <w:rPr>
          <w:lang w:val="en-GB"/>
        </w:rPr>
        <w:t>Sure, you did nothing…</w:t>
      </w:r>
    </w:p>
    <w:p w14:paraId="61F820CA" w14:textId="65DD527E" w:rsidR="003C64E8" w:rsidRDefault="003C64E8" w:rsidP="003C64E8">
      <w:pPr>
        <w:pStyle w:val="TDidascalies"/>
        <w:rPr>
          <w:lang w:val="en-GB"/>
        </w:rPr>
      </w:pPr>
      <w:r>
        <w:rPr>
          <w:lang w:val="en-GB"/>
        </w:rPr>
        <w:t>(she stands up, wrapped in her blanket. As Yegor is half sit on him, she pulls it hardly.)</w:t>
      </w:r>
    </w:p>
    <w:p w14:paraId="0890A977" w14:textId="7E1E5C15" w:rsidR="003C64E8" w:rsidRDefault="003C64E8" w:rsidP="00C90CAE">
      <w:pPr>
        <w:pStyle w:val="TPerso"/>
        <w:rPr>
          <w:lang w:val="en-GB"/>
        </w:rPr>
      </w:pPr>
      <w:r>
        <w:rPr>
          <w:lang w:val="en-GB"/>
        </w:rPr>
        <w:t>Yegor</w:t>
      </w:r>
    </w:p>
    <w:p w14:paraId="684D7581" w14:textId="6F4F627C" w:rsidR="003C64E8" w:rsidRDefault="003C64E8" w:rsidP="003C64E8">
      <w:pPr>
        <w:pStyle w:val="TDialogue"/>
        <w:rPr>
          <w:lang w:val="en-GB"/>
        </w:rPr>
      </w:pPr>
      <w:r>
        <w:rPr>
          <w:lang w:val="en-GB"/>
        </w:rPr>
        <w:t>She seems a bit tense.</w:t>
      </w:r>
    </w:p>
    <w:p w14:paraId="41AF5AC7" w14:textId="5CA636D6" w:rsidR="003C64E8" w:rsidRDefault="003C64E8" w:rsidP="00C90CAE">
      <w:pPr>
        <w:pStyle w:val="TPerso"/>
        <w:rPr>
          <w:lang w:val="en-GB"/>
        </w:rPr>
      </w:pPr>
      <w:r>
        <w:rPr>
          <w:lang w:val="en-GB"/>
        </w:rPr>
        <w:t>Lena</w:t>
      </w:r>
    </w:p>
    <w:p w14:paraId="64478434" w14:textId="6DB776EA" w:rsidR="003C64E8" w:rsidRDefault="003C64E8" w:rsidP="003C64E8">
      <w:pPr>
        <w:pStyle w:val="TDialogue"/>
        <w:rPr>
          <w:lang w:val="en-GB"/>
        </w:rPr>
      </w:pPr>
      <w:r>
        <w:rPr>
          <w:lang w:val="en-GB"/>
        </w:rPr>
        <w:t>Really? You think so? What would she be tense?</w:t>
      </w:r>
    </w:p>
    <w:p w14:paraId="3F0CBE6F" w14:textId="00ED9919" w:rsidR="003C64E8" w:rsidRPr="00974018" w:rsidRDefault="003C64E8" w:rsidP="003C64E8">
      <w:pPr>
        <w:pStyle w:val="TDidascalies"/>
        <w:rPr>
          <w:lang w:val="en-GB"/>
        </w:rPr>
      </w:pPr>
      <w:r>
        <w:rPr>
          <w:lang w:val="en-GB"/>
        </w:rPr>
        <w:t>(Lena is standing up from the couch and getting back to the table, near Dmytro)</w:t>
      </w:r>
    </w:p>
    <w:p w14:paraId="63B8D73C" w14:textId="7FD93DEA" w:rsidR="003C64E8" w:rsidRDefault="003C64E8" w:rsidP="00244FE7">
      <w:pPr>
        <w:pStyle w:val="TPerso"/>
        <w:rPr>
          <w:lang w:val="en-GB"/>
        </w:rPr>
      </w:pPr>
      <w:r>
        <w:rPr>
          <w:lang w:val="en-GB"/>
        </w:rPr>
        <w:t>Yegor</w:t>
      </w:r>
    </w:p>
    <w:p w14:paraId="66B903C5" w14:textId="4A447E88" w:rsidR="003C64E8" w:rsidRDefault="003C64E8" w:rsidP="00244FE7">
      <w:pPr>
        <w:pStyle w:val="TDialogue"/>
        <w:rPr>
          <w:lang w:val="en-GB"/>
        </w:rPr>
      </w:pPr>
      <w:r>
        <w:rPr>
          <w:lang w:val="en-GB"/>
        </w:rPr>
        <w:t xml:space="preserve">(in russian) Blyat, I miss </w:t>
      </w:r>
      <w:r w:rsidR="00C90CAE">
        <w:rPr>
          <w:lang w:val="en-GB"/>
        </w:rPr>
        <w:t>Ufa</w:t>
      </w:r>
      <w:r>
        <w:rPr>
          <w:lang w:val="en-GB"/>
        </w:rPr>
        <w:t>….</w:t>
      </w:r>
    </w:p>
    <w:p w14:paraId="79E802DC" w14:textId="5800091E" w:rsidR="00244FE7" w:rsidRDefault="00244FE7" w:rsidP="00244FE7">
      <w:pPr>
        <w:pStyle w:val="TDidascalies"/>
        <w:rPr>
          <w:lang w:val="en-GB"/>
        </w:rPr>
      </w:pPr>
      <w:r>
        <w:rPr>
          <w:lang w:val="en-GB"/>
        </w:rPr>
        <w:t>(Yegor is pulling a pack of cigarettes outside of his pocket and put one in his mouth. He tries to find a lighter in his pockets, but don’t.)</w:t>
      </w:r>
    </w:p>
    <w:p w14:paraId="5D11E0B7" w14:textId="4A0808A3" w:rsidR="00244FE7" w:rsidRDefault="00244FE7" w:rsidP="00244FE7">
      <w:pPr>
        <w:pStyle w:val="TDialogue"/>
        <w:rPr>
          <w:lang w:val="en-GB"/>
        </w:rPr>
      </w:pPr>
      <w:r>
        <w:rPr>
          <w:lang w:val="en-GB"/>
        </w:rPr>
        <w:t>Someone has some fire?</w:t>
      </w:r>
    </w:p>
    <w:p w14:paraId="052C2B57" w14:textId="5482A04A" w:rsidR="00244FE7" w:rsidRDefault="00244FE7" w:rsidP="00244FE7">
      <w:pPr>
        <w:pStyle w:val="TDidascalies"/>
        <w:rPr>
          <w:lang w:val="en-GB"/>
        </w:rPr>
      </w:pPr>
      <w:r>
        <w:rPr>
          <w:lang w:val="en-GB"/>
        </w:rPr>
        <w:t>(no answer)</w:t>
      </w:r>
    </w:p>
    <w:p w14:paraId="2E54F669" w14:textId="664C7C6A" w:rsidR="00244FE7" w:rsidRDefault="00244FE7" w:rsidP="00244FE7">
      <w:pPr>
        <w:pStyle w:val="TDialogue"/>
        <w:rPr>
          <w:lang w:val="en-GB"/>
        </w:rPr>
      </w:pPr>
      <w:r>
        <w:rPr>
          <w:lang w:val="en-GB"/>
        </w:rPr>
        <w:t>Fire? For the cigarette?</w:t>
      </w:r>
    </w:p>
    <w:p w14:paraId="0A27E0AD" w14:textId="2A0E4D90" w:rsidR="00244FE7" w:rsidRDefault="00244FE7" w:rsidP="00244FE7">
      <w:pPr>
        <w:pStyle w:val="TPerso"/>
        <w:rPr>
          <w:lang w:val="en-GB"/>
        </w:rPr>
      </w:pPr>
      <w:r>
        <w:rPr>
          <w:lang w:val="en-GB"/>
        </w:rPr>
        <w:t>Stepan</w:t>
      </w:r>
    </w:p>
    <w:p w14:paraId="2843DC20" w14:textId="77777777" w:rsidR="00C90CAE" w:rsidRDefault="00C90CAE" w:rsidP="00244FE7">
      <w:pPr>
        <w:pStyle w:val="TDialogue"/>
        <w:rPr>
          <w:lang w:val="en-GB"/>
        </w:rPr>
      </w:pPr>
      <w:r>
        <w:rPr>
          <w:lang w:val="en-GB"/>
        </w:rPr>
        <w:t>You mean a lighter.</w:t>
      </w:r>
    </w:p>
    <w:p w14:paraId="19DF5623" w14:textId="1BFBDC6C" w:rsidR="00244FE7" w:rsidRDefault="00244FE7" w:rsidP="00244FE7">
      <w:pPr>
        <w:pStyle w:val="TDialogue"/>
        <w:rPr>
          <w:lang w:val="en-GB"/>
        </w:rPr>
      </w:pPr>
      <w:r>
        <w:rPr>
          <w:lang w:val="en-GB"/>
        </w:rPr>
        <w:t>We don’t smoke in this house.</w:t>
      </w:r>
    </w:p>
    <w:p w14:paraId="67DC1CC2" w14:textId="5B5272B0" w:rsidR="00244FE7" w:rsidRDefault="00244FE7" w:rsidP="00244FE7">
      <w:pPr>
        <w:pStyle w:val="TPerso"/>
        <w:rPr>
          <w:lang w:val="en-GB"/>
        </w:rPr>
      </w:pPr>
      <w:r>
        <w:rPr>
          <w:lang w:val="en-GB"/>
        </w:rPr>
        <w:t>Yegor</w:t>
      </w:r>
    </w:p>
    <w:p w14:paraId="6A4704A4" w14:textId="141A542A" w:rsidR="00244FE7" w:rsidRDefault="00244FE7" w:rsidP="00244FE7">
      <w:pPr>
        <w:pStyle w:val="TDialogue"/>
        <w:rPr>
          <w:lang w:val="en-GB"/>
        </w:rPr>
      </w:pPr>
      <w:r>
        <w:rPr>
          <w:lang w:val="en-GB"/>
        </w:rPr>
        <w:t xml:space="preserve">Nahui! First time in my life I hear </w:t>
      </w:r>
      <w:r w:rsidR="00C90CAE" w:rsidRPr="00C90CAE">
        <w:rPr>
          <w:lang w:val="en-GB"/>
        </w:rPr>
        <w:t>такой хуйни</w:t>
      </w:r>
      <w:r>
        <w:rPr>
          <w:lang w:val="en-GB"/>
        </w:rPr>
        <w:t>.</w:t>
      </w:r>
    </w:p>
    <w:p w14:paraId="51CD27DD" w14:textId="6814202A" w:rsidR="00244FE7" w:rsidRDefault="00244FE7" w:rsidP="00244FE7">
      <w:pPr>
        <w:pStyle w:val="TDidascalies"/>
        <w:rPr>
          <w:lang w:val="en-GB"/>
        </w:rPr>
      </w:pPr>
      <w:r>
        <w:rPr>
          <w:lang w:val="en-GB"/>
        </w:rPr>
        <w:t>(he pulls back the cigarette in the pack, and the pack in his pocket)</w:t>
      </w:r>
    </w:p>
    <w:p w14:paraId="5674C928" w14:textId="77777777" w:rsidR="003C64E8" w:rsidRDefault="003C64E8" w:rsidP="000B6225">
      <w:pPr>
        <w:rPr>
          <w:lang w:val="en-GB"/>
        </w:rPr>
      </w:pPr>
    </w:p>
    <w:p w14:paraId="6D6AAA3C" w14:textId="77777777" w:rsidR="0031650B" w:rsidRDefault="0031650B" w:rsidP="000B6225">
      <w:pPr>
        <w:rPr>
          <w:lang w:val="en-GB"/>
        </w:rPr>
      </w:pPr>
    </w:p>
    <w:p w14:paraId="30E63571" w14:textId="77777777" w:rsidR="0031650B" w:rsidRDefault="0031650B" w:rsidP="000B6225">
      <w:pPr>
        <w:rPr>
          <w:lang w:val="en-GB"/>
        </w:rPr>
      </w:pPr>
    </w:p>
    <w:p w14:paraId="4485ED87" w14:textId="77777777" w:rsidR="0031650B" w:rsidRDefault="0031650B" w:rsidP="000B6225">
      <w:pPr>
        <w:rPr>
          <w:lang w:val="en-GB"/>
        </w:rPr>
      </w:pPr>
    </w:p>
    <w:p w14:paraId="017FF1D2" w14:textId="53533272" w:rsidR="00FD5FF1" w:rsidRDefault="00FD5FF1" w:rsidP="0031650B">
      <w:pPr>
        <w:pStyle w:val="TPerso"/>
        <w:rPr>
          <w:lang w:val="en-GB"/>
        </w:rPr>
      </w:pPr>
      <w:r>
        <w:rPr>
          <w:lang w:val="en-GB"/>
        </w:rPr>
        <w:t>Yegor</w:t>
      </w:r>
    </w:p>
    <w:p w14:paraId="13C4826B" w14:textId="48803CE1" w:rsidR="00C90CAE" w:rsidRDefault="00FD5FF1" w:rsidP="0031650B">
      <w:pPr>
        <w:pStyle w:val="TDialogue"/>
        <w:rPr>
          <w:lang w:val="en-GB"/>
        </w:rPr>
      </w:pPr>
      <w:r>
        <w:rPr>
          <w:lang w:val="en-GB"/>
        </w:rPr>
        <w:t>So, Frenchman, it seems you have no choice. You have to tell us more about the girl you are looking for, otherwise we will soon kill each others.</w:t>
      </w:r>
    </w:p>
    <w:p w14:paraId="41D6A534" w14:textId="47881FE2" w:rsidR="00FD5FF1" w:rsidRDefault="00FD5FF1" w:rsidP="0031650B">
      <w:pPr>
        <w:pStyle w:val="TPerso"/>
        <w:rPr>
          <w:lang w:val="en-GB"/>
        </w:rPr>
      </w:pPr>
      <w:r>
        <w:rPr>
          <w:lang w:val="en-GB"/>
        </w:rPr>
        <w:lastRenderedPageBreak/>
        <w:t>Paul</w:t>
      </w:r>
    </w:p>
    <w:p w14:paraId="35E2AC88" w14:textId="59EBEBDE" w:rsidR="00FD5FF1" w:rsidRDefault="00FD5FF1" w:rsidP="0031650B">
      <w:pPr>
        <w:pStyle w:val="TDialogue"/>
        <w:rPr>
          <w:lang w:val="en-GB"/>
        </w:rPr>
      </w:pPr>
      <w:r>
        <w:rPr>
          <w:lang w:val="en-GB"/>
        </w:rPr>
        <w:t>Well…</w:t>
      </w:r>
    </w:p>
    <w:p w14:paraId="4DAAE19E" w14:textId="77777777" w:rsidR="0031650B" w:rsidRDefault="0031650B" w:rsidP="0031650B">
      <w:pPr>
        <w:pStyle w:val="TDialogue"/>
        <w:rPr>
          <w:lang w:val="en-GB"/>
        </w:rPr>
      </w:pPr>
      <w:r>
        <w:rPr>
          <w:lang w:val="en-GB"/>
        </w:rPr>
        <w:t>Yegor</w:t>
      </w:r>
    </w:p>
    <w:p w14:paraId="1D988A94" w14:textId="602D8742" w:rsidR="0031650B" w:rsidRDefault="0031650B" w:rsidP="0031650B">
      <w:pPr>
        <w:pStyle w:val="TDialogue"/>
        <w:rPr>
          <w:lang w:val="en-GB"/>
        </w:rPr>
      </w:pPr>
      <w:r>
        <w:rPr>
          <w:lang w:val="en-GB"/>
        </w:rPr>
        <w:t>Oh! Man! The guy is about to talk!</w:t>
      </w:r>
    </w:p>
    <w:p w14:paraId="092B2610" w14:textId="5F786C6E" w:rsidR="0031650B" w:rsidRDefault="0031650B" w:rsidP="0031650B">
      <w:pPr>
        <w:pStyle w:val="TDialogue"/>
        <w:rPr>
          <w:lang w:val="en-GB"/>
        </w:rPr>
      </w:pPr>
      <w:r>
        <w:rPr>
          <w:lang w:val="en-GB"/>
        </w:rPr>
        <w:t>Paul</w:t>
      </w:r>
    </w:p>
    <w:p w14:paraId="4538036A" w14:textId="4869C012" w:rsidR="0031650B" w:rsidRDefault="0031650B" w:rsidP="0031650B">
      <w:pPr>
        <w:pStyle w:val="TDialogue"/>
        <w:rPr>
          <w:lang w:val="en-GB"/>
        </w:rPr>
      </w:pPr>
      <w:r>
        <w:rPr>
          <w:lang w:val="en-GB"/>
        </w:rPr>
        <w:t>You really don’t do anything to be likable, don’t you?</w:t>
      </w:r>
    </w:p>
    <w:p w14:paraId="72A123F5" w14:textId="7BBD3338" w:rsidR="00FD5FF1" w:rsidRDefault="0031650B" w:rsidP="00D10C2D">
      <w:pPr>
        <w:pStyle w:val="TPerso"/>
        <w:rPr>
          <w:lang w:val="en-GB"/>
        </w:rPr>
      </w:pPr>
      <w:r>
        <w:rPr>
          <w:lang w:val="en-GB"/>
        </w:rPr>
        <w:t>Yegor</w:t>
      </w:r>
    </w:p>
    <w:p w14:paraId="7FFF021B" w14:textId="78AB3F44" w:rsidR="0031650B" w:rsidRDefault="0031650B" w:rsidP="00D10C2D">
      <w:pPr>
        <w:pStyle w:val="TDialogue"/>
        <w:rPr>
          <w:lang w:val="en-GB"/>
        </w:rPr>
      </w:pPr>
      <w:r>
        <w:rPr>
          <w:lang w:val="en-GB"/>
        </w:rPr>
        <w:t>Don’t lose focus, I want the story</w:t>
      </w:r>
    </w:p>
    <w:p w14:paraId="0DEA9D1B" w14:textId="0FA7EEC2" w:rsidR="0031650B" w:rsidRDefault="0031650B" w:rsidP="00D10C2D">
      <w:pPr>
        <w:pStyle w:val="TDialogue"/>
        <w:rPr>
          <w:lang w:val="en-GB"/>
        </w:rPr>
      </w:pPr>
      <w:r>
        <w:rPr>
          <w:lang w:val="en-GB"/>
        </w:rPr>
        <w:t>Ok… So three months ago, there was a concert in Toulouse. My city in France.</w:t>
      </w:r>
    </w:p>
    <w:p w14:paraId="05D53E2D" w14:textId="57850608" w:rsidR="0031650B" w:rsidRDefault="0031650B" w:rsidP="00D10C2D">
      <w:pPr>
        <w:pStyle w:val="TDialogue"/>
        <w:rPr>
          <w:lang w:val="en-GB"/>
        </w:rPr>
      </w:pPr>
      <w:r>
        <w:rPr>
          <w:lang w:val="en-GB"/>
        </w:rPr>
        <w:t>And the violin solist was a blond girl from Ukraine. Mariya. She was amazing.</w:t>
      </w:r>
    </w:p>
    <w:p w14:paraId="6D24D4F6" w14:textId="53866EA9" w:rsidR="0031650B" w:rsidRDefault="0031650B" w:rsidP="00D10C2D">
      <w:pPr>
        <w:pStyle w:val="TDialogue"/>
        <w:rPr>
          <w:lang w:val="en-GB"/>
        </w:rPr>
      </w:pPr>
      <w:r>
        <w:rPr>
          <w:lang w:val="en-GB"/>
        </w:rPr>
        <w:t>After the concert, we talked a bit, there were really a connection between us.</w:t>
      </w:r>
    </w:p>
    <w:p w14:paraId="078FD00B" w14:textId="15DA9905" w:rsidR="0031650B" w:rsidRDefault="0031650B" w:rsidP="00D10C2D">
      <w:pPr>
        <w:pStyle w:val="TPerso"/>
        <w:rPr>
          <w:lang w:val="en-GB"/>
        </w:rPr>
      </w:pPr>
      <w:r>
        <w:rPr>
          <w:lang w:val="en-GB"/>
        </w:rPr>
        <w:t>Stepan</w:t>
      </w:r>
    </w:p>
    <w:p w14:paraId="24360DCB" w14:textId="7B6E1BEA" w:rsidR="0031650B" w:rsidRDefault="0031650B" w:rsidP="00D10C2D">
      <w:pPr>
        <w:pStyle w:val="TDialogue"/>
        <w:rPr>
          <w:lang w:val="en-GB"/>
        </w:rPr>
      </w:pPr>
      <w:r>
        <w:rPr>
          <w:lang w:val="en-GB"/>
        </w:rPr>
        <w:t>gay</w:t>
      </w:r>
    </w:p>
    <w:p w14:paraId="5F29BFFF" w14:textId="059BF981" w:rsidR="0031650B" w:rsidRDefault="0031650B" w:rsidP="00D10C2D">
      <w:pPr>
        <w:pStyle w:val="TPerso"/>
        <w:rPr>
          <w:lang w:val="en-GB"/>
        </w:rPr>
      </w:pPr>
      <w:r>
        <w:rPr>
          <w:lang w:val="en-GB"/>
        </w:rPr>
        <w:t>Yegor</w:t>
      </w:r>
    </w:p>
    <w:p w14:paraId="0D8B7505" w14:textId="6A214766" w:rsidR="0031650B" w:rsidRDefault="0031650B" w:rsidP="00D10C2D">
      <w:pPr>
        <w:pStyle w:val="TDialogue"/>
        <w:rPr>
          <w:lang w:val="en-GB"/>
        </w:rPr>
      </w:pPr>
      <w:r>
        <w:rPr>
          <w:lang w:val="en-GB"/>
        </w:rPr>
        <w:t>I would say faggot, but shhh. What next?</w:t>
      </w:r>
    </w:p>
    <w:p w14:paraId="0795FAD4" w14:textId="2A152836" w:rsidR="0031650B" w:rsidRDefault="0031650B" w:rsidP="00D10C2D">
      <w:pPr>
        <w:pStyle w:val="TPerso"/>
        <w:rPr>
          <w:lang w:val="en-GB"/>
        </w:rPr>
      </w:pPr>
      <w:r>
        <w:rPr>
          <w:lang w:val="en-GB"/>
        </w:rPr>
        <w:t>Paul</w:t>
      </w:r>
    </w:p>
    <w:p w14:paraId="0B853322" w14:textId="5E9FB336" w:rsidR="0031650B" w:rsidRDefault="0031650B" w:rsidP="00D10C2D">
      <w:pPr>
        <w:pStyle w:val="TDialogue"/>
        <w:rPr>
          <w:lang w:val="en-GB"/>
        </w:rPr>
      </w:pPr>
      <w:r>
        <w:rPr>
          <w:lang w:val="en-GB"/>
        </w:rPr>
        <w:t>Nothing much actually… I didn’t asked her for her contact.</w:t>
      </w:r>
    </w:p>
    <w:p w14:paraId="26341264" w14:textId="6A754D73" w:rsidR="0031650B" w:rsidRDefault="0031650B" w:rsidP="00D10C2D">
      <w:pPr>
        <w:pStyle w:val="TDialogue"/>
        <w:rPr>
          <w:lang w:val="en-GB"/>
        </w:rPr>
      </w:pPr>
      <w:r>
        <w:rPr>
          <w:lang w:val="en-GB"/>
        </w:rPr>
        <w:t>She told me she was from Mariupol. So at some point, I just took the plane, hoping to find her. She is a violonist, I didn’t think it would be that hard to find her.</w:t>
      </w:r>
    </w:p>
    <w:p w14:paraId="1321E709" w14:textId="5FC3220E" w:rsidR="0031650B" w:rsidRDefault="0031650B" w:rsidP="00D10C2D">
      <w:pPr>
        <w:pStyle w:val="TDialogue"/>
        <w:rPr>
          <w:lang w:val="en-GB"/>
        </w:rPr>
      </w:pPr>
      <w:r>
        <w:rPr>
          <w:lang w:val="en-GB"/>
        </w:rPr>
        <w:t>And then, war happened…</w:t>
      </w:r>
    </w:p>
    <w:p w14:paraId="49F8E24E" w14:textId="69CED6D4" w:rsidR="0031650B" w:rsidRDefault="0031650B" w:rsidP="00D10C2D">
      <w:pPr>
        <w:pStyle w:val="TPerso"/>
        <w:rPr>
          <w:lang w:val="en-GB"/>
        </w:rPr>
      </w:pPr>
      <w:r>
        <w:rPr>
          <w:lang w:val="en-GB"/>
        </w:rPr>
        <w:t>Lena</w:t>
      </w:r>
    </w:p>
    <w:p w14:paraId="0C6601C9" w14:textId="3A70FADA" w:rsidR="0031650B" w:rsidRDefault="0031650B" w:rsidP="00D10C2D">
      <w:pPr>
        <w:pStyle w:val="TDialogue"/>
        <w:rPr>
          <w:lang w:val="en-GB"/>
        </w:rPr>
      </w:pPr>
      <w:r>
        <w:rPr>
          <w:lang w:val="en-GB"/>
        </w:rPr>
        <w:t>Shto? You mean you have crossed all Europe by plane because you have talked ten minutes with a girl?</w:t>
      </w:r>
    </w:p>
    <w:p w14:paraId="0B4BA096" w14:textId="49350D5A" w:rsidR="0031650B" w:rsidRDefault="0031650B" w:rsidP="00D10C2D">
      <w:pPr>
        <w:pStyle w:val="TPerso"/>
        <w:rPr>
          <w:lang w:val="en-GB"/>
        </w:rPr>
      </w:pPr>
      <w:r>
        <w:rPr>
          <w:lang w:val="en-GB"/>
        </w:rPr>
        <w:t>Paul</w:t>
      </w:r>
    </w:p>
    <w:p w14:paraId="34329264" w14:textId="3282A3AF" w:rsidR="0031650B" w:rsidRDefault="00D10C2D" w:rsidP="00D10C2D">
      <w:pPr>
        <w:pStyle w:val="TDialogue"/>
        <w:rPr>
          <w:lang w:val="en-GB"/>
        </w:rPr>
      </w:pPr>
      <w:r>
        <w:rPr>
          <w:lang w:val="en-GB"/>
        </w:rPr>
        <w:t>No, not ten minutes. It was really intense, we have talked several hours after her show. It was really special.</w:t>
      </w:r>
    </w:p>
    <w:p w14:paraId="79636035" w14:textId="2738A06B" w:rsidR="00D10C2D" w:rsidRDefault="00D10C2D" w:rsidP="00D10C2D">
      <w:pPr>
        <w:pStyle w:val="TPerso"/>
        <w:rPr>
          <w:lang w:val="en-GB"/>
        </w:rPr>
      </w:pPr>
      <w:r>
        <w:rPr>
          <w:lang w:val="en-GB"/>
        </w:rPr>
        <w:t>Lena</w:t>
      </w:r>
    </w:p>
    <w:p w14:paraId="3338C64C" w14:textId="5DD467CD" w:rsidR="00D10C2D" w:rsidRDefault="00D10C2D" w:rsidP="00D10C2D">
      <w:pPr>
        <w:pStyle w:val="TDialogue"/>
        <w:rPr>
          <w:lang w:val="en-GB"/>
        </w:rPr>
      </w:pPr>
      <w:r>
        <w:rPr>
          <w:lang w:val="en-GB"/>
        </w:rPr>
        <w:t>Paul, I am sorry, but I will have to agree with the kapsak. You really are a faggot…</w:t>
      </w:r>
    </w:p>
    <w:p w14:paraId="4B1D218C" w14:textId="0652B9DF" w:rsidR="00D10C2D" w:rsidRDefault="00D10C2D" w:rsidP="00D10C2D">
      <w:pPr>
        <w:pStyle w:val="TPerso"/>
        <w:rPr>
          <w:lang w:val="en-GB"/>
        </w:rPr>
      </w:pPr>
      <w:r>
        <w:rPr>
          <w:lang w:val="en-GB"/>
        </w:rPr>
        <w:t>Paul</w:t>
      </w:r>
    </w:p>
    <w:p w14:paraId="61D18B9E" w14:textId="50690139" w:rsidR="00D10C2D" w:rsidRDefault="00D10C2D" w:rsidP="00D10C2D">
      <w:pPr>
        <w:pStyle w:val="TDialogue"/>
        <w:rPr>
          <w:lang w:val="en-GB"/>
        </w:rPr>
      </w:pPr>
      <w:r>
        <w:rPr>
          <w:lang w:val="en-GB"/>
        </w:rPr>
        <w:t>Maybe… But I actually did find her address. She lives not so far from here. But this cyrillic alphabet is quite confusing for me.</w:t>
      </w:r>
    </w:p>
    <w:p w14:paraId="07A8959E" w14:textId="3DE66FFE" w:rsidR="00D10C2D" w:rsidRDefault="00D10C2D" w:rsidP="00D10C2D">
      <w:pPr>
        <w:pStyle w:val="TDialogue"/>
        <w:rPr>
          <w:lang w:val="en-GB"/>
        </w:rPr>
      </w:pPr>
      <w:r>
        <w:rPr>
          <w:lang w:val="en-GB"/>
        </w:rPr>
        <w:t>And anyway, she probably have already left the city.</w:t>
      </w:r>
    </w:p>
    <w:p w14:paraId="16297357" w14:textId="2427CFED" w:rsidR="00D10C2D" w:rsidRDefault="00D10C2D" w:rsidP="00D10C2D">
      <w:pPr>
        <w:pStyle w:val="TPerso"/>
        <w:rPr>
          <w:lang w:val="en-GB"/>
        </w:rPr>
      </w:pPr>
      <w:r>
        <w:rPr>
          <w:lang w:val="en-GB"/>
        </w:rPr>
        <w:t>Yegor</w:t>
      </w:r>
    </w:p>
    <w:p w14:paraId="5DBCC5DD" w14:textId="62CBC8B7" w:rsidR="00D10C2D" w:rsidRDefault="00D10C2D" w:rsidP="00D10C2D">
      <w:pPr>
        <w:pStyle w:val="TDialogue"/>
        <w:rPr>
          <w:lang w:val="en-GB"/>
        </w:rPr>
      </w:pPr>
      <w:r>
        <w:rPr>
          <w:lang w:val="en-GB"/>
        </w:rPr>
        <w:t>That’s amazing, man, thank you for the laugh. Best story ever.</w:t>
      </w:r>
    </w:p>
    <w:p w14:paraId="2FCC5134" w14:textId="643854BB" w:rsidR="00D10C2D" w:rsidRDefault="00D10C2D" w:rsidP="00D10C2D">
      <w:pPr>
        <w:pStyle w:val="TPerso"/>
        <w:rPr>
          <w:lang w:val="en-GB"/>
        </w:rPr>
      </w:pPr>
      <w:r>
        <w:rPr>
          <w:lang w:val="en-GB"/>
        </w:rPr>
        <w:t>Paul</w:t>
      </w:r>
    </w:p>
    <w:p w14:paraId="7DF961FA" w14:textId="0DAAD1D1" w:rsidR="00D10C2D" w:rsidRDefault="00D10C2D" w:rsidP="00D10C2D">
      <w:pPr>
        <w:pStyle w:val="TDialogue"/>
        <w:rPr>
          <w:lang w:val="en-GB"/>
        </w:rPr>
      </w:pPr>
      <w:r>
        <w:rPr>
          <w:lang w:val="en-GB"/>
        </w:rPr>
        <w:t>That’s why I didn’t want to talk about it… I expected such reaction.</w:t>
      </w:r>
    </w:p>
    <w:p w14:paraId="490F6D6B" w14:textId="77777777" w:rsidR="00D10C2D" w:rsidRDefault="00D10C2D" w:rsidP="000B6225">
      <w:pPr>
        <w:rPr>
          <w:lang w:val="en-GB"/>
        </w:rPr>
      </w:pPr>
    </w:p>
    <w:p w14:paraId="51267573" w14:textId="77777777" w:rsidR="00C90CAE" w:rsidRDefault="00C90CAE" w:rsidP="000B6225">
      <w:pPr>
        <w:rPr>
          <w:lang w:val="en-GB"/>
        </w:rPr>
      </w:pPr>
    </w:p>
    <w:p w14:paraId="54276D08" w14:textId="77777777" w:rsidR="00C90CAE" w:rsidRDefault="00C90CAE" w:rsidP="000B6225">
      <w:pPr>
        <w:rPr>
          <w:lang w:val="en-GB"/>
        </w:rPr>
      </w:pPr>
    </w:p>
    <w:p w14:paraId="571F0846" w14:textId="77777777" w:rsidR="00920D60" w:rsidRDefault="000B6225" w:rsidP="00D10C2D">
      <w:pPr>
        <w:pStyle w:val="TPerso"/>
        <w:rPr>
          <w:lang w:val="en-GB"/>
        </w:rPr>
      </w:pPr>
      <w:r w:rsidRPr="000B6225">
        <w:rPr>
          <w:lang w:val="en-GB"/>
        </w:rPr>
        <w:t>Lena</w:t>
      </w:r>
    </w:p>
    <w:p w14:paraId="1712FD90" w14:textId="6A98288F" w:rsidR="00F2557E" w:rsidRPr="00974018" w:rsidRDefault="000B6225" w:rsidP="000B6225">
      <w:pPr>
        <w:rPr>
          <w:lang w:val="en-GB"/>
        </w:rPr>
      </w:pPr>
      <w:r w:rsidRPr="000B6225">
        <w:rPr>
          <w:lang w:val="en-GB"/>
        </w:rPr>
        <w:t>Even your name is Ukrainian — but your spine is</w:t>
      </w:r>
      <w:r w:rsidR="00920D60">
        <w:rPr>
          <w:lang w:val="en-GB"/>
        </w:rPr>
        <w:t xml:space="preserve"> </w:t>
      </w:r>
      <w:r w:rsidRPr="000B6225">
        <w:rPr>
          <w:lang w:val="en-GB"/>
        </w:rPr>
        <w:t>n</w:t>
      </w:r>
      <w:r w:rsidR="00920D60">
        <w:rPr>
          <w:lang w:val="en-GB"/>
        </w:rPr>
        <w:t>o</w:t>
      </w:r>
      <w:r w:rsidRPr="000B6225">
        <w:rPr>
          <w:lang w:val="en-GB"/>
        </w:rPr>
        <w:t>t.</w:t>
      </w:r>
    </w:p>
    <w:p w14:paraId="3CA17740" w14:textId="77777777" w:rsidR="00920D60" w:rsidRDefault="00920D60" w:rsidP="00D10C2D">
      <w:pPr>
        <w:pStyle w:val="TPerso"/>
        <w:rPr>
          <w:lang w:val="en-GB"/>
        </w:rPr>
      </w:pPr>
      <w:r>
        <w:rPr>
          <w:lang w:val="en-GB"/>
        </w:rPr>
        <w:t>Dmytro</w:t>
      </w:r>
    </w:p>
    <w:p w14:paraId="7475C9BA" w14:textId="5930B520" w:rsidR="003C64E8" w:rsidRPr="000B6225" w:rsidRDefault="003C64E8" w:rsidP="003C64E8">
      <w:pPr>
        <w:rPr>
          <w:lang w:val="en-GB"/>
        </w:rPr>
      </w:pPr>
      <w:r w:rsidRPr="000B6225">
        <w:rPr>
          <w:lang w:val="en-GB"/>
        </w:rPr>
        <w:t>Act</w:t>
      </w:r>
      <w:r>
        <w:rPr>
          <w:lang w:val="en-GB"/>
        </w:rPr>
        <w:t>ually, on my passport, my name is Dmytri. My father gave me this name.</w:t>
      </w:r>
    </w:p>
    <w:p w14:paraId="513F32F9" w14:textId="77777777" w:rsidR="003C64E8" w:rsidRDefault="003C64E8" w:rsidP="006936DA"/>
    <w:p w14:paraId="705B59AF" w14:textId="77777777" w:rsidR="00920D60" w:rsidRDefault="00920D60" w:rsidP="006936DA"/>
    <w:p w14:paraId="5C9982D1" w14:textId="77777777" w:rsidR="00920D60" w:rsidRDefault="00920D60" w:rsidP="006936DA"/>
    <w:p w14:paraId="0F6F4982" w14:textId="77777777" w:rsidR="00920D60" w:rsidRDefault="00920D60" w:rsidP="006936DA"/>
    <w:p w14:paraId="2BCF79A3" w14:textId="77777777" w:rsidR="00244FE7" w:rsidRDefault="00244FE7" w:rsidP="006936DA"/>
    <w:p w14:paraId="316AC657" w14:textId="22CC4555" w:rsidR="006936DA" w:rsidRDefault="006936DA" w:rsidP="006936DA">
      <w:r>
        <w:t>On croit mourir pour la patrie, on meurt pour des industriels.</w:t>
      </w:r>
    </w:p>
    <w:p w14:paraId="5061BAE4" w14:textId="77777777" w:rsidR="00AE119F" w:rsidRDefault="00AE119F" w:rsidP="006936DA"/>
    <w:p w14:paraId="023B6921" w14:textId="77777777" w:rsidR="00AE119F" w:rsidRDefault="00AE119F" w:rsidP="006936DA"/>
    <w:p w14:paraId="6847C6CD" w14:textId="504BAD12" w:rsidR="006936DA" w:rsidRDefault="006936DA" w:rsidP="006936DA">
      <w:r>
        <w:t>quand il sera confronté aux exactions de l'armée russe, le soldat russe rétorquera que l'Ukraine a aussi bombardé son propre peuple et détruit ses propres villes.</w:t>
      </w:r>
    </w:p>
    <w:p w14:paraId="0ED86CE9" w14:textId="77777777" w:rsidR="006936DA" w:rsidRDefault="006936DA" w:rsidP="006936DA">
      <w:r>
        <w:t>Qu’est-ce que vous croyez ? Que vous êtes mieux que nous ?</w:t>
      </w:r>
    </w:p>
    <w:p w14:paraId="1FD6E609" w14:textId="589E56F5" w:rsidR="006936DA" w:rsidRDefault="006936DA" w:rsidP="006936DA">
      <w:r>
        <w:t>Vous aussi, vous avez bombardé vos propres enfants.</w:t>
      </w:r>
    </w:p>
    <w:p w14:paraId="0C673840" w14:textId="77777777" w:rsidR="00AE119F" w:rsidRDefault="00AE119F" w:rsidP="00AE119F">
      <w:r>
        <w:t>Vous aussi, vous avez bombardé vos propres villes.</w:t>
      </w:r>
    </w:p>
    <w:p w14:paraId="78F15EA3" w14:textId="77777777" w:rsidR="00AE119F" w:rsidRDefault="00AE119F" w:rsidP="006936DA"/>
    <w:p w14:paraId="026F7193" w14:textId="77777777" w:rsidR="00AE119F" w:rsidRDefault="00AE119F" w:rsidP="006936DA"/>
    <w:p w14:paraId="1C18A2A4" w14:textId="3254D84B" w:rsidR="00AE119F" w:rsidRDefault="00AE119F" w:rsidP="006936DA">
      <w:r>
        <w:t>Démocratie</w:t>
      </w:r>
    </w:p>
    <w:p w14:paraId="1243B460" w14:textId="6EE5977C" w:rsidR="006936DA" w:rsidRDefault="006936DA" w:rsidP="006936DA">
      <w:r>
        <w:t>Cela introduit l'idée tragique que le peuple n'est pas toujours du côté du juste, que les opprimés peuvent eux-mêmes choisir l’oppression.</w:t>
      </w:r>
    </w:p>
    <w:p w14:paraId="4A6B76D4" w14:textId="77777777" w:rsidR="006936DA" w:rsidRDefault="006936DA" w:rsidP="006936DA">
      <w:r>
        <w:t>La démocratie est fondée sur la liberté de choix.</w:t>
      </w:r>
    </w:p>
    <w:p w14:paraId="17BA8673" w14:textId="77777777" w:rsidR="006936DA" w:rsidRDefault="006936DA" w:rsidP="006936DA">
      <w:r>
        <w:t>Mais que faire quand les choix du peuple sont destructeurs ?</w:t>
      </w:r>
    </w:p>
    <w:p w14:paraId="69C49EAD" w14:textId="77777777" w:rsidR="006936DA" w:rsidRDefault="006936DA" w:rsidP="006936DA">
      <w:r>
        <w:t>Peut-on accepter que des peuples choisissent leur propre perte ?</w:t>
      </w:r>
    </w:p>
    <w:p w14:paraId="370835D4" w14:textId="77777777" w:rsidR="006936DA" w:rsidRDefault="006936DA" w:rsidP="006936DA">
      <w:r>
        <w:t>Elle donne la liberté même à ceux qui la rejettent.</w:t>
      </w:r>
    </w:p>
    <w:p w14:paraId="29B192F9" w14:textId="77777777" w:rsidR="00AE119F" w:rsidRDefault="00AE119F" w:rsidP="006936DA"/>
    <w:p w14:paraId="2F843326" w14:textId="77777777" w:rsidR="00AE119F" w:rsidRDefault="00AE119F" w:rsidP="006936DA"/>
    <w:p w14:paraId="5575BF86" w14:textId="1C602550" w:rsidR="00753460" w:rsidRDefault="00753460" w:rsidP="00AE119F">
      <w:pPr>
        <w:pStyle w:val="TPerso"/>
      </w:pPr>
      <w:r>
        <w:t>Yegor</w:t>
      </w:r>
    </w:p>
    <w:p w14:paraId="5105DDD5" w14:textId="76FCA5E8" w:rsidR="006936DA" w:rsidRDefault="006936DA" w:rsidP="00005C4E">
      <w:pPr>
        <w:pStyle w:val="TDialogue"/>
      </w:pPr>
      <w:r>
        <w:t>Mais arrêtez, l’Ukraine ça n’a jamais été un pays.</w:t>
      </w:r>
    </w:p>
    <w:p w14:paraId="767558F5" w14:textId="77777777" w:rsidR="00753460" w:rsidRDefault="00753460" w:rsidP="00AE119F">
      <w:pPr>
        <w:pStyle w:val="TPerso"/>
      </w:pPr>
      <w:r>
        <w:t>Paul</w:t>
      </w:r>
    </w:p>
    <w:p w14:paraId="691C09B8" w14:textId="2F0BE5A3" w:rsidR="006936DA" w:rsidRDefault="006936DA" w:rsidP="00005C4E">
      <w:pPr>
        <w:pStyle w:val="TDialogue"/>
      </w:pPr>
      <w:r>
        <w:t>C’est un peuple, une langue, une terre, une culture, et accessoirement une entité politique. Pour moi, il y a tout d’un pays.</w:t>
      </w:r>
    </w:p>
    <w:p w14:paraId="20C928A7" w14:textId="434D4812" w:rsidR="00753460" w:rsidRDefault="00753460" w:rsidP="00AE119F">
      <w:pPr>
        <w:pStyle w:val="TPerso"/>
      </w:pPr>
      <w:r>
        <w:t>Yegor</w:t>
      </w:r>
    </w:p>
    <w:p w14:paraId="73ADD3C6" w14:textId="77777777" w:rsidR="006936DA" w:rsidRDefault="006936DA" w:rsidP="00005C4E">
      <w:pPr>
        <w:pStyle w:val="TDialogue"/>
      </w:pPr>
      <w:r>
        <w:t>Ouais, comme l’Ingouchie ou le tatarstan, ça n’en fait pas des pays pour autant.</w:t>
      </w:r>
    </w:p>
    <w:p w14:paraId="76914F48" w14:textId="77777777" w:rsidR="00753460" w:rsidRDefault="00753460" w:rsidP="00AE119F">
      <w:pPr>
        <w:pStyle w:val="TPerso"/>
        <w:rPr>
          <w:lang w:val="en-GB"/>
        </w:rPr>
      </w:pPr>
      <w:r>
        <w:rPr>
          <w:lang w:val="en-GB"/>
        </w:rPr>
        <w:t>Stepan</w:t>
      </w:r>
    </w:p>
    <w:p w14:paraId="6EA23D66" w14:textId="10D03DAD" w:rsidR="006936DA" w:rsidRPr="006936DA" w:rsidRDefault="006936DA" w:rsidP="00005C4E">
      <w:pPr>
        <w:pStyle w:val="TDialogue"/>
        <w:rPr>
          <w:lang w:val="en-GB"/>
        </w:rPr>
      </w:pPr>
      <w:r w:rsidRPr="006936DA">
        <w:rPr>
          <w:lang w:val="en-GB"/>
        </w:rPr>
        <w:t xml:space="preserve">The old soviet dream… all the countries from </w:t>
      </w:r>
      <w:r w:rsidR="00AE119F">
        <w:rPr>
          <w:lang w:val="en-GB"/>
        </w:rPr>
        <w:t>Rekjavik</w:t>
      </w:r>
      <w:r w:rsidRPr="006936DA">
        <w:rPr>
          <w:lang w:val="en-GB"/>
        </w:rPr>
        <w:t xml:space="preserve"> to Vladivostok under the collectivist idealism of Moscow.</w:t>
      </w:r>
    </w:p>
    <w:p w14:paraId="611A769A" w14:textId="29692B0D" w:rsidR="006936DA" w:rsidRPr="006936DA" w:rsidRDefault="006936DA" w:rsidP="00005C4E">
      <w:pPr>
        <w:pStyle w:val="TDialogue"/>
        <w:rPr>
          <w:lang w:val="en-GB"/>
        </w:rPr>
      </w:pPr>
      <w:r w:rsidRPr="006936DA">
        <w:rPr>
          <w:lang w:val="en-GB"/>
        </w:rPr>
        <w:t xml:space="preserve">It’s funny that you, the young generation, </w:t>
      </w:r>
      <w:r w:rsidR="00AE119F">
        <w:rPr>
          <w:lang w:val="en-GB"/>
        </w:rPr>
        <w:t>is</w:t>
      </w:r>
      <w:r w:rsidRPr="006936DA">
        <w:rPr>
          <w:lang w:val="en-GB"/>
        </w:rPr>
        <w:t xml:space="preserve"> still dreaming about that.</w:t>
      </w:r>
    </w:p>
    <w:p w14:paraId="4F44D839" w14:textId="77777777" w:rsidR="006936DA" w:rsidRPr="006936DA" w:rsidRDefault="006936DA" w:rsidP="00005C4E">
      <w:pPr>
        <w:pStyle w:val="TDialogue"/>
        <w:rPr>
          <w:lang w:val="en-GB"/>
        </w:rPr>
      </w:pPr>
      <w:r w:rsidRPr="006936DA">
        <w:rPr>
          <w:lang w:val="en-GB"/>
        </w:rPr>
        <w:t>Tell me young boy, amongst all the kids that died in your battalion, how much were from Moscow or Saint-Petersburg?</w:t>
      </w:r>
    </w:p>
    <w:p w14:paraId="40EEB97C" w14:textId="77777777" w:rsidR="00753460" w:rsidRDefault="00753460" w:rsidP="00AE119F">
      <w:pPr>
        <w:pStyle w:val="TPerso"/>
        <w:rPr>
          <w:lang w:val="en-GB"/>
        </w:rPr>
      </w:pPr>
      <w:r>
        <w:rPr>
          <w:lang w:val="en-GB"/>
        </w:rPr>
        <w:lastRenderedPageBreak/>
        <w:t>Yegor</w:t>
      </w:r>
    </w:p>
    <w:p w14:paraId="1F27DA3A" w14:textId="5EEDDFBA" w:rsidR="006936DA" w:rsidRDefault="006936DA" w:rsidP="00005C4E">
      <w:pPr>
        <w:pStyle w:val="TDialogue"/>
        <w:rPr>
          <w:lang w:val="en-GB"/>
        </w:rPr>
      </w:pPr>
      <w:r w:rsidRPr="006936DA">
        <w:rPr>
          <w:lang w:val="en-GB"/>
        </w:rPr>
        <w:t>In Moscow they have enough money, they don’t need to</w:t>
      </w:r>
      <w:r w:rsidR="0026665F" w:rsidRPr="0026665F">
        <w:rPr>
          <w:lang w:val="en-GB"/>
        </w:rPr>
        <w:t xml:space="preserve"> </w:t>
      </w:r>
      <w:r w:rsidR="0026665F" w:rsidRPr="0026665F">
        <w:rPr>
          <w:lang w:val="en-GB"/>
        </w:rPr>
        <w:t>they don’t need to… пойти в армию.</w:t>
      </w:r>
      <w:r w:rsidRPr="006936DA">
        <w:rPr>
          <w:lang w:val="en-GB"/>
        </w:rPr>
        <w:t>.</w:t>
      </w:r>
    </w:p>
    <w:p w14:paraId="0F2EB281" w14:textId="2AA6AB7B" w:rsidR="0026665F" w:rsidRDefault="0026665F" w:rsidP="0026665F">
      <w:pPr>
        <w:pStyle w:val="TPerso"/>
        <w:rPr>
          <w:lang w:val="en-GB"/>
        </w:rPr>
      </w:pPr>
      <w:r>
        <w:rPr>
          <w:lang w:val="en-GB"/>
        </w:rPr>
        <w:t>Stepan</w:t>
      </w:r>
    </w:p>
    <w:p w14:paraId="35CE0DEF" w14:textId="633B68C3" w:rsidR="0026665F" w:rsidRDefault="0026665F" w:rsidP="00005C4E">
      <w:pPr>
        <w:pStyle w:val="TDialogue"/>
        <w:rPr>
          <w:lang w:val="en-GB"/>
        </w:rPr>
      </w:pPr>
      <w:r>
        <w:rPr>
          <w:lang w:val="en-GB"/>
        </w:rPr>
        <w:t>To join the army.</w:t>
      </w:r>
    </w:p>
    <w:p w14:paraId="1E57B790" w14:textId="6A556442" w:rsidR="0026665F" w:rsidRDefault="0026665F" w:rsidP="0026665F">
      <w:pPr>
        <w:pStyle w:val="TPerso"/>
        <w:rPr>
          <w:lang w:val="en-GB"/>
        </w:rPr>
      </w:pPr>
      <w:r>
        <w:rPr>
          <w:lang w:val="en-GB"/>
        </w:rPr>
        <w:t>Yegor</w:t>
      </w:r>
    </w:p>
    <w:p w14:paraId="76E36A84" w14:textId="73A33443" w:rsidR="0026665F" w:rsidRPr="006936DA" w:rsidRDefault="0026665F" w:rsidP="00005C4E">
      <w:pPr>
        <w:pStyle w:val="TDialogue"/>
        <w:rPr>
          <w:lang w:val="en-GB"/>
        </w:rPr>
      </w:pPr>
      <w:r>
        <w:rPr>
          <w:lang w:val="en-GB"/>
        </w:rPr>
        <w:t>Yes, that.</w:t>
      </w:r>
    </w:p>
    <w:p w14:paraId="77CFB891" w14:textId="77777777" w:rsidR="00753460" w:rsidRDefault="00753460" w:rsidP="00AE119F">
      <w:pPr>
        <w:pStyle w:val="TPerso"/>
        <w:rPr>
          <w:lang w:val="en-GB"/>
        </w:rPr>
      </w:pPr>
      <w:r>
        <w:rPr>
          <w:lang w:val="en-GB"/>
        </w:rPr>
        <w:t>Stepan</w:t>
      </w:r>
    </w:p>
    <w:p w14:paraId="56EB9C8A" w14:textId="1822F8E2" w:rsidR="006936DA" w:rsidRPr="006936DA" w:rsidRDefault="006936DA" w:rsidP="00005C4E">
      <w:pPr>
        <w:pStyle w:val="TDialogue"/>
        <w:rPr>
          <w:lang w:val="en-GB"/>
        </w:rPr>
      </w:pPr>
      <w:r w:rsidRPr="006936DA">
        <w:rPr>
          <w:lang w:val="en-GB"/>
        </w:rPr>
        <w:t>Oh, so here is the goal of this war: more lands under Russian rules, so Moscow can have Azovstal and the coal mines under i</w:t>
      </w:r>
      <w:r w:rsidR="0026665F">
        <w:rPr>
          <w:lang w:val="en-GB"/>
        </w:rPr>
        <w:t>t</w:t>
      </w:r>
      <w:r w:rsidRPr="006936DA">
        <w:rPr>
          <w:lang w:val="en-GB"/>
        </w:rPr>
        <w:t>s control.</w:t>
      </w:r>
    </w:p>
    <w:p w14:paraId="2DB31D0A" w14:textId="77777777" w:rsidR="00753460" w:rsidRDefault="00753460" w:rsidP="00AE119F">
      <w:pPr>
        <w:pStyle w:val="TPerso"/>
        <w:rPr>
          <w:lang w:val="en-GB"/>
        </w:rPr>
      </w:pPr>
      <w:r>
        <w:rPr>
          <w:lang w:val="en-GB"/>
        </w:rPr>
        <w:t>Yegor</w:t>
      </w:r>
    </w:p>
    <w:p w14:paraId="27E14030" w14:textId="7B37FB5D" w:rsidR="006936DA" w:rsidRPr="006936DA" w:rsidRDefault="006936DA" w:rsidP="00005C4E">
      <w:pPr>
        <w:pStyle w:val="TDialogue"/>
        <w:rPr>
          <w:lang w:val="en-GB"/>
        </w:rPr>
      </w:pPr>
      <w:r w:rsidRPr="006936DA">
        <w:rPr>
          <w:lang w:val="en-GB"/>
        </w:rPr>
        <w:t>You are wrong, that’s not that! We fight to free the people of Ukraine from his nazi government.</w:t>
      </w:r>
    </w:p>
    <w:p w14:paraId="3332157B" w14:textId="77777777" w:rsidR="00AE119F" w:rsidRDefault="00AE119F" w:rsidP="00AE119F">
      <w:pPr>
        <w:pStyle w:val="TPerso"/>
        <w:rPr>
          <w:lang w:val="en-GB"/>
        </w:rPr>
      </w:pPr>
      <w:r>
        <w:rPr>
          <w:lang w:val="en-GB"/>
        </w:rPr>
        <w:t>Stepan</w:t>
      </w:r>
    </w:p>
    <w:p w14:paraId="12FEA8D3" w14:textId="24BAF412" w:rsidR="00244FE7" w:rsidRDefault="006936DA" w:rsidP="00005C4E">
      <w:pPr>
        <w:pStyle w:val="TDialogue"/>
        <w:rPr>
          <w:lang w:val="en-GB"/>
        </w:rPr>
      </w:pPr>
      <w:r w:rsidRPr="006936DA">
        <w:rPr>
          <w:lang w:val="en-GB"/>
        </w:rPr>
        <w:t>Haha</w:t>
      </w:r>
      <w:r w:rsidR="00753460">
        <w:rPr>
          <w:lang w:val="en-GB"/>
        </w:rPr>
        <w:t xml:space="preserve"> </w:t>
      </w:r>
      <w:r w:rsidRPr="006936DA">
        <w:rPr>
          <w:lang w:val="en-GB"/>
        </w:rPr>
        <w:t xml:space="preserve">haha. The famous nazi government. </w:t>
      </w:r>
      <w:r w:rsidR="00244FE7">
        <w:rPr>
          <w:lang w:val="en-GB"/>
        </w:rPr>
        <w:t>What a funny joke.</w:t>
      </w:r>
      <w:r w:rsidR="00753460">
        <w:rPr>
          <w:lang w:val="en-GB"/>
        </w:rPr>
        <w:t xml:space="preserve"> Do you even know what Nazi means or are you just a parrott?</w:t>
      </w:r>
    </w:p>
    <w:p w14:paraId="3187DFC8" w14:textId="65F87D58" w:rsidR="0026665F" w:rsidRDefault="0026665F" w:rsidP="00005C4E">
      <w:pPr>
        <w:pStyle w:val="TDialogue"/>
        <w:rPr>
          <w:lang w:val="en-GB"/>
        </w:rPr>
      </w:pPr>
      <w:r>
        <w:rPr>
          <w:lang w:val="en-GB"/>
        </w:rPr>
        <w:t>Come on, be serious, boy.</w:t>
      </w:r>
    </w:p>
    <w:p w14:paraId="3B5F2AD1" w14:textId="77777777" w:rsidR="00244FE7" w:rsidRDefault="00244FE7" w:rsidP="00005C4E">
      <w:pPr>
        <w:pStyle w:val="TDidascalies"/>
        <w:rPr>
          <w:lang w:val="en-GB"/>
        </w:rPr>
      </w:pPr>
      <w:r>
        <w:rPr>
          <w:lang w:val="en-GB"/>
        </w:rPr>
        <w:t>(he is standing up and approach the samover)</w:t>
      </w:r>
    </w:p>
    <w:p w14:paraId="2AD11902" w14:textId="77777777" w:rsidR="00244FE7" w:rsidRDefault="00244FE7" w:rsidP="00005C4E">
      <w:pPr>
        <w:pStyle w:val="TDialogue"/>
        <w:rPr>
          <w:lang w:val="en-GB"/>
        </w:rPr>
      </w:pPr>
      <w:r>
        <w:rPr>
          <w:lang w:val="en-GB"/>
        </w:rPr>
        <w:t>Anywone who wants more tea?</w:t>
      </w:r>
    </w:p>
    <w:p w14:paraId="05FB6930" w14:textId="2D88BD62" w:rsidR="00244FE7" w:rsidRDefault="00753460" w:rsidP="00AE119F">
      <w:pPr>
        <w:pStyle w:val="TPerso"/>
        <w:rPr>
          <w:lang w:val="en-GB"/>
        </w:rPr>
      </w:pPr>
      <w:r>
        <w:rPr>
          <w:lang w:val="en-GB"/>
        </w:rPr>
        <w:t>Yegor</w:t>
      </w:r>
    </w:p>
    <w:p w14:paraId="29FFD884" w14:textId="32B9338D" w:rsidR="006936DA" w:rsidRDefault="006936DA" w:rsidP="00005C4E">
      <w:pPr>
        <w:pStyle w:val="TDialogue"/>
      </w:pPr>
      <w:r w:rsidRPr="006936DA">
        <w:rPr>
          <w:lang w:val="en-GB"/>
        </w:rPr>
        <w:t xml:space="preserve">You are bombing your own people for almost 10 years! Don’t pretend it’s not happening. I saw the picture of Donetsk, of Luhansk. I saw the people lying dead in the streets. </w:t>
      </w:r>
      <w:r>
        <w:t>I saw…</w:t>
      </w:r>
    </w:p>
    <w:p w14:paraId="618BD3E0" w14:textId="5BCC91BF" w:rsidR="003F1579" w:rsidRDefault="00753460" w:rsidP="00AE119F">
      <w:pPr>
        <w:pStyle w:val="TPerso"/>
      </w:pPr>
      <w:r>
        <w:t>Lena</w:t>
      </w:r>
    </w:p>
    <w:p w14:paraId="57220D21" w14:textId="64560A89" w:rsidR="006936DA" w:rsidRDefault="006936DA" w:rsidP="00005C4E">
      <w:pPr>
        <w:pStyle w:val="TDialogue"/>
      </w:pPr>
      <w:r>
        <w:t>Parce que vous êtes venus ! Parce que vous avez semé le poison dans nos têtes !</w:t>
      </w:r>
    </w:p>
    <w:p w14:paraId="55AF000C" w14:textId="3B2A40CA" w:rsidR="003F1579" w:rsidRDefault="006936DA" w:rsidP="00AE119F">
      <w:pPr>
        <w:pStyle w:val="TPerso"/>
      </w:pPr>
      <w:r>
        <w:t xml:space="preserve">Dmytro </w:t>
      </w:r>
      <w:r w:rsidR="00753460">
        <w:t>(whispering)</w:t>
      </w:r>
    </w:p>
    <w:p w14:paraId="7CC97775" w14:textId="4C0358A3" w:rsidR="00AE119F" w:rsidRPr="00AE119F" w:rsidRDefault="00AE119F" w:rsidP="00AE119F">
      <w:pPr>
        <w:pStyle w:val="TDialogue"/>
        <w:rPr>
          <w:lang w:val="en-GB"/>
        </w:rPr>
      </w:pPr>
      <w:r w:rsidRPr="00AE119F">
        <w:rPr>
          <w:lang w:val="en-GB"/>
        </w:rPr>
        <w:t>They came because we k</w:t>
      </w:r>
      <w:r>
        <w:rPr>
          <w:lang w:val="en-GB"/>
        </w:rPr>
        <w:t>ind of called them…</w:t>
      </w:r>
    </w:p>
    <w:p w14:paraId="50F786F9" w14:textId="6FD8CADE" w:rsidR="003F1579" w:rsidRDefault="00753460" w:rsidP="00AE119F">
      <w:pPr>
        <w:pStyle w:val="TPerso"/>
      </w:pPr>
      <w:r>
        <w:t>Lena</w:t>
      </w:r>
    </w:p>
    <w:p w14:paraId="559EC4BD" w14:textId="08B40EF4" w:rsidR="006936DA" w:rsidRDefault="006936DA" w:rsidP="00005C4E">
      <w:pPr>
        <w:pStyle w:val="TDialogue"/>
      </w:pPr>
      <w:r>
        <w:t xml:space="preserve">Des putains de Russes qu’on aurait du déporter depuis bien longtemps. Chaque </w:t>
      </w:r>
      <w:r w:rsidR="00753460">
        <w:t xml:space="preserve">Moskal </w:t>
      </w:r>
      <w:r>
        <w:t>qui foule le sol ukrainien est une souillure.</w:t>
      </w:r>
    </w:p>
    <w:p w14:paraId="69595E72" w14:textId="77777777" w:rsidR="003F1579" w:rsidRDefault="006936DA" w:rsidP="00AE119F">
      <w:pPr>
        <w:pStyle w:val="TPerso"/>
      </w:pPr>
      <w:r>
        <w:t>Dmytro</w:t>
      </w:r>
    </w:p>
    <w:p w14:paraId="46EE624C" w14:textId="7D60102C" w:rsidR="006936DA" w:rsidRDefault="006936DA" w:rsidP="00005C4E">
      <w:pPr>
        <w:pStyle w:val="TDialogue"/>
      </w:pPr>
      <w:r>
        <w:t>Lena, tu sais que mon père est Russe…</w:t>
      </w:r>
    </w:p>
    <w:p w14:paraId="15817D93" w14:textId="0874FA3C" w:rsidR="003F1579" w:rsidRDefault="00AE119F" w:rsidP="00AE119F">
      <w:pPr>
        <w:pStyle w:val="TPerso"/>
      </w:pPr>
      <w:r>
        <w:t>L</w:t>
      </w:r>
      <w:r w:rsidR="006936DA">
        <w:t>ena</w:t>
      </w:r>
    </w:p>
    <w:p w14:paraId="423DDD11" w14:textId="0C9EA337" w:rsidR="006936DA" w:rsidRDefault="006936DA" w:rsidP="00005C4E">
      <w:pPr>
        <w:pStyle w:val="TDialogue"/>
      </w:pPr>
      <w:r>
        <w:t>c’est probablement de là que viens ton gène du lâche</w:t>
      </w:r>
      <w:r w:rsidR="00753460">
        <w:t>.</w:t>
      </w:r>
    </w:p>
    <w:p w14:paraId="2FE0D3A3" w14:textId="25DD9CBB" w:rsidR="00753460" w:rsidRDefault="00753460" w:rsidP="00AE119F">
      <w:pPr>
        <w:pStyle w:val="TDidascalies"/>
      </w:pPr>
      <w:r>
        <w:t>(Dmitro se lève de la table et va s’asseoir sur le canapé, à côté du russe)</w:t>
      </w:r>
    </w:p>
    <w:p w14:paraId="0E769931" w14:textId="1D20900C" w:rsidR="003F1579" w:rsidRDefault="00753460" w:rsidP="00AE119F">
      <w:pPr>
        <w:pStyle w:val="TPerso"/>
      </w:pPr>
      <w:r>
        <w:t>Yegor</w:t>
      </w:r>
    </w:p>
    <w:p w14:paraId="4CE0A2F7" w14:textId="2D4D6DB6" w:rsidR="006936DA" w:rsidRDefault="006936DA" w:rsidP="00005C4E">
      <w:pPr>
        <w:pStyle w:val="TDialogue"/>
      </w:pPr>
      <w:r>
        <w:t xml:space="preserve">et vous rêvez que ce foutoir reste un pays indépendant ? Mais ça </w:t>
      </w:r>
      <w:r>
        <w:lastRenderedPageBreak/>
        <w:t>n’arrivera pas. Dans 3 semaines Kiev capitulera, sa junte sera emprisonnée et les choses rentreront dans l’ordre. Vous n’en avez pas marre de voir votre ville rasée pour protéger des gens qui ne l’ont jamais vue ?</w:t>
      </w:r>
    </w:p>
    <w:p w14:paraId="628ED62C" w14:textId="01E973EE" w:rsidR="003F1579" w:rsidRDefault="00AE119F" w:rsidP="00AE119F">
      <w:pPr>
        <w:pStyle w:val="TPerso"/>
        <w:rPr>
          <w:lang w:val="en-GB"/>
        </w:rPr>
      </w:pPr>
      <w:r>
        <w:rPr>
          <w:lang w:val="en-GB"/>
        </w:rPr>
        <w:t>Natalia</w:t>
      </w:r>
    </w:p>
    <w:p w14:paraId="60D8C80D" w14:textId="3DBDB11D" w:rsidR="006936DA" w:rsidRPr="006936DA" w:rsidRDefault="00AE119F" w:rsidP="00005C4E">
      <w:pPr>
        <w:pStyle w:val="TDialogue"/>
        <w:rPr>
          <w:lang w:val="en-GB"/>
        </w:rPr>
      </w:pPr>
      <w:r>
        <w:rPr>
          <w:lang w:val="en-GB"/>
        </w:rPr>
        <w:t>Pisdec</w:t>
      </w:r>
      <w:r w:rsidR="006936DA" w:rsidRPr="006936DA">
        <w:rPr>
          <w:lang w:val="en-GB"/>
        </w:rPr>
        <w:t xml:space="preserve"> kapsak…. You understand nothing. We don’t fight for Kyiv. We fight for the right to live free on our land. We fight so we can keep our culture, our language, we fight so our children do not have to live in such poverty that they have to risk their life for some money, like you do. But after so much generations of submission to the Kremlin, your atrophied brain is not able to understand that anymore. All you can do is dying for Moscow.</w:t>
      </w:r>
    </w:p>
    <w:p w14:paraId="159CAA1A" w14:textId="0A69F028" w:rsidR="001A58DC" w:rsidRDefault="00753460" w:rsidP="001A58DC">
      <w:pPr>
        <w:pStyle w:val="TPerso"/>
        <w:rPr>
          <w:lang w:val="en-GB"/>
        </w:rPr>
      </w:pPr>
      <w:r>
        <w:rPr>
          <w:lang w:val="en-GB"/>
        </w:rPr>
        <w:t>yegor</w:t>
      </w:r>
      <w:r w:rsidR="006936DA" w:rsidRPr="006936DA">
        <w:rPr>
          <w:lang w:val="en-GB"/>
        </w:rPr>
        <w:t>e</w:t>
      </w:r>
    </w:p>
    <w:p w14:paraId="777F9142" w14:textId="2E448485" w:rsidR="006936DA" w:rsidRPr="006936DA" w:rsidRDefault="006936DA" w:rsidP="00005C4E">
      <w:pPr>
        <w:pStyle w:val="TDialogue"/>
        <w:rPr>
          <w:lang w:val="en-GB"/>
        </w:rPr>
      </w:pPr>
      <w:r w:rsidRPr="006936DA">
        <w:rPr>
          <w:lang w:val="en-GB"/>
        </w:rPr>
        <w:t>And you dying for Kiev.</w:t>
      </w:r>
    </w:p>
    <w:p w14:paraId="5C8E8995" w14:textId="0205A74B" w:rsidR="001A58DC" w:rsidRDefault="00753460" w:rsidP="001A58DC">
      <w:pPr>
        <w:pStyle w:val="TPerso"/>
        <w:rPr>
          <w:lang w:val="en-GB"/>
        </w:rPr>
      </w:pPr>
      <w:r>
        <w:rPr>
          <w:lang w:val="en-GB"/>
        </w:rPr>
        <w:t>Lena</w:t>
      </w:r>
    </w:p>
    <w:p w14:paraId="73F47873" w14:textId="5CEB339B" w:rsidR="006936DA" w:rsidRPr="006936DA" w:rsidRDefault="006936DA" w:rsidP="00005C4E">
      <w:pPr>
        <w:pStyle w:val="TDialogue"/>
        <w:rPr>
          <w:lang w:val="en-GB"/>
        </w:rPr>
      </w:pPr>
      <w:r w:rsidRPr="006936DA">
        <w:rPr>
          <w:lang w:val="en-GB"/>
        </w:rPr>
        <w:t xml:space="preserve">For Kiyv. And we don’t fight for Kyiv. We fight to survive, we fight for freedom. But as </w:t>
      </w:r>
      <w:r w:rsidR="00AE119F">
        <w:rPr>
          <w:lang w:val="en-GB"/>
        </w:rPr>
        <w:t>she</w:t>
      </w:r>
      <w:r w:rsidRPr="006936DA">
        <w:rPr>
          <w:lang w:val="en-GB"/>
        </w:rPr>
        <w:t xml:space="preserve"> said, you can’t understand that.</w:t>
      </w:r>
    </w:p>
    <w:p w14:paraId="74AA8543" w14:textId="77777777" w:rsidR="001A58DC" w:rsidRDefault="006936DA" w:rsidP="001A58DC">
      <w:pPr>
        <w:pStyle w:val="TPerso"/>
        <w:rPr>
          <w:lang w:val="en-GB"/>
        </w:rPr>
      </w:pPr>
      <w:r w:rsidRPr="006936DA">
        <w:rPr>
          <w:lang w:val="en-GB"/>
        </w:rPr>
        <w:t>Dmytro</w:t>
      </w:r>
    </w:p>
    <w:p w14:paraId="04BDCE24" w14:textId="6AE74F57" w:rsidR="006936DA" w:rsidRPr="006936DA" w:rsidRDefault="00AE119F" w:rsidP="00005C4E">
      <w:pPr>
        <w:pStyle w:val="TDialogue"/>
        <w:rPr>
          <w:lang w:val="en-GB"/>
        </w:rPr>
      </w:pPr>
      <w:r>
        <w:rPr>
          <w:lang w:val="en-GB"/>
        </w:rPr>
        <w:t xml:space="preserve">Fighting, fighting… </w:t>
      </w:r>
      <w:r w:rsidR="006936DA" w:rsidRPr="006936DA">
        <w:rPr>
          <w:lang w:val="en-GB"/>
        </w:rPr>
        <w:t>That’s easy to say when you don’t have to hold a weapon on the frontline</w:t>
      </w:r>
    </w:p>
    <w:p w14:paraId="0099E006" w14:textId="212ABA89" w:rsidR="006936DA" w:rsidRPr="006936DA" w:rsidRDefault="00753460" w:rsidP="001A58DC">
      <w:pPr>
        <w:pStyle w:val="TPerso"/>
        <w:rPr>
          <w:lang w:val="en-GB"/>
        </w:rPr>
      </w:pPr>
      <w:r>
        <w:rPr>
          <w:lang w:val="en-GB"/>
        </w:rPr>
        <w:t>L</w:t>
      </w:r>
      <w:r w:rsidR="006936DA" w:rsidRPr="006936DA">
        <w:rPr>
          <w:lang w:val="en-GB"/>
        </w:rPr>
        <w:t>ena</w:t>
      </w:r>
    </w:p>
    <w:p w14:paraId="2A33E859" w14:textId="1E3D5F51" w:rsidR="006936DA" w:rsidRPr="006936DA" w:rsidRDefault="006936DA" w:rsidP="00005C4E">
      <w:pPr>
        <w:pStyle w:val="TDialogue"/>
        <w:rPr>
          <w:lang w:val="en-GB"/>
        </w:rPr>
      </w:pPr>
      <w:r w:rsidRPr="006936DA">
        <w:rPr>
          <w:lang w:val="en-GB"/>
        </w:rPr>
        <w:t>I can’t believe my kid will be raised by a coward</w:t>
      </w:r>
      <w:r w:rsidR="00AE119F">
        <w:rPr>
          <w:lang w:val="en-GB"/>
        </w:rPr>
        <w:t>.</w:t>
      </w:r>
    </w:p>
    <w:p w14:paraId="24657195" w14:textId="7693C6C5" w:rsidR="006936DA" w:rsidRPr="006936DA" w:rsidRDefault="006936DA" w:rsidP="001A58DC">
      <w:pPr>
        <w:pStyle w:val="TPerso"/>
        <w:rPr>
          <w:lang w:val="en-GB"/>
        </w:rPr>
      </w:pPr>
      <w:r w:rsidRPr="006936DA">
        <w:rPr>
          <w:lang w:val="en-GB"/>
        </w:rPr>
        <w:t>Dmytro</w:t>
      </w:r>
    </w:p>
    <w:p w14:paraId="62C31889" w14:textId="77777777" w:rsidR="006936DA" w:rsidRPr="006936DA" w:rsidRDefault="006936DA" w:rsidP="00005C4E">
      <w:pPr>
        <w:pStyle w:val="TDialogue"/>
        <w:rPr>
          <w:lang w:val="en-GB"/>
        </w:rPr>
      </w:pPr>
      <w:r w:rsidRPr="006936DA">
        <w:rPr>
          <w:lang w:val="en-GB"/>
        </w:rPr>
        <w:t>but at least he would be raised by a man alive….</w:t>
      </w:r>
    </w:p>
    <w:p w14:paraId="71913930" w14:textId="526F61C7" w:rsidR="006936DA" w:rsidRPr="006936DA" w:rsidRDefault="00753460" w:rsidP="001A58DC">
      <w:pPr>
        <w:pStyle w:val="TPerso"/>
        <w:rPr>
          <w:lang w:val="en-GB"/>
        </w:rPr>
      </w:pPr>
      <w:r>
        <w:rPr>
          <w:lang w:val="en-GB"/>
        </w:rPr>
        <w:t>L</w:t>
      </w:r>
      <w:r w:rsidR="006936DA" w:rsidRPr="006936DA">
        <w:rPr>
          <w:lang w:val="en-GB"/>
        </w:rPr>
        <w:t>ena</w:t>
      </w:r>
    </w:p>
    <w:p w14:paraId="6B4BE0DE" w14:textId="77777777" w:rsidR="006936DA" w:rsidRDefault="006936DA" w:rsidP="00005C4E">
      <w:pPr>
        <w:pStyle w:val="TDialogue"/>
        <w:rPr>
          <w:lang w:val="en-GB"/>
        </w:rPr>
      </w:pPr>
      <w:r w:rsidRPr="006936DA">
        <w:rPr>
          <w:lang w:val="en-GB"/>
        </w:rPr>
        <w:t xml:space="preserve">Tss, you dare call this a man alive. </w:t>
      </w:r>
    </w:p>
    <w:p w14:paraId="58FE9D5B" w14:textId="77777777" w:rsidR="006936DA" w:rsidRPr="006936DA" w:rsidRDefault="006936DA" w:rsidP="001A58DC">
      <w:pPr>
        <w:pStyle w:val="TPerso"/>
        <w:rPr>
          <w:lang w:val="en-GB"/>
        </w:rPr>
      </w:pPr>
      <w:r w:rsidRPr="006936DA">
        <w:rPr>
          <w:lang w:val="en-GB"/>
        </w:rPr>
        <w:t>Paul</w:t>
      </w:r>
    </w:p>
    <w:p w14:paraId="3AE79DE0" w14:textId="77777777" w:rsidR="006936DA" w:rsidRPr="006936DA" w:rsidRDefault="006936DA" w:rsidP="00005C4E">
      <w:pPr>
        <w:pStyle w:val="TDialogue"/>
        <w:rPr>
          <w:lang w:val="en-GB"/>
        </w:rPr>
      </w:pPr>
      <w:r w:rsidRPr="006936DA">
        <w:rPr>
          <w:lang w:val="en-GB"/>
        </w:rPr>
        <w:t>Maybe, we should calm down a bit, it’s not the time for…</w:t>
      </w:r>
    </w:p>
    <w:p w14:paraId="62A070D7" w14:textId="77777777" w:rsidR="006936DA" w:rsidRPr="006936DA" w:rsidRDefault="006936DA" w:rsidP="001A58DC">
      <w:pPr>
        <w:pStyle w:val="TPerso"/>
        <w:rPr>
          <w:lang w:val="en-GB"/>
        </w:rPr>
      </w:pPr>
      <w:r w:rsidRPr="006936DA">
        <w:rPr>
          <w:lang w:val="en-GB"/>
        </w:rPr>
        <w:t>Dmytro</w:t>
      </w:r>
    </w:p>
    <w:p w14:paraId="4015D979" w14:textId="77777777" w:rsidR="006936DA" w:rsidRPr="006936DA" w:rsidRDefault="006936DA" w:rsidP="00005C4E">
      <w:pPr>
        <w:pStyle w:val="TDialogue"/>
        <w:rPr>
          <w:lang w:val="en-GB"/>
        </w:rPr>
      </w:pPr>
      <w:r w:rsidRPr="006936DA">
        <w:rPr>
          <w:lang w:val="en-GB"/>
        </w:rPr>
        <w:t>And you, the Frenchman, what are you doing here? You certainely are not here to take weapons to defend Ukraine, right ?</w:t>
      </w:r>
    </w:p>
    <w:p w14:paraId="2144C9FB" w14:textId="77777777" w:rsidR="006936DA" w:rsidRPr="006936DA" w:rsidRDefault="006936DA" w:rsidP="001A58DC">
      <w:pPr>
        <w:pStyle w:val="TPerso"/>
        <w:rPr>
          <w:lang w:val="en-GB"/>
        </w:rPr>
      </w:pPr>
      <w:r w:rsidRPr="006936DA">
        <w:rPr>
          <w:lang w:val="en-GB"/>
        </w:rPr>
        <w:t>Paul</w:t>
      </w:r>
    </w:p>
    <w:p w14:paraId="67055F8C" w14:textId="77777777" w:rsidR="006936DA" w:rsidRPr="006936DA" w:rsidRDefault="006936DA" w:rsidP="00005C4E">
      <w:pPr>
        <w:pStyle w:val="TDialogue"/>
        <w:rPr>
          <w:lang w:val="en-GB"/>
        </w:rPr>
      </w:pPr>
      <w:r w:rsidRPr="006936DA">
        <w:rPr>
          <w:lang w:val="en-GB"/>
        </w:rPr>
        <w:t>I arrived there 2 days before the invasion started, I…</w:t>
      </w:r>
    </w:p>
    <w:p w14:paraId="542F74FF" w14:textId="74275F82" w:rsidR="006936DA" w:rsidRPr="006936DA" w:rsidRDefault="00753460" w:rsidP="001A58DC">
      <w:pPr>
        <w:pStyle w:val="TPerso"/>
        <w:rPr>
          <w:lang w:val="en-GB"/>
        </w:rPr>
      </w:pPr>
      <w:r>
        <w:rPr>
          <w:lang w:val="en-GB"/>
        </w:rPr>
        <w:t>Lena</w:t>
      </w:r>
    </w:p>
    <w:p w14:paraId="3BA82D22" w14:textId="77777777" w:rsidR="006936DA" w:rsidRPr="006936DA" w:rsidRDefault="006936DA" w:rsidP="00005C4E">
      <w:pPr>
        <w:pStyle w:val="TDialogue"/>
        <w:rPr>
          <w:lang w:val="en-GB"/>
        </w:rPr>
      </w:pPr>
      <w:r w:rsidRPr="006936DA">
        <w:rPr>
          <w:lang w:val="en-GB"/>
        </w:rPr>
        <w:t>I see, just in time to exploit victims of the war, right ?</w:t>
      </w:r>
    </w:p>
    <w:p w14:paraId="3DD84AAB" w14:textId="77777777" w:rsidR="006936DA" w:rsidRPr="006936DA" w:rsidRDefault="006936DA" w:rsidP="001A58DC">
      <w:pPr>
        <w:pStyle w:val="TPerso"/>
        <w:rPr>
          <w:lang w:val="en-GB"/>
        </w:rPr>
      </w:pPr>
      <w:r w:rsidRPr="006936DA">
        <w:rPr>
          <w:lang w:val="en-GB"/>
        </w:rPr>
        <w:t>Paul</w:t>
      </w:r>
    </w:p>
    <w:p w14:paraId="2DB54961" w14:textId="77777777" w:rsidR="006936DA" w:rsidRPr="006936DA" w:rsidRDefault="006936DA" w:rsidP="00005C4E">
      <w:pPr>
        <w:pStyle w:val="TDialogue"/>
        <w:rPr>
          <w:lang w:val="en-GB"/>
        </w:rPr>
      </w:pPr>
      <w:r w:rsidRPr="006936DA">
        <w:rPr>
          <w:lang w:val="en-GB"/>
        </w:rPr>
        <w:t>What? No, not at all.</w:t>
      </w:r>
    </w:p>
    <w:p w14:paraId="1ECCDE1D" w14:textId="5C4C7873" w:rsidR="006936DA" w:rsidRPr="006936DA" w:rsidRDefault="00753460" w:rsidP="001A58DC">
      <w:pPr>
        <w:pStyle w:val="TPerso"/>
        <w:rPr>
          <w:lang w:val="en-GB"/>
        </w:rPr>
      </w:pPr>
      <w:r>
        <w:rPr>
          <w:lang w:val="en-GB"/>
        </w:rPr>
        <w:t>Lena</w:t>
      </w:r>
    </w:p>
    <w:p w14:paraId="3471CA24" w14:textId="77777777" w:rsidR="006936DA" w:rsidRPr="006936DA" w:rsidRDefault="006936DA" w:rsidP="00005C4E">
      <w:pPr>
        <w:pStyle w:val="TDialogue"/>
        <w:rPr>
          <w:lang w:val="en-GB"/>
        </w:rPr>
      </w:pPr>
      <w:r w:rsidRPr="006936DA">
        <w:rPr>
          <w:lang w:val="en-GB"/>
        </w:rPr>
        <w:t>what are you doing there, then?</w:t>
      </w:r>
    </w:p>
    <w:p w14:paraId="0C64851F" w14:textId="77777777" w:rsidR="006936DA" w:rsidRPr="006936DA" w:rsidRDefault="006936DA" w:rsidP="001A58DC">
      <w:pPr>
        <w:pStyle w:val="TPerso"/>
        <w:rPr>
          <w:lang w:val="en-GB"/>
        </w:rPr>
      </w:pPr>
      <w:r w:rsidRPr="006936DA">
        <w:rPr>
          <w:lang w:val="en-GB"/>
        </w:rPr>
        <w:lastRenderedPageBreak/>
        <w:t>Paul</w:t>
      </w:r>
    </w:p>
    <w:p w14:paraId="0753B907" w14:textId="77777777" w:rsidR="006936DA" w:rsidRPr="006936DA" w:rsidRDefault="006936DA" w:rsidP="00005C4E">
      <w:pPr>
        <w:pStyle w:val="TDialogue"/>
        <w:rPr>
          <w:lang w:val="en-GB"/>
        </w:rPr>
      </w:pPr>
      <w:r w:rsidRPr="006936DA">
        <w:rPr>
          <w:lang w:val="en-GB"/>
        </w:rPr>
        <w:t>hm, tourism…</w:t>
      </w:r>
    </w:p>
    <w:p w14:paraId="31EDEEF3" w14:textId="77777777" w:rsidR="006936DA" w:rsidRPr="006936DA" w:rsidRDefault="006936DA" w:rsidP="001A58DC">
      <w:pPr>
        <w:pStyle w:val="TPerso"/>
        <w:rPr>
          <w:lang w:val="en-GB"/>
        </w:rPr>
      </w:pPr>
      <w:r w:rsidRPr="006936DA">
        <w:rPr>
          <w:lang w:val="en-GB"/>
        </w:rPr>
        <w:t>Dmytro</w:t>
      </w:r>
    </w:p>
    <w:p w14:paraId="0FF4BCF8" w14:textId="03BBBA9A" w:rsidR="006936DA" w:rsidRPr="006936DA" w:rsidRDefault="006936DA" w:rsidP="00005C4E">
      <w:pPr>
        <w:pStyle w:val="TDialogue"/>
        <w:rPr>
          <w:lang w:val="en-GB"/>
        </w:rPr>
      </w:pPr>
      <w:r w:rsidRPr="006936DA">
        <w:rPr>
          <w:lang w:val="en-GB"/>
        </w:rPr>
        <w:t xml:space="preserve">I see. The whole world is announcing Russian invasion, so you think it’s the perfect time to visit Ukraine. </w:t>
      </w:r>
      <w:r w:rsidR="00753460">
        <w:rPr>
          <w:lang w:val="en-GB"/>
        </w:rPr>
        <w:t>L</w:t>
      </w:r>
      <w:r w:rsidRPr="006936DA">
        <w:rPr>
          <w:lang w:val="en-GB"/>
        </w:rPr>
        <w:t>ena, tell me, what do you think a foreign man would do in Ukraine when he says tourism?</w:t>
      </w:r>
    </w:p>
    <w:p w14:paraId="3B021DA8" w14:textId="6F5CB2DF" w:rsidR="006936DA" w:rsidRPr="006936DA" w:rsidRDefault="00AE119F" w:rsidP="001A58DC">
      <w:pPr>
        <w:pStyle w:val="TPerso"/>
        <w:rPr>
          <w:lang w:val="en-GB"/>
        </w:rPr>
      </w:pPr>
      <w:r>
        <w:rPr>
          <w:lang w:val="en-GB"/>
        </w:rPr>
        <w:t>L</w:t>
      </w:r>
      <w:r w:rsidR="006936DA" w:rsidRPr="006936DA">
        <w:rPr>
          <w:lang w:val="en-GB"/>
        </w:rPr>
        <w:t>ena</w:t>
      </w:r>
    </w:p>
    <w:p w14:paraId="5B388C46" w14:textId="77777777" w:rsidR="006936DA" w:rsidRPr="006936DA" w:rsidRDefault="006936DA" w:rsidP="00005C4E">
      <w:pPr>
        <w:pStyle w:val="TDialogue"/>
        <w:rPr>
          <w:lang w:val="en-GB"/>
        </w:rPr>
      </w:pPr>
      <w:r w:rsidRPr="006936DA">
        <w:rPr>
          <w:lang w:val="en-GB"/>
        </w:rPr>
        <w:t>My poor guy, if you wanted girls, you should have come to Kyiv, Mariupol is not a place for you.</w:t>
      </w:r>
    </w:p>
    <w:p w14:paraId="236A35E5" w14:textId="77777777" w:rsidR="006936DA" w:rsidRPr="006936DA" w:rsidRDefault="006936DA" w:rsidP="001A58DC">
      <w:pPr>
        <w:pStyle w:val="TPerso"/>
        <w:rPr>
          <w:lang w:val="en-GB"/>
        </w:rPr>
      </w:pPr>
      <w:r w:rsidRPr="006936DA">
        <w:rPr>
          <w:lang w:val="en-GB"/>
        </w:rPr>
        <w:t>Paul</w:t>
      </w:r>
    </w:p>
    <w:p w14:paraId="3CA24B36" w14:textId="1405D285" w:rsidR="006936DA" w:rsidRPr="006936DA" w:rsidRDefault="006936DA" w:rsidP="00005C4E">
      <w:pPr>
        <w:pStyle w:val="TDialogue"/>
        <w:rPr>
          <w:lang w:val="en-GB"/>
        </w:rPr>
      </w:pPr>
      <w:r w:rsidRPr="006936DA">
        <w:rPr>
          <w:lang w:val="en-GB"/>
        </w:rPr>
        <w:t xml:space="preserve">Hey! Stop that! I am not here to </w:t>
      </w:r>
      <w:r w:rsidR="00753460">
        <w:rPr>
          <w:lang w:val="en-GB"/>
        </w:rPr>
        <w:t xml:space="preserve">pay </w:t>
      </w:r>
      <w:r w:rsidRPr="006936DA">
        <w:rPr>
          <w:lang w:val="en-GB"/>
        </w:rPr>
        <w:t>some random girls.</w:t>
      </w:r>
    </w:p>
    <w:p w14:paraId="392C3939" w14:textId="77777777" w:rsidR="006936DA" w:rsidRPr="006936DA" w:rsidRDefault="006936DA" w:rsidP="001A58DC">
      <w:pPr>
        <w:pStyle w:val="TPerso"/>
        <w:rPr>
          <w:lang w:val="en-GB"/>
        </w:rPr>
      </w:pPr>
      <w:r w:rsidRPr="006936DA">
        <w:rPr>
          <w:lang w:val="en-GB"/>
        </w:rPr>
        <w:t>Natalia</w:t>
      </w:r>
    </w:p>
    <w:p w14:paraId="709C1B0B" w14:textId="3A7F2D15" w:rsidR="006936DA" w:rsidRPr="006936DA" w:rsidRDefault="006936DA" w:rsidP="00005C4E">
      <w:pPr>
        <w:pStyle w:val="TDialogue"/>
        <w:rPr>
          <w:lang w:val="en-GB"/>
        </w:rPr>
      </w:pPr>
      <w:r w:rsidRPr="006936DA">
        <w:rPr>
          <w:lang w:val="en-GB"/>
        </w:rPr>
        <w:t>Sure, sure my friend. They will see you</w:t>
      </w:r>
      <w:r w:rsidR="00753460">
        <w:rPr>
          <w:lang w:val="en-GB"/>
        </w:rPr>
        <w:t>r</w:t>
      </w:r>
      <w:r w:rsidRPr="006936DA">
        <w:rPr>
          <w:lang w:val="en-GB"/>
        </w:rPr>
        <w:t xml:space="preserve"> French passport and they will fall for you. I see you have a very positive view of Ukrainian girls. But probably you should have gone to Moscow, </w:t>
      </w:r>
      <w:r w:rsidR="00753460">
        <w:rPr>
          <w:lang w:val="en-GB"/>
        </w:rPr>
        <w:t>the capital</w:t>
      </w:r>
      <w:r w:rsidR="00AB3688">
        <w:rPr>
          <w:lang w:val="en-GB"/>
        </w:rPr>
        <w:t xml:space="preserve"> </w:t>
      </w:r>
      <w:r w:rsidR="00753460">
        <w:rPr>
          <w:lang w:val="en-GB"/>
        </w:rPr>
        <w:t xml:space="preserve">of whores, </w:t>
      </w:r>
      <w:r w:rsidRPr="006936DA">
        <w:rPr>
          <w:lang w:val="en-GB"/>
        </w:rPr>
        <w:t>it would have worked better for you.</w:t>
      </w:r>
    </w:p>
    <w:p w14:paraId="2FC65EF2" w14:textId="77777777" w:rsidR="006936DA" w:rsidRPr="006936DA" w:rsidRDefault="006936DA" w:rsidP="001A58DC">
      <w:pPr>
        <w:pStyle w:val="TPerso"/>
        <w:rPr>
          <w:lang w:val="en-GB"/>
        </w:rPr>
      </w:pPr>
      <w:r w:rsidRPr="006936DA">
        <w:rPr>
          <w:lang w:val="en-GB"/>
        </w:rPr>
        <w:t>Paul</w:t>
      </w:r>
    </w:p>
    <w:p w14:paraId="68353DC2" w14:textId="77777777" w:rsidR="006936DA" w:rsidRPr="006936DA" w:rsidRDefault="006936DA" w:rsidP="00005C4E">
      <w:pPr>
        <w:pStyle w:val="TDialogue"/>
        <w:rPr>
          <w:lang w:val="en-GB"/>
        </w:rPr>
      </w:pPr>
      <w:r w:rsidRPr="006936DA">
        <w:rPr>
          <w:lang w:val="en-GB"/>
        </w:rPr>
        <w:t>I don’t understand how the conversation went this way. I am not here for that.</w:t>
      </w:r>
    </w:p>
    <w:p w14:paraId="5D8F1F21" w14:textId="019898C1" w:rsidR="006936DA" w:rsidRPr="006936DA" w:rsidRDefault="00AC62F0" w:rsidP="001A58DC">
      <w:pPr>
        <w:pStyle w:val="TPerso"/>
        <w:rPr>
          <w:lang w:val="en-GB"/>
        </w:rPr>
      </w:pPr>
      <w:r>
        <w:rPr>
          <w:lang w:val="en-GB"/>
        </w:rPr>
        <w:t>Yegor</w:t>
      </w:r>
    </w:p>
    <w:p w14:paraId="56AA2528" w14:textId="7BD3E291" w:rsidR="006936DA" w:rsidRPr="006936DA" w:rsidRDefault="00AC62F0" w:rsidP="00005C4E">
      <w:pPr>
        <w:pStyle w:val="TDialogue"/>
        <w:rPr>
          <w:lang w:val="en-GB"/>
        </w:rPr>
      </w:pPr>
      <w:r>
        <w:rPr>
          <w:lang w:val="en-GB"/>
        </w:rPr>
        <w:t>So tell us, man, w</w:t>
      </w:r>
      <w:r w:rsidR="006936DA" w:rsidRPr="006936DA">
        <w:rPr>
          <w:lang w:val="en-GB"/>
        </w:rPr>
        <w:t>hat are you doing there, then?</w:t>
      </w:r>
      <w:r>
        <w:rPr>
          <w:lang w:val="en-GB"/>
        </w:rPr>
        <w:t xml:space="preserve"> Now I am curious.</w:t>
      </w:r>
    </w:p>
    <w:p w14:paraId="58604626" w14:textId="77777777" w:rsidR="006936DA" w:rsidRPr="006936DA" w:rsidRDefault="006936DA" w:rsidP="001A58DC">
      <w:pPr>
        <w:pStyle w:val="TPerso"/>
        <w:rPr>
          <w:lang w:val="en-GB"/>
        </w:rPr>
      </w:pPr>
      <w:r w:rsidRPr="006936DA">
        <w:rPr>
          <w:lang w:val="en-GB"/>
        </w:rPr>
        <w:t>Paul</w:t>
      </w:r>
    </w:p>
    <w:p w14:paraId="006FF8C0" w14:textId="23E67BFC" w:rsidR="006936DA" w:rsidRPr="006936DA" w:rsidRDefault="006936DA" w:rsidP="00005C4E">
      <w:pPr>
        <w:pStyle w:val="TDialogue"/>
        <w:rPr>
          <w:lang w:val="en-GB"/>
        </w:rPr>
      </w:pPr>
      <w:r w:rsidRPr="006936DA">
        <w:rPr>
          <w:lang w:val="en-GB"/>
        </w:rPr>
        <w:t>I</w:t>
      </w:r>
      <w:r w:rsidR="00AB3688">
        <w:rPr>
          <w:lang w:val="en-GB"/>
        </w:rPr>
        <w:t>…</w:t>
      </w:r>
      <w:r w:rsidRPr="006936DA">
        <w:rPr>
          <w:lang w:val="en-GB"/>
        </w:rPr>
        <w:t xml:space="preserve"> I can’t tell.</w:t>
      </w:r>
    </w:p>
    <w:p w14:paraId="62A6822A" w14:textId="77777777" w:rsidR="006936DA" w:rsidRPr="006936DA" w:rsidRDefault="006936DA" w:rsidP="001A58DC">
      <w:pPr>
        <w:pStyle w:val="TPerso"/>
        <w:rPr>
          <w:lang w:val="en-GB"/>
        </w:rPr>
      </w:pPr>
      <w:r w:rsidRPr="006936DA">
        <w:rPr>
          <w:lang w:val="en-GB"/>
        </w:rPr>
        <w:t>Dmytro</w:t>
      </w:r>
    </w:p>
    <w:p w14:paraId="28DC69BD" w14:textId="3775D0ED" w:rsidR="006936DA" w:rsidRPr="006936DA" w:rsidRDefault="006936DA" w:rsidP="00005C4E">
      <w:pPr>
        <w:pStyle w:val="TDialogue"/>
        <w:rPr>
          <w:lang w:val="en-GB"/>
        </w:rPr>
      </w:pPr>
      <w:r w:rsidRPr="006936DA">
        <w:rPr>
          <w:lang w:val="en-GB"/>
        </w:rPr>
        <w:t>I see. You can’t tell</w:t>
      </w:r>
      <w:r w:rsidR="00AC62F0">
        <w:rPr>
          <w:lang w:val="en-GB"/>
        </w:rPr>
        <w:t>, but</w:t>
      </w:r>
      <w:r w:rsidRPr="006936DA">
        <w:rPr>
          <w:lang w:val="en-GB"/>
        </w:rPr>
        <w:t xml:space="preserve"> it’s not related to girls, right?</w:t>
      </w:r>
    </w:p>
    <w:p w14:paraId="2AD14CDB" w14:textId="77777777" w:rsidR="006936DA" w:rsidRPr="006936DA" w:rsidRDefault="006936DA" w:rsidP="001A58DC">
      <w:pPr>
        <w:pStyle w:val="TPerso"/>
        <w:rPr>
          <w:lang w:val="en-GB"/>
        </w:rPr>
      </w:pPr>
      <w:r w:rsidRPr="006936DA">
        <w:rPr>
          <w:lang w:val="en-GB"/>
        </w:rPr>
        <w:t>Paul</w:t>
      </w:r>
    </w:p>
    <w:p w14:paraId="3A7E3531" w14:textId="77777777" w:rsidR="006936DA" w:rsidRPr="006936DA" w:rsidRDefault="006936DA" w:rsidP="00005C4E">
      <w:pPr>
        <w:pStyle w:val="TDialogue"/>
        <w:rPr>
          <w:lang w:val="en-GB"/>
        </w:rPr>
      </w:pPr>
      <w:r w:rsidRPr="006936DA">
        <w:rPr>
          <w:lang w:val="en-GB"/>
        </w:rPr>
        <w:t>It’s… it’s complicated.</w:t>
      </w:r>
    </w:p>
    <w:p w14:paraId="16CB6528" w14:textId="4D50CA4F" w:rsidR="006936DA" w:rsidRPr="006936DA" w:rsidRDefault="006936DA" w:rsidP="001A58DC">
      <w:pPr>
        <w:pStyle w:val="TPerso"/>
        <w:rPr>
          <w:lang w:val="en-GB"/>
        </w:rPr>
      </w:pPr>
      <w:r w:rsidRPr="006936DA">
        <w:rPr>
          <w:lang w:val="en-GB"/>
        </w:rPr>
        <w:t>Stepan</w:t>
      </w:r>
    </w:p>
    <w:p w14:paraId="13F46688" w14:textId="77777777" w:rsidR="006936DA" w:rsidRPr="006936DA" w:rsidRDefault="006936DA" w:rsidP="00005C4E">
      <w:pPr>
        <w:pStyle w:val="TDialogue"/>
        <w:rPr>
          <w:lang w:val="en-GB"/>
        </w:rPr>
      </w:pPr>
      <w:r w:rsidRPr="006936DA">
        <w:rPr>
          <w:lang w:val="en-GB"/>
        </w:rPr>
        <w:t>There is no shame in loving Ukrainian girls young boy. But are you sure you are strong enough to handle them?</w:t>
      </w:r>
    </w:p>
    <w:p w14:paraId="220E2F52" w14:textId="77777777" w:rsidR="006936DA" w:rsidRPr="006936DA" w:rsidRDefault="006936DA" w:rsidP="001A58DC">
      <w:pPr>
        <w:pStyle w:val="TPerso"/>
        <w:rPr>
          <w:lang w:val="en-GB"/>
        </w:rPr>
      </w:pPr>
      <w:r w:rsidRPr="006936DA">
        <w:rPr>
          <w:lang w:val="en-GB"/>
        </w:rPr>
        <w:t>Paul</w:t>
      </w:r>
    </w:p>
    <w:p w14:paraId="153A344F" w14:textId="5D1CFF6B" w:rsidR="006936DA" w:rsidRPr="006936DA" w:rsidRDefault="006936DA" w:rsidP="00005C4E">
      <w:pPr>
        <w:pStyle w:val="TDialogue"/>
        <w:rPr>
          <w:lang w:val="en-GB"/>
        </w:rPr>
      </w:pPr>
      <w:r w:rsidRPr="006936DA">
        <w:rPr>
          <w:lang w:val="en-GB"/>
        </w:rPr>
        <w:t>The one I want is different</w:t>
      </w:r>
      <w:r w:rsidR="006B10EF">
        <w:rPr>
          <w:lang w:val="en-GB"/>
        </w:rPr>
        <w:t>.</w:t>
      </w:r>
    </w:p>
    <w:p w14:paraId="74F5742B" w14:textId="0110A1D4" w:rsidR="006936DA" w:rsidRPr="006936DA" w:rsidRDefault="00AC62F0" w:rsidP="001A58DC">
      <w:pPr>
        <w:pStyle w:val="TPerso"/>
        <w:rPr>
          <w:lang w:val="en-GB"/>
        </w:rPr>
      </w:pPr>
      <w:r>
        <w:rPr>
          <w:lang w:val="en-GB"/>
        </w:rPr>
        <w:t>Lena</w:t>
      </w:r>
    </w:p>
    <w:p w14:paraId="07767BAD" w14:textId="5DDCACF3" w:rsidR="006936DA" w:rsidRPr="006936DA" w:rsidRDefault="006936DA" w:rsidP="00005C4E">
      <w:pPr>
        <w:pStyle w:val="TDialogue"/>
        <w:rPr>
          <w:lang w:val="en-GB"/>
        </w:rPr>
      </w:pPr>
      <w:r w:rsidRPr="006936DA">
        <w:rPr>
          <w:lang w:val="en-GB"/>
        </w:rPr>
        <w:t>Oh! So little Frenchman got his heart stole by a sweet Ukrainian girl? She will eat you alive my friend. Run away from the bombs, run away from the girls, stay eating your baguettes in your little country, it will be better for everybody.</w:t>
      </w:r>
    </w:p>
    <w:p w14:paraId="67735E9B" w14:textId="77777777" w:rsidR="006936DA" w:rsidRPr="006936DA" w:rsidRDefault="006936DA" w:rsidP="001A58DC">
      <w:pPr>
        <w:pStyle w:val="TPerso"/>
        <w:rPr>
          <w:lang w:val="en-GB"/>
        </w:rPr>
      </w:pPr>
      <w:r w:rsidRPr="006936DA">
        <w:rPr>
          <w:lang w:val="en-GB"/>
        </w:rPr>
        <w:t>Paul</w:t>
      </w:r>
    </w:p>
    <w:p w14:paraId="50015A71" w14:textId="77777777" w:rsidR="006936DA" w:rsidRPr="006936DA" w:rsidRDefault="006936DA" w:rsidP="00005C4E">
      <w:pPr>
        <w:pStyle w:val="TDialogue"/>
        <w:rPr>
          <w:lang w:val="en-GB"/>
        </w:rPr>
      </w:pPr>
      <w:r w:rsidRPr="006936DA">
        <w:rPr>
          <w:lang w:val="en-GB"/>
        </w:rPr>
        <w:t>I don’t want to talk about this anymore.</w:t>
      </w:r>
    </w:p>
    <w:p w14:paraId="5EF77DBC" w14:textId="77777777" w:rsidR="006936DA" w:rsidRPr="006936DA" w:rsidRDefault="006936DA" w:rsidP="001A58DC">
      <w:pPr>
        <w:pStyle w:val="TPerso"/>
        <w:rPr>
          <w:lang w:val="en-GB"/>
        </w:rPr>
      </w:pPr>
      <w:r w:rsidRPr="006936DA">
        <w:rPr>
          <w:lang w:val="en-GB"/>
        </w:rPr>
        <w:lastRenderedPageBreak/>
        <w:t>Olena</w:t>
      </w:r>
    </w:p>
    <w:p w14:paraId="579F8996" w14:textId="77777777" w:rsidR="006936DA" w:rsidRPr="006936DA" w:rsidRDefault="006936DA" w:rsidP="00005C4E">
      <w:pPr>
        <w:pStyle w:val="TDialogue"/>
        <w:rPr>
          <w:lang w:val="en-GB"/>
        </w:rPr>
      </w:pPr>
      <w:r w:rsidRPr="006936DA">
        <w:rPr>
          <w:lang w:val="en-GB"/>
        </w:rPr>
        <w:t>you are right, let’s talk about my coward husband instead.</w:t>
      </w:r>
    </w:p>
    <w:p w14:paraId="1E6E15BD" w14:textId="77777777" w:rsidR="006936DA" w:rsidRPr="006936DA" w:rsidRDefault="006936DA" w:rsidP="001A58DC">
      <w:pPr>
        <w:pStyle w:val="TPerso"/>
        <w:rPr>
          <w:lang w:val="en-GB"/>
        </w:rPr>
      </w:pPr>
      <w:r w:rsidRPr="006936DA">
        <w:rPr>
          <w:lang w:val="en-GB"/>
        </w:rPr>
        <w:t>Paul</w:t>
      </w:r>
    </w:p>
    <w:p w14:paraId="0044A9C3" w14:textId="771807AB" w:rsidR="006936DA" w:rsidRPr="006936DA" w:rsidRDefault="006B10EF" w:rsidP="00005C4E">
      <w:pPr>
        <w:pStyle w:val="TDialogue"/>
        <w:rPr>
          <w:lang w:val="en-GB"/>
        </w:rPr>
      </w:pPr>
      <w:r>
        <w:rPr>
          <w:lang w:val="en-GB"/>
        </w:rPr>
        <w:t>Putain</w:t>
      </w:r>
      <w:r w:rsidR="006936DA" w:rsidRPr="006936DA">
        <w:rPr>
          <w:lang w:val="en-GB"/>
        </w:rPr>
        <w:t>… Maybe I am indeed not ready to handle an Ukrainian wom</w:t>
      </w:r>
      <w:r w:rsidR="00AC62F0">
        <w:rPr>
          <w:lang w:val="en-GB"/>
        </w:rPr>
        <w:t>e</w:t>
      </w:r>
      <w:r w:rsidR="006936DA" w:rsidRPr="006936DA">
        <w:rPr>
          <w:lang w:val="en-GB"/>
        </w:rPr>
        <w:t>n….</w:t>
      </w:r>
    </w:p>
    <w:p w14:paraId="653156DC" w14:textId="77777777" w:rsidR="006936DA" w:rsidRDefault="006936DA" w:rsidP="006936DA">
      <w:pPr>
        <w:rPr>
          <w:lang w:val="en-GB"/>
        </w:rPr>
      </w:pPr>
    </w:p>
    <w:p w14:paraId="5AB20FC1" w14:textId="77777777" w:rsidR="00AC62F0" w:rsidRDefault="00AC62F0" w:rsidP="006936DA">
      <w:pPr>
        <w:rPr>
          <w:lang w:val="en-GB"/>
        </w:rPr>
      </w:pPr>
    </w:p>
    <w:p w14:paraId="39560B72" w14:textId="77777777" w:rsidR="00DE6065" w:rsidRDefault="00DE6065" w:rsidP="006936DA">
      <w:pPr>
        <w:rPr>
          <w:lang w:val="en-GB"/>
        </w:rPr>
      </w:pPr>
    </w:p>
    <w:p w14:paraId="00953701" w14:textId="703A5C3B" w:rsidR="006936DA" w:rsidRDefault="006936DA" w:rsidP="006936DA"/>
    <w:p w14:paraId="292C6DDD" w14:textId="7164F8AA" w:rsidR="006936DA" w:rsidRPr="006936DA" w:rsidRDefault="006936DA" w:rsidP="006936DA">
      <w:pPr>
        <w:rPr>
          <w:lang w:val="en-GB"/>
        </w:rPr>
      </w:pPr>
    </w:p>
    <w:p w14:paraId="287F843D" w14:textId="77777777" w:rsidR="006936DA" w:rsidRPr="006936DA" w:rsidRDefault="006936DA" w:rsidP="00DE6065">
      <w:pPr>
        <w:pStyle w:val="TDialogue"/>
        <w:rPr>
          <w:lang w:val="en-GB"/>
        </w:rPr>
      </w:pPr>
      <w:r w:rsidRPr="006936DA">
        <w:rPr>
          <w:lang w:val="en-GB"/>
        </w:rPr>
        <w:t>I should have stay in Ufa. There is not money, but at least people there is not annoying like you…</w:t>
      </w:r>
    </w:p>
    <w:p w14:paraId="27AE9B36" w14:textId="0B14490D" w:rsidR="006B10EF" w:rsidRDefault="006B10EF" w:rsidP="00DE6065">
      <w:pPr>
        <w:pStyle w:val="TPerso"/>
      </w:pPr>
      <w:r>
        <w:t>Paul</w:t>
      </w:r>
    </w:p>
    <w:p w14:paraId="3F9DEF0A" w14:textId="579B43EF" w:rsidR="006B10EF" w:rsidRPr="006B10EF" w:rsidRDefault="006B10EF" w:rsidP="00DE6065">
      <w:pPr>
        <w:pStyle w:val="TDialogue"/>
        <w:rPr>
          <w:lang w:val="en-GB"/>
        </w:rPr>
      </w:pPr>
      <w:r w:rsidRPr="006B10EF">
        <w:rPr>
          <w:lang w:val="en-GB"/>
        </w:rPr>
        <w:t>I try to say t</w:t>
      </w:r>
      <w:r>
        <w:rPr>
          <w:lang w:val="en-GB"/>
        </w:rPr>
        <w:t>hat as respectfully as I can, but I think I can say everybody in this house would agree that you should have stay in Ufa, yes.</w:t>
      </w:r>
    </w:p>
    <w:p w14:paraId="42D89C3F" w14:textId="206C8F5C" w:rsidR="006B10EF" w:rsidRDefault="006B10EF" w:rsidP="00DE6065">
      <w:pPr>
        <w:pStyle w:val="TPerso"/>
        <w:rPr>
          <w:lang w:val="en-GB"/>
        </w:rPr>
      </w:pPr>
      <w:r>
        <w:rPr>
          <w:lang w:val="en-GB"/>
        </w:rPr>
        <w:t>Yegor</w:t>
      </w:r>
    </w:p>
    <w:p w14:paraId="2E9DF560" w14:textId="461EBE6D" w:rsidR="006B10EF" w:rsidRDefault="006B10EF" w:rsidP="00DE6065">
      <w:pPr>
        <w:pStyle w:val="TDialogue"/>
        <w:rPr>
          <w:lang w:val="en-GB"/>
        </w:rPr>
      </w:pPr>
      <w:r>
        <w:rPr>
          <w:lang w:val="en-GB"/>
        </w:rPr>
        <w:t xml:space="preserve">Tss… And you, you shouldn’t have stayed in France? Eating </w:t>
      </w:r>
      <w:r w:rsidR="005B0B24" w:rsidRPr="005B0B24">
        <w:rPr>
          <w:lang w:val="en-GB"/>
        </w:rPr>
        <w:t>лягушки</w:t>
      </w:r>
      <w:r w:rsidR="005B0B24">
        <w:rPr>
          <w:lang w:val="en-GB"/>
        </w:rPr>
        <w:t xml:space="preserve"> and croissants?</w:t>
      </w:r>
    </w:p>
    <w:p w14:paraId="21B0F964" w14:textId="6B99DE93" w:rsidR="006B10EF" w:rsidRDefault="005B0B24" w:rsidP="00DE6065">
      <w:pPr>
        <w:pStyle w:val="TPerso"/>
        <w:rPr>
          <w:lang w:val="en-GB"/>
        </w:rPr>
      </w:pPr>
      <w:r>
        <w:rPr>
          <w:lang w:val="en-GB"/>
        </w:rPr>
        <w:t>Stepan</w:t>
      </w:r>
    </w:p>
    <w:p w14:paraId="5EC85A0F" w14:textId="208739AF" w:rsidR="005B0B24" w:rsidRDefault="005B0B24" w:rsidP="00DE6065">
      <w:pPr>
        <w:pStyle w:val="TDialogue"/>
        <w:rPr>
          <w:lang w:val="en-GB"/>
        </w:rPr>
      </w:pPr>
      <w:r>
        <w:rPr>
          <w:lang w:val="en-GB"/>
        </w:rPr>
        <w:t>Frogs, eating frogs.</w:t>
      </w:r>
    </w:p>
    <w:p w14:paraId="56BF4FB1" w14:textId="5F30DCC1" w:rsidR="005B0B24" w:rsidRDefault="005B0B24" w:rsidP="00DE6065">
      <w:pPr>
        <w:pStyle w:val="TPerso"/>
        <w:rPr>
          <w:lang w:val="en-GB"/>
        </w:rPr>
      </w:pPr>
      <w:r>
        <w:rPr>
          <w:lang w:val="en-GB"/>
        </w:rPr>
        <w:t>Yegor</w:t>
      </w:r>
    </w:p>
    <w:p w14:paraId="292DF587" w14:textId="5550E7F9" w:rsidR="005B0B24" w:rsidRDefault="005B0B24" w:rsidP="00DE6065">
      <w:pPr>
        <w:pStyle w:val="TDialogue"/>
        <w:rPr>
          <w:lang w:val="en-GB"/>
        </w:rPr>
      </w:pPr>
      <w:r>
        <w:rPr>
          <w:lang w:val="en-GB"/>
        </w:rPr>
        <w:t>Grandpa doesn’t like we mess up with language</w:t>
      </w:r>
      <w:r w:rsidR="001B16CB">
        <w:rPr>
          <w:lang w:val="en-GB"/>
        </w:rPr>
        <w:t>.</w:t>
      </w:r>
    </w:p>
    <w:p w14:paraId="0AD2A263" w14:textId="7E6FD859" w:rsidR="006B10EF" w:rsidRDefault="001B16CB" w:rsidP="00DE6065">
      <w:pPr>
        <w:pStyle w:val="TPerso"/>
        <w:rPr>
          <w:lang w:val="en-GB"/>
        </w:rPr>
      </w:pPr>
      <w:r>
        <w:rPr>
          <w:lang w:val="en-GB"/>
        </w:rPr>
        <w:t>S</w:t>
      </w:r>
      <w:r w:rsidR="005B0B24">
        <w:rPr>
          <w:lang w:val="en-GB"/>
        </w:rPr>
        <w:t>tepan</w:t>
      </w:r>
    </w:p>
    <w:p w14:paraId="5B1002EA" w14:textId="0F4409E0" w:rsidR="001B16CB" w:rsidRDefault="001B16CB" w:rsidP="00DE6065">
      <w:pPr>
        <w:pStyle w:val="TDialogue"/>
        <w:rPr>
          <w:lang w:val="en-GB"/>
        </w:rPr>
      </w:pPr>
      <w:r>
        <w:rPr>
          <w:lang w:val="en-GB"/>
        </w:rPr>
        <w:t>It is interesting to know that 10 years ago, the seeds of this conflict were rooted into language.</w:t>
      </w:r>
    </w:p>
    <w:p w14:paraId="4A34FE90" w14:textId="5750D276" w:rsidR="001B16CB" w:rsidRDefault="001B16CB" w:rsidP="001B16CB">
      <w:pPr>
        <w:pStyle w:val="TPerso"/>
        <w:rPr>
          <w:lang w:val="en-GB"/>
        </w:rPr>
      </w:pPr>
      <w:r>
        <w:rPr>
          <w:lang w:val="en-GB"/>
        </w:rPr>
        <w:t>Yegor</w:t>
      </w:r>
    </w:p>
    <w:p w14:paraId="040C8EC0" w14:textId="05C367A7" w:rsidR="006B6A63" w:rsidRDefault="00DE6065" w:rsidP="00DE6065">
      <w:pPr>
        <w:pStyle w:val="TDialogue"/>
        <w:rPr>
          <w:lang w:val="en-GB"/>
        </w:rPr>
      </w:pPr>
      <w:r w:rsidRPr="00DE6065">
        <w:t>Ну</w:t>
      </w:r>
      <w:r w:rsidRPr="00DE6065">
        <w:rPr>
          <w:lang w:val="en-GB"/>
        </w:rPr>
        <w:t xml:space="preserve"> </w:t>
      </w:r>
      <w:r w:rsidRPr="00DE6065">
        <w:t>и</w:t>
      </w:r>
      <w:r w:rsidRPr="00DE6065">
        <w:rPr>
          <w:lang w:val="en-GB"/>
        </w:rPr>
        <w:t xml:space="preserve"> </w:t>
      </w:r>
      <w:r w:rsidRPr="00DE6065">
        <w:t>что</w:t>
      </w:r>
      <w:r w:rsidRPr="00DE6065">
        <w:rPr>
          <w:lang w:val="en-GB"/>
        </w:rPr>
        <w:t>?</w:t>
      </w:r>
      <w:r w:rsidRPr="00DE6065">
        <w:rPr>
          <w:lang w:val="en-GB"/>
        </w:rPr>
        <w:t xml:space="preserve"> </w:t>
      </w:r>
      <w:r w:rsidR="006B6A63" w:rsidRPr="006B6A63">
        <w:rPr>
          <w:lang w:val="en-GB"/>
        </w:rPr>
        <w:t>When you speak the d</w:t>
      </w:r>
      <w:r w:rsidR="006B6A63">
        <w:rPr>
          <w:lang w:val="en-GB"/>
        </w:rPr>
        <w:t>ominant language, you don’t need to learn the useless ones, grandpa.</w:t>
      </w:r>
    </w:p>
    <w:p w14:paraId="6AA4E34F" w14:textId="08418462" w:rsidR="006B6A63" w:rsidRDefault="00DE6065" w:rsidP="00DE6065">
      <w:pPr>
        <w:pStyle w:val="TDialogue"/>
        <w:rPr>
          <w:lang w:val="en-GB"/>
        </w:rPr>
      </w:pPr>
      <w:r w:rsidRPr="00DE6065">
        <w:rPr>
          <w:lang w:val="en-GB"/>
        </w:rPr>
        <w:t>И что?</w:t>
      </w:r>
      <w:r w:rsidR="006B6A63">
        <w:rPr>
          <w:lang w:val="en-GB"/>
        </w:rPr>
        <w:t xml:space="preserve"> </w:t>
      </w:r>
      <w:r>
        <w:rPr>
          <w:lang w:val="en-GB"/>
        </w:rPr>
        <w:t>Y</w:t>
      </w:r>
      <w:r w:rsidR="006B6A63">
        <w:rPr>
          <w:lang w:val="en-GB"/>
        </w:rPr>
        <w:t>ou are so proud to speak 2 languages everybody should do the same?</w:t>
      </w:r>
    </w:p>
    <w:p w14:paraId="6838BDCD" w14:textId="7A83C9C7" w:rsidR="006B6A63" w:rsidRDefault="00DE6065" w:rsidP="00DE6065">
      <w:pPr>
        <w:pStyle w:val="TPerso"/>
        <w:rPr>
          <w:lang w:val="en-GB"/>
        </w:rPr>
      </w:pPr>
      <w:r>
        <w:rPr>
          <w:lang w:val="en-GB"/>
        </w:rPr>
        <w:t>Natalia</w:t>
      </w:r>
    </w:p>
    <w:p w14:paraId="7C208848" w14:textId="23A3F7D0" w:rsidR="006B6A63" w:rsidRDefault="006B6A63" w:rsidP="00DE6065">
      <w:pPr>
        <w:pStyle w:val="TDialogue"/>
        <w:rPr>
          <w:lang w:val="en-GB"/>
        </w:rPr>
      </w:pPr>
      <w:r>
        <w:rPr>
          <w:lang w:val="en-GB"/>
        </w:rPr>
        <w:t>You should probably shut up, moskal. He speaks 6 languages fluently.</w:t>
      </w:r>
    </w:p>
    <w:p w14:paraId="11C91691" w14:textId="7D2C7BD6" w:rsidR="001B16CB" w:rsidRDefault="00AA21B6" w:rsidP="00AA21B6">
      <w:pPr>
        <w:pStyle w:val="TPerso"/>
        <w:rPr>
          <w:lang w:val="en-GB"/>
        </w:rPr>
      </w:pPr>
      <w:r>
        <w:rPr>
          <w:lang w:val="en-GB"/>
        </w:rPr>
        <w:t>Stepan</w:t>
      </w:r>
    </w:p>
    <w:p w14:paraId="0D002A9D" w14:textId="6D7E82D3" w:rsidR="00AA21B6" w:rsidRDefault="00AA21B6" w:rsidP="00DE6065">
      <w:pPr>
        <w:pStyle w:val="TDialogue"/>
        <w:rPr>
          <w:lang w:val="en-GB"/>
        </w:rPr>
      </w:pPr>
      <w:r>
        <w:rPr>
          <w:lang w:val="en-GB"/>
        </w:rPr>
        <w:t>When you don’t speak the same language as your neighbour, an invisible border appears. We see this in Belgium</w:t>
      </w:r>
    </w:p>
    <w:p w14:paraId="7FA1CD51" w14:textId="77777777" w:rsidR="0058112A" w:rsidRDefault="0058112A" w:rsidP="006936DA">
      <w:pPr>
        <w:rPr>
          <w:lang w:val="en-GB"/>
        </w:rPr>
      </w:pPr>
    </w:p>
    <w:p w14:paraId="14E204DF" w14:textId="77777777" w:rsidR="001B16CB" w:rsidRDefault="001B16CB" w:rsidP="006936DA">
      <w:pPr>
        <w:rPr>
          <w:lang w:val="en-GB"/>
        </w:rPr>
      </w:pPr>
    </w:p>
    <w:p w14:paraId="4AC1EAE9" w14:textId="0828DE62" w:rsidR="0058112A" w:rsidRDefault="0058112A" w:rsidP="0058112A">
      <w:pPr>
        <w:pStyle w:val="TPerso"/>
        <w:rPr>
          <w:lang w:val="en-GB"/>
        </w:rPr>
      </w:pPr>
      <w:r>
        <w:rPr>
          <w:lang w:val="en-GB"/>
        </w:rPr>
        <w:t>Stepan</w:t>
      </w:r>
    </w:p>
    <w:p w14:paraId="57A26EEA" w14:textId="77777777" w:rsidR="00576FDF" w:rsidRDefault="00576FDF" w:rsidP="0058112A">
      <w:pPr>
        <w:pStyle w:val="TDialogue"/>
        <w:rPr>
          <w:lang w:val="en-GB"/>
        </w:rPr>
      </w:pPr>
      <w:r w:rsidRPr="00576FDF">
        <w:rPr>
          <w:lang w:val="en-GB"/>
        </w:rPr>
        <w:t>On the other hand, if</w:t>
      </w:r>
      <w:r>
        <w:rPr>
          <w:lang w:val="en-GB"/>
        </w:rPr>
        <w:t xml:space="preserve"> we haven’t fought back and just accepted our </w:t>
      </w:r>
      <w:r>
        <w:rPr>
          <w:lang w:val="en-GB"/>
        </w:rPr>
        <w:lastRenderedPageBreak/>
        <w:t>fate like Belarus did, there wouldn’t be such war….</w:t>
      </w:r>
    </w:p>
    <w:p w14:paraId="1018149C" w14:textId="1D32DC2A" w:rsidR="00AB3688" w:rsidRDefault="00AB3688" w:rsidP="0058112A">
      <w:pPr>
        <w:pStyle w:val="TDialogue"/>
        <w:rPr>
          <w:lang w:val="en-GB"/>
        </w:rPr>
      </w:pPr>
      <w:r>
        <w:rPr>
          <w:lang w:val="en-GB"/>
        </w:rPr>
        <w:t>Natalia</w:t>
      </w:r>
    </w:p>
    <w:p w14:paraId="63963801" w14:textId="372802D7" w:rsidR="00AB3688" w:rsidRDefault="00AB3688" w:rsidP="0058112A">
      <w:pPr>
        <w:pStyle w:val="TDialogue"/>
        <w:rPr>
          <w:lang w:val="en-GB"/>
        </w:rPr>
      </w:pPr>
      <w:r>
        <w:rPr>
          <w:lang w:val="en-GB"/>
        </w:rPr>
        <w:t>Did! How can you say such thing!</w:t>
      </w:r>
    </w:p>
    <w:p w14:paraId="012AB264" w14:textId="02C9B9AC" w:rsidR="00AB3688" w:rsidRDefault="00AB3688" w:rsidP="0058112A">
      <w:pPr>
        <w:pStyle w:val="TDialogue"/>
        <w:rPr>
          <w:lang w:val="en-GB"/>
        </w:rPr>
      </w:pPr>
      <w:r>
        <w:rPr>
          <w:lang w:val="en-GB"/>
        </w:rPr>
        <w:t>Lena</w:t>
      </w:r>
    </w:p>
    <w:p w14:paraId="50AC00FA" w14:textId="2B48E38B" w:rsidR="00AB3688" w:rsidRDefault="00AB3688" w:rsidP="0058112A">
      <w:pPr>
        <w:pStyle w:val="TDialogue"/>
        <w:rPr>
          <w:lang w:val="en-GB"/>
        </w:rPr>
      </w:pPr>
      <w:r>
        <w:rPr>
          <w:lang w:val="en-GB"/>
        </w:rPr>
        <w:t>Pizdec, it seems you are not alone, Dyma.</w:t>
      </w:r>
    </w:p>
    <w:p w14:paraId="1F5721C7" w14:textId="3EC6F67A" w:rsidR="00AB3688" w:rsidRDefault="00AB3688" w:rsidP="0058112A">
      <w:pPr>
        <w:pStyle w:val="TDialogue"/>
        <w:rPr>
          <w:lang w:val="en-GB"/>
        </w:rPr>
      </w:pPr>
      <w:r>
        <w:rPr>
          <w:lang w:val="en-GB"/>
        </w:rPr>
        <w:t>What am I doing here anyway?</w:t>
      </w:r>
    </w:p>
    <w:p w14:paraId="67EB8D5B" w14:textId="77777777" w:rsidR="00AB3688" w:rsidRPr="00AB3688" w:rsidRDefault="00AB3688" w:rsidP="00E7040C">
      <w:pPr>
        <w:pStyle w:val="TDidascalies"/>
        <w:rPr>
          <w:lang w:val="en-GB"/>
        </w:rPr>
      </w:pPr>
      <w:r w:rsidRPr="00AB3688">
        <w:rPr>
          <w:lang w:val="en-GB"/>
        </w:rPr>
        <w:t>She stands up, takes the way to the door, Dmytro tend un bras dans le vide pour essayer de la retenir, en vain.</w:t>
      </w:r>
    </w:p>
    <w:p w14:paraId="529AC987" w14:textId="77777777" w:rsidR="00AB3688" w:rsidRDefault="00AB3688" w:rsidP="00E7040C">
      <w:pPr>
        <w:pStyle w:val="TDidascalies"/>
      </w:pPr>
      <w:r>
        <w:t>Alors qu’elle ouvre la porte, on entend la lourde détonation d’une bombe. Elle crie et ferme la porte, et Dmytro la prend dans ses bras.</w:t>
      </w:r>
    </w:p>
    <w:p w14:paraId="2AB71A1D" w14:textId="77777777" w:rsidR="00AB3688" w:rsidRDefault="00AB3688" w:rsidP="0058112A">
      <w:pPr>
        <w:pStyle w:val="TDialogue"/>
      </w:pPr>
    </w:p>
    <w:p w14:paraId="7A428BCF" w14:textId="77777777" w:rsidR="00AB3688" w:rsidRPr="00AB3688" w:rsidRDefault="00AB3688" w:rsidP="0058112A">
      <w:pPr>
        <w:pStyle w:val="TDialogue"/>
      </w:pPr>
    </w:p>
    <w:p w14:paraId="637D1D19" w14:textId="06DB6B7C" w:rsidR="00576FDF" w:rsidRDefault="00576FDF" w:rsidP="0058112A">
      <w:pPr>
        <w:pStyle w:val="TDialogue"/>
        <w:rPr>
          <w:lang w:val="en-GB"/>
        </w:rPr>
      </w:pPr>
      <w:r>
        <w:rPr>
          <w:lang w:val="en-GB"/>
        </w:rPr>
        <w:t xml:space="preserve">Now I’m afraid </w:t>
      </w:r>
      <w:r w:rsidR="00AB3688">
        <w:rPr>
          <w:lang w:val="en-GB"/>
        </w:rPr>
        <w:t xml:space="preserve">it will last </w:t>
      </w:r>
      <w:r>
        <w:rPr>
          <w:lang w:val="en-GB"/>
        </w:rPr>
        <w:t>for several years…</w:t>
      </w:r>
    </w:p>
    <w:p w14:paraId="1F0B3F6D" w14:textId="49A4C322" w:rsidR="00AB3688" w:rsidRPr="00576FDF" w:rsidRDefault="00AB3688" w:rsidP="0058112A">
      <w:pPr>
        <w:pStyle w:val="TDialogue"/>
        <w:rPr>
          <w:lang w:val="en-GB"/>
        </w:rPr>
      </w:pPr>
      <w:r>
        <w:rPr>
          <w:lang w:val="en-GB"/>
        </w:rPr>
        <w:t>Chechenya, 10 years, Afghanistan 10 years, Ukraine…</w:t>
      </w:r>
    </w:p>
    <w:p w14:paraId="75515BE4" w14:textId="77777777" w:rsidR="00DE6065" w:rsidRDefault="00DE6065" w:rsidP="006936DA">
      <w:pPr>
        <w:rPr>
          <w:lang w:val="en-GB"/>
        </w:rPr>
      </w:pPr>
    </w:p>
    <w:p w14:paraId="09F13DDF" w14:textId="77777777" w:rsidR="0058112A" w:rsidRDefault="0058112A" w:rsidP="0058112A">
      <w:r>
        <w:t>le vieillard dit que si on avait accepté la soumission à la Russie, il n'y aura pas eu cette guerre. La femme enceinte est furieuse et veut quitter la maison, mais à ce moment là une bombe tombe à proximité, elle hurle de terreur finalement ne sort pas</w:t>
      </w:r>
    </w:p>
    <w:p w14:paraId="06DF4000" w14:textId="77777777" w:rsidR="0058112A" w:rsidRPr="006936DA" w:rsidRDefault="0058112A" w:rsidP="0058112A">
      <w:pPr>
        <w:pStyle w:val="TPerso"/>
        <w:rPr>
          <w:lang w:val="en-GB"/>
        </w:rPr>
      </w:pPr>
      <w:r w:rsidRPr="006936DA">
        <w:rPr>
          <w:lang w:val="en-GB"/>
        </w:rPr>
        <w:t>Lena</w:t>
      </w:r>
    </w:p>
    <w:p w14:paraId="3DA6E504" w14:textId="77777777" w:rsidR="0058112A" w:rsidRPr="006936DA" w:rsidRDefault="0058112A" w:rsidP="0058112A">
      <w:pPr>
        <w:rPr>
          <w:lang w:val="en-GB"/>
        </w:rPr>
      </w:pPr>
      <w:r w:rsidRPr="006936DA">
        <w:rPr>
          <w:lang w:val="en-GB"/>
        </w:rPr>
        <w:t>What am I doing here anyway?</w:t>
      </w:r>
    </w:p>
    <w:p w14:paraId="3E94CD15" w14:textId="77777777" w:rsidR="0058112A" w:rsidRDefault="0058112A" w:rsidP="0058112A"/>
    <w:p w14:paraId="3BD1EC52" w14:textId="77777777" w:rsidR="0058112A" w:rsidRDefault="0058112A" w:rsidP="0058112A"/>
    <w:p w14:paraId="7DFBEF8C" w14:textId="77777777" w:rsidR="0058112A" w:rsidRDefault="0058112A" w:rsidP="0058112A"/>
    <w:p w14:paraId="3A16AE26" w14:textId="77777777" w:rsidR="0058112A" w:rsidRDefault="0058112A" w:rsidP="0058112A"/>
    <w:p w14:paraId="51D643DE" w14:textId="77777777" w:rsidR="0058112A" w:rsidRDefault="0058112A" w:rsidP="0058112A">
      <w:r>
        <w:t>Je stocke quelques bouteilles de gaz pour une situation telle que celle-ci.</w:t>
      </w:r>
    </w:p>
    <w:p w14:paraId="23F66C20" w14:textId="77777777" w:rsidR="0058112A" w:rsidRDefault="0058112A" w:rsidP="0058112A">
      <w:r>
        <w:t>Je n’ai en revanche plus beaucoup de bois ni de charbon. Suffisamment pour faire tourner le samovar, mais probablement pas pour alimenter la cheminée plus de quelques semaines.</w:t>
      </w:r>
    </w:p>
    <w:p w14:paraId="3F9EBE40" w14:textId="77777777" w:rsidR="0058112A" w:rsidRDefault="0058112A" w:rsidP="0058112A"/>
    <w:p w14:paraId="47F560AF" w14:textId="77777777" w:rsidR="0058112A" w:rsidRDefault="0058112A" w:rsidP="0058112A">
      <w:r>
        <w:t>Vous avez toujours l’électricité dans la cuisine ?</w:t>
      </w:r>
    </w:p>
    <w:p w14:paraId="2B8B05B3" w14:textId="77777777" w:rsidR="0058112A" w:rsidRDefault="0058112A" w:rsidP="0058112A">
      <w:r>
        <w:t>Non, et le gaz de ville lui non plus ne fonctionne plus, ce qui n’est pas surprenant.</w:t>
      </w:r>
    </w:p>
    <w:p w14:paraId="0F665BA1" w14:textId="77777777" w:rsidR="0058112A" w:rsidRDefault="0058112A" w:rsidP="0058112A">
      <w:r>
        <w:t>Il faut croire que 40 années sous le joug soviétique m’ont inculqué quelques éléments de survie.</w:t>
      </w:r>
    </w:p>
    <w:p w14:paraId="64D5DA6C" w14:textId="77777777" w:rsidR="0058112A" w:rsidRPr="006936DA" w:rsidRDefault="0058112A" w:rsidP="0058112A">
      <w:pPr>
        <w:rPr>
          <w:lang w:val="en-GB"/>
        </w:rPr>
      </w:pPr>
      <w:r>
        <w:t xml:space="preserve">oh, mais donc il ya du feu dans la cuisine ? </w:t>
      </w:r>
      <w:r w:rsidRPr="006936DA">
        <w:rPr>
          <w:lang w:val="en-GB"/>
        </w:rPr>
        <w:t>Cool</w:t>
      </w:r>
    </w:p>
    <w:p w14:paraId="7B293E24" w14:textId="77777777" w:rsidR="0058112A" w:rsidRPr="006936DA" w:rsidRDefault="0058112A" w:rsidP="0058112A">
      <w:pPr>
        <w:rPr>
          <w:lang w:val="en-GB"/>
        </w:rPr>
      </w:pPr>
      <w:r w:rsidRPr="006936DA">
        <w:rPr>
          <w:lang w:val="en-GB"/>
        </w:rPr>
        <w:t>everybody</w:t>
      </w:r>
    </w:p>
    <w:p w14:paraId="7841F445" w14:textId="77777777" w:rsidR="0058112A" w:rsidRDefault="0058112A" w:rsidP="0058112A">
      <w:pPr>
        <w:rPr>
          <w:lang w:val="en-GB"/>
        </w:rPr>
      </w:pPr>
      <w:r w:rsidRPr="006936DA">
        <w:rPr>
          <w:lang w:val="en-GB"/>
        </w:rPr>
        <w:t>Stay sit !</w:t>
      </w:r>
    </w:p>
    <w:p w14:paraId="5F2A38B4" w14:textId="77777777" w:rsidR="0058112A" w:rsidRDefault="0058112A" w:rsidP="0058112A"/>
    <w:p w14:paraId="11D274C4" w14:textId="77777777" w:rsidR="0058112A" w:rsidRDefault="0058112A" w:rsidP="0058112A"/>
    <w:p w14:paraId="42B11159" w14:textId="7F63CFBD" w:rsidR="0058112A" w:rsidRDefault="0058112A" w:rsidP="0058112A">
      <w:r>
        <w:t>Natalia se propose d'aller faire la cuisine car les gens doivent avoir faim. Paul comment à parler de la cuisine française tandis que le rideau se ferme.</w:t>
      </w:r>
    </w:p>
    <w:p w14:paraId="1ED9952C" w14:textId="3FCB2FCD" w:rsidR="0058112A" w:rsidRDefault="0058112A" w:rsidP="0058112A">
      <w:pPr>
        <w:pStyle w:val="TScne"/>
      </w:pPr>
      <w:r>
        <w:t>Scene IV</w:t>
      </w:r>
    </w:p>
    <w:p w14:paraId="57F3DBB0" w14:textId="4FB4DB1F" w:rsidR="0058112A" w:rsidRPr="0058112A" w:rsidRDefault="0058112A" w:rsidP="0058112A">
      <w:r>
        <w:t>Natalia est dans la cuisine, on la voit préparer un bortsch. Elle coupe la viande avec un grand couteau de cuisine qui reflète la lumière. Une fois qu'elle a fini, elle prend le temps de l'aiguiser, de façon presque obsessionnelle, tandis qu'elle laisse mijoter le bortsch.</w:t>
      </w:r>
    </w:p>
    <w:p w14:paraId="3B52329D" w14:textId="361E5760" w:rsidR="0058112A" w:rsidRPr="0058112A" w:rsidRDefault="0058112A" w:rsidP="0058112A">
      <w:pPr>
        <w:pStyle w:val="TScne"/>
      </w:pPr>
      <w:r>
        <w:t>Scene V</w:t>
      </w:r>
    </w:p>
    <w:p w14:paraId="0A679C70" w14:textId="77777777" w:rsidR="0058112A" w:rsidRDefault="0058112A" w:rsidP="006936DA"/>
    <w:p w14:paraId="6ECF156A" w14:textId="77777777" w:rsidR="0058112A" w:rsidRDefault="0058112A" w:rsidP="0058112A"/>
    <w:p w14:paraId="2EF6DDBE" w14:textId="49F7A98F" w:rsidR="0058112A" w:rsidRDefault="0058112A" w:rsidP="0058112A">
      <w:pPr>
        <w:rPr>
          <w:lang w:val="en-GB"/>
        </w:rPr>
      </w:pPr>
      <w:r>
        <w:rPr>
          <w:lang w:val="en-GB"/>
        </w:rPr>
        <w:t>Natalia</w:t>
      </w:r>
    </w:p>
    <w:p w14:paraId="4FA59EDC" w14:textId="77777777" w:rsidR="0058112A" w:rsidRDefault="0058112A" w:rsidP="0058112A">
      <w:pPr>
        <w:rPr>
          <w:lang w:val="en-GB"/>
        </w:rPr>
      </w:pPr>
      <w:r w:rsidRPr="004654EC">
        <w:rPr>
          <w:lang w:val="en-GB"/>
        </w:rPr>
        <w:lastRenderedPageBreak/>
        <w:t>When you start t</w:t>
      </w:r>
      <w:r>
        <w:rPr>
          <w:lang w:val="en-GB"/>
        </w:rPr>
        <w:t>alking about food, Frenchman, you never stop, do you ?</w:t>
      </w:r>
    </w:p>
    <w:p w14:paraId="1FCC39C9" w14:textId="77777777" w:rsidR="0058112A" w:rsidRDefault="0058112A" w:rsidP="0058112A">
      <w:pPr>
        <w:rPr>
          <w:lang w:val="en-GB"/>
        </w:rPr>
      </w:pPr>
      <w:r>
        <w:rPr>
          <w:lang w:val="en-GB"/>
        </w:rPr>
        <w:t>Paul</w:t>
      </w:r>
    </w:p>
    <w:p w14:paraId="78D1A204" w14:textId="77777777" w:rsidR="0058112A" w:rsidRDefault="0058112A" w:rsidP="0058112A">
      <w:pPr>
        <w:rPr>
          <w:lang w:val="en-GB"/>
        </w:rPr>
      </w:pPr>
      <w:r>
        <w:rPr>
          <w:lang w:val="en-GB"/>
        </w:rPr>
        <w:t>Oh, you haven’t been away for so long</w:t>
      </w:r>
    </w:p>
    <w:p w14:paraId="1D417708" w14:textId="77777777" w:rsidR="0058112A" w:rsidRDefault="0058112A" w:rsidP="0058112A">
      <w:pPr>
        <w:rPr>
          <w:lang w:val="en-GB"/>
        </w:rPr>
      </w:pPr>
      <w:r>
        <w:rPr>
          <w:lang w:val="en-GB"/>
        </w:rPr>
        <w:t>Lena</w:t>
      </w:r>
    </w:p>
    <w:p w14:paraId="73801FE1" w14:textId="77777777" w:rsidR="0058112A" w:rsidRDefault="0058112A" w:rsidP="0058112A">
      <w:pPr>
        <w:rPr>
          <w:lang w:val="en-GB"/>
        </w:rPr>
      </w:pPr>
      <w:r>
        <w:rPr>
          <w:lang w:val="en-GB"/>
        </w:rPr>
        <w:t>Well, yes, she did…</w:t>
      </w:r>
    </w:p>
    <w:p w14:paraId="155400DD" w14:textId="77777777" w:rsidR="0058112A" w:rsidRDefault="0058112A" w:rsidP="0058112A">
      <w:pPr>
        <w:rPr>
          <w:lang w:val="en-GB"/>
        </w:rPr>
      </w:pPr>
      <w:r>
        <w:rPr>
          <w:lang w:val="en-GB"/>
        </w:rPr>
        <w:t>Dmytro</w:t>
      </w:r>
    </w:p>
    <w:p w14:paraId="52B1D728" w14:textId="77777777" w:rsidR="0058112A" w:rsidRDefault="0058112A" w:rsidP="0058112A">
      <w:pPr>
        <w:rPr>
          <w:lang w:val="en-GB"/>
        </w:rPr>
      </w:pPr>
      <w:r>
        <w:rPr>
          <w:lang w:val="en-GB"/>
        </w:rPr>
        <w:t>She did…</w:t>
      </w:r>
    </w:p>
    <w:p w14:paraId="0B97EE34" w14:textId="77777777" w:rsidR="0058112A" w:rsidRDefault="0058112A" w:rsidP="0058112A">
      <w:pPr>
        <w:rPr>
          <w:lang w:val="en-GB"/>
        </w:rPr>
      </w:pPr>
      <w:r>
        <w:rPr>
          <w:lang w:val="en-GB"/>
        </w:rPr>
        <w:t>Yegor</w:t>
      </w:r>
    </w:p>
    <w:p w14:paraId="5E99FE1B" w14:textId="77777777" w:rsidR="0058112A" w:rsidRDefault="0058112A" w:rsidP="0058112A">
      <w:pPr>
        <w:rPr>
          <w:lang w:val="en-GB"/>
        </w:rPr>
      </w:pPr>
      <w:r>
        <w:rPr>
          <w:lang w:val="en-GB"/>
        </w:rPr>
        <w:t>Blyat man, I have my head hurting because of your talk now.</w:t>
      </w:r>
    </w:p>
    <w:p w14:paraId="54B63B02" w14:textId="77777777" w:rsidR="0058112A" w:rsidRDefault="0058112A" w:rsidP="0058112A">
      <w:pPr>
        <w:rPr>
          <w:lang w:val="en-GB"/>
        </w:rPr>
      </w:pPr>
      <w:r>
        <w:rPr>
          <w:lang w:val="en-GB"/>
        </w:rPr>
        <w:t>Stepan</w:t>
      </w:r>
    </w:p>
    <w:p w14:paraId="6E029676" w14:textId="77777777" w:rsidR="0058112A" w:rsidRPr="004654EC" w:rsidRDefault="0058112A" w:rsidP="0058112A">
      <w:pPr>
        <w:rPr>
          <w:lang w:val="en-GB"/>
        </w:rPr>
      </w:pPr>
      <w:r>
        <w:rPr>
          <w:lang w:val="en-GB"/>
        </w:rPr>
        <w:t>This was a very interesting discussion, Paul. Well… A very interesting monologue.</w:t>
      </w:r>
    </w:p>
    <w:p w14:paraId="6CE472DC" w14:textId="33F86293" w:rsidR="0058112A" w:rsidRDefault="0058112A" w:rsidP="0058112A">
      <w:r>
        <w:t xml:space="preserve">alors que Paul parle encore de nourriture, Natalia revient avec de la nourriture, ainsi que le couteau de cuisine posé sur le plateau. Elle donne à chacun un bol de bortsch, l'air de rien, en faisant le tour de la pièce, aimable et souriante. </w:t>
      </w:r>
    </w:p>
    <w:p w14:paraId="6CF1D473" w14:textId="77777777" w:rsidR="0058112A" w:rsidRDefault="006936DA" w:rsidP="0058112A">
      <w:r>
        <w:t>Quand elle arrive face au soldat russe, elle lui demande</w:t>
      </w:r>
    </w:p>
    <w:p w14:paraId="292F63D8" w14:textId="77777777" w:rsidR="0058112A" w:rsidRDefault="0058112A" w:rsidP="0058112A">
      <w:r>
        <w:t>Natalia</w:t>
      </w:r>
    </w:p>
    <w:p w14:paraId="4B5C025A" w14:textId="77777777" w:rsidR="0058112A" w:rsidRDefault="006936DA" w:rsidP="0058112A">
      <w:r>
        <w:t>vous aussi, vous voulez un bol ? Vous n'avez pas encore suffisamment pris à ce pays ?</w:t>
      </w:r>
    </w:p>
    <w:p w14:paraId="151354F4" w14:textId="77777777" w:rsidR="0058112A" w:rsidRDefault="006936DA" w:rsidP="0058112A">
      <w:r>
        <w:t>Mais au lieu du bol, elle prend le couteau</w:t>
      </w:r>
    </w:p>
    <w:p w14:paraId="2AF708D5" w14:textId="77777777" w:rsidR="0058112A" w:rsidRDefault="006936DA" w:rsidP="0058112A">
      <w:r>
        <w:t>Vous n'en avez pas encore assez fait ?</w:t>
      </w:r>
    </w:p>
    <w:p w14:paraId="7E6DA452" w14:textId="16C8A88E" w:rsidR="006936DA" w:rsidRDefault="006936DA" w:rsidP="0058112A">
      <w:r>
        <w:t>Tout le monde se tait face à l'événement</w:t>
      </w:r>
    </w:p>
    <w:p w14:paraId="4F45CF88" w14:textId="3DB10D3A" w:rsidR="006936DA" w:rsidRPr="00DA6D60" w:rsidRDefault="006936DA" w:rsidP="006936DA">
      <w:r w:rsidRPr="00DA6D60">
        <w:t>Natalia</w:t>
      </w:r>
    </w:p>
    <w:p w14:paraId="4437640E" w14:textId="77777777" w:rsidR="006936DA" w:rsidRDefault="006936DA" w:rsidP="006936DA">
      <w:r>
        <w:t>Imaginez la situation inverse, si j'étais seule au milieu de 5 soldats russes, que se passerait-il à votre avis ?</w:t>
      </w:r>
    </w:p>
    <w:p w14:paraId="1C064A26" w14:textId="77777777" w:rsidR="006936DA" w:rsidRDefault="006936DA" w:rsidP="006936DA">
      <w:r>
        <w:t>Paul</w:t>
      </w:r>
    </w:p>
    <w:p w14:paraId="38575E36" w14:textId="77777777" w:rsidR="006936DA" w:rsidRDefault="006936DA" w:rsidP="006936DA">
      <w:r>
        <w:t>oui, je peux imaginer la situation...</w:t>
      </w:r>
    </w:p>
    <w:p w14:paraId="0AC5FF42" w14:textId="77777777" w:rsidR="006936DA" w:rsidRDefault="006936DA" w:rsidP="006936DA">
      <w:r>
        <w:t>Natalia</w:t>
      </w:r>
    </w:p>
    <w:p w14:paraId="68DE3EF2" w14:textId="77777777" w:rsidR="006936DA" w:rsidRDefault="006936DA" w:rsidP="006936DA">
      <w:r>
        <w:t>eh bien imagine 10 fois pire. Tu m'entends ? Imagine 10 fois pire que ce que ton esprit de bourgeois parisien peut concevoir, et tu auras une idée des choses que j'ai pu vivre</w:t>
      </w:r>
    </w:p>
    <w:p w14:paraId="3121BE0E" w14:textId="1989BDD1" w:rsidR="006936DA" w:rsidRDefault="006936DA" w:rsidP="006936DA">
      <w:r>
        <w:t xml:space="preserve">Natalia reste debout, le couteau en main, face à </w:t>
      </w:r>
      <w:r w:rsidR="00E4356E">
        <w:t>Yegor</w:t>
      </w:r>
      <w:r>
        <w:t>.</w:t>
      </w:r>
    </w:p>
    <w:p w14:paraId="7684E764" w14:textId="77777777" w:rsidR="006936DA" w:rsidRDefault="006936DA" w:rsidP="006936DA">
      <w:r>
        <w:t>Silence absolu — tous sont figés.</w:t>
      </w:r>
    </w:p>
    <w:p w14:paraId="63ADCC08" w14:textId="77777777" w:rsidR="006936DA" w:rsidRDefault="006936DA" w:rsidP="006936DA">
      <w:r>
        <w:t>Stepan s’approche lentement.</w:t>
      </w:r>
    </w:p>
    <w:p w14:paraId="1D792D8B" w14:textId="77777777" w:rsidR="006936DA" w:rsidRDefault="006936DA" w:rsidP="006936DA">
      <w:r>
        <w:t>Il ne parle pas d’abord.</w:t>
      </w:r>
    </w:p>
    <w:p w14:paraId="4CD4F0C8" w14:textId="77777777" w:rsidR="006936DA" w:rsidRDefault="006936DA" w:rsidP="006936DA">
      <w:r>
        <w:t>Il tend simplement ses deux mains ouvertes, doucement, en signe d’accueil, de confiance nue.</w:t>
      </w:r>
    </w:p>
    <w:p w14:paraId="202606D8" w14:textId="77777777" w:rsidR="006936DA" w:rsidRDefault="006936DA" w:rsidP="006936DA">
      <w:r>
        <w:t>Natalia abandonne son couteau pour quelques secondes. Elle le pose sur la table. Réfléchis à ce qu'elle allait commettre. C'est alors que le soldat russe sort une cigarette de la poche de sa veste et commence à l'allumer. Blyat, j’ai bien cru que j’allais y passer.</w:t>
      </w:r>
    </w:p>
    <w:p w14:paraId="3903AC60" w14:textId="77777777" w:rsidR="00AE119F" w:rsidRDefault="00AE119F" w:rsidP="00AE119F">
      <w:r>
        <w:t>Blyat, c’est vrai, personne n’a de feu.</w:t>
      </w:r>
    </w:p>
    <w:p w14:paraId="6DE14C4E" w14:textId="77777777" w:rsidR="006936DA" w:rsidRDefault="006936DA" w:rsidP="006936DA">
      <w:r>
        <w:t>Natalia, qui a été torturée avec des brûlures de cigarettes perd le contrôle, reprend le couteau et le plante dans la gorge du Russe.</w:t>
      </w:r>
    </w:p>
    <w:p w14:paraId="6AD5ABEA" w14:textId="59618F92" w:rsidR="006936DA" w:rsidRDefault="006936DA" w:rsidP="009B79AC">
      <w:pPr>
        <w:pStyle w:val="TActe"/>
      </w:pPr>
      <w:r>
        <w:lastRenderedPageBreak/>
        <w:t>Act III</w:t>
      </w:r>
    </w:p>
    <w:p w14:paraId="5127FAFD" w14:textId="4C4C26F8" w:rsidR="006936DA" w:rsidRDefault="006936DA" w:rsidP="006936DA">
      <w:r>
        <w:t>Recouvrir le cadavre — prière</w:t>
      </w:r>
    </w:p>
    <w:p w14:paraId="05D49993" w14:textId="77777777" w:rsidR="006936DA" w:rsidRDefault="006936DA" w:rsidP="006936DA">
      <w:r>
        <w:t>Moment d'effondrement silencieux.</w:t>
      </w:r>
    </w:p>
    <w:p w14:paraId="481451D3" w14:textId="77777777" w:rsidR="006936DA" w:rsidRDefault="006936DA" w:rsidP="006936DA">
      <w:r>
        <w:t>Très lent, solennel.</w:t>
      </w:r>
    </w:p>
    <w:p w14:paraId="4E93F90C" w14:textId="77777777" w:rsidR="006936DA" w:rsidRDefault="006936DA" w:rsidP="006936DA">
      <w:r>
        <w:t>Dénouement post mort du soldat russe.</w:t>
      </w:r>
    </w:p>
    <w:p w14:paraId="1DC622B2" w14:textId="77777777" w:rsidR="006936DA" w:rsidRDefault="006936DA" w:rsidP="006936DA">
      <w:r>
        <w:t>Dmytro déclare qu'on ne peut pas laisser l'homme comme ça. Il demande à Paul de l'aider. à le transporter. Pendant ce temps, Olena attrape un drap qui trainait, elle le déplie et l'étend sur le corps du soldat.</w:t>
      </w:r>
    </w:p>
    <w:p w14:paraId="552DB844" w14:textId="77777777" w:rsidR="006936DA" w:rsidRDefault="006936DA" w:rsidP="006936DA">
      <w:r>
        <w:t xml:space="preserve">Pendant ce temps, Stepan retire le couteau des mains de Natalia, qui est agenouillée au sol, et l'emmène s'asseoir sur le canapé. </w:t>
      </w:r>
    </w:p>
    <w:p w14:paraId="5602EBFB" w14:textId="77777777" w:rsidR="006936DA" w:rsidRDefault="006936DA" w:rsidP="006936DA">
      <w:r>
        <w:t>Discussions sur la fuite</w:t>
      </w:r>
    </w:p>
    <w:p w14:paraId="4923EFDF" w14:textId="77777777" w:rsidR="006936DA" w:rsidRDefault="006936DA" w:rsidP="006936DA">
      <w:r>
        <w:t>Paul, Dmitry tentent de convaincre Lena.</w:t>
      </w:r>
    </w:p>
    <w:p w14:paraId="02B6293D" w14:textId="77777777" w:rsidR="006936DA" w:rsidRDefault="006936DA" w:rsidP="006936DA">
      <w:r>
        <w:t>Luttes silencieuses.</w:t>
      </w:r>
    </w:p>
    <w:p w14:paraId="2158B9DE" w14:textId="77777777" w:rsidR="006936DA" w:rsidRDefault="006936DA" w:rsidP="006936DA">
      <w:r>
        <w:t>Reprise nerveuse.</w:t>
      </w:r>
    </w:p>
    <w:p w14:paraId="63DF2FAC" w14:textId="77777777" w:rsidR="006936DA" w:rsidRDefault="006936DA" w:rsidP="006936DA">
      <w:r>
        <w:t>Paul déclare : le jour se lève et les bombardements sont de plus disparates. On ne peut plus rester ici, je pense qu'il est temps de partir.</w:t>
      </w:r>
    </w:p>
    <w:p w14:paraId="0434C8E8" w14:textId="77777777" w:rsidR="006936DA" w:rsidRDefault="006936DA" w:rsidP="006936DA">
      <w:r>
        <w:t>Olena demande : partir où ?</w:t>
      </w:r>
    </w:p>
    <w:p w14:paraId="780C2393" w14:textId="77777777" w:rsidR="006936DA" w:rsidRDefault="006936DA" w:rsidP="006936DA">
      <w:r>
        <w:t>Paul répond : Loin des bombes. Loin de... (posant les yeux sur le cadavre) loin de tout ça...</w:t>
      </w:r>
    </w:p>
    <w:p w14:paraId="04BDC08F" w14:textId="77777777" w:rsidR="006936DA" w:rsidRDefault="006936DA" w:rsidP="006936DA">
      <w:r>
        <w:t>Olena répond : c'est hors de question, non, je.</w:t>
      </w:r>
    </w:p>
    <w:p w14:paraId="7E90CEB0" w14:textId="77777777" w:rsidR="006936DA" w:rsidRDefault="006936DA" w:rsidP="006936DA">
      <w:r>
        <w:t>Dmytro intervient en russe : le Français a raison, Olena, on ne peut pas rester ici. (il attrappe le bras de sa compagne)</w:t>
      </w:r>
    </w:p>
    <w:p w14:paraId="1456449B" w14:textId="77777777" w:rsidR="006936DA" w:rsidRDefault="006936DA" w:rsidP="006936DA">
      <w:r>
        <w:t>Olena dégage son bras : Non ! jamais, je....</w:t>
      </w:r>
    </w:p>
    <w:p w14:paraId="4C929BCA" w14:textId="77777777" w:rsidR="006936DA" w:rsidRDefault="006936DA" w:rsidP="006936DA">
      <w:r>
        <w:t>Dmytro la serre contre lui, lui murmure des mots en russe, puis regarde Paul "French guy, open the door" Paul ouvre la porte, Dmytro continue de parler en russe et dirige Olena vers la sortie.</w:t>
      </w:r>
    </w:p>
    <w:p w14:paraId="2F6F780A" w14:textId="77777777" w:rsidR="006936DA" w:rsidRDefault="006936DA" w:rsidP="006936DA">
      <w:r>
        <w:t>Celle-ci résiste, mais Dmytro reste inflexible et la gifle. Il lui dit en russe ça suffit maintenant. On part.</w:t>
      </w:r>
    </w:p>
    <w:p w14:paraId="625CE16F" w14:textId="77777777" w:rsidR="006936DA" w:rsidRDefault="006936DA" w:rsidP="006936DA">
      <w:r>
        <w:t>Stepan regarde Natalia qui ne bouge pas. Il lui dit en Ukrainien "Va, ma fille, va, tu as la vie devant toi. Tu n’es pas encore morte" Tu te penses morte, mais tu ne l’es pas. Paul intervient "tu ne peux pas rester ici. Tôt ou tard l'armée va arriver et.... Viens avec nous, il n'y a pas d'autre solution."</w:t>
      </w:r>
    </w:p>
    <w:p w14:paraId="20415C4F" w14:textId="77777777" w:rsidR="006936DA" w:rsidRDefault="006936DA" w:rsidP="006936DA">
      <w:r>
        <w:t>Stepan force Natalia à se lever et la dirige vers la porte.</w:t>
      </w:r>
    </w:p>
    <w:p w14:paraId="067EF548" w14:textId="77777777" w:rsidR="006936DA" w:rsidRDefault="006936DA" w:rsidP="006936DA">
      <w:r>
        <w:t xml:space="preserve">Il ne reste plus que Paul et Stepan pour le dialogue final </w:t>
      </w:r>
    </w:p>
    <w:p w14:paraId="4F946F92" w14:textId="77777777" w:rsidR="006936DA" w:rsidRDefault="006936DA" w:rsidP="006936DA"/>
    <w:p w14:paraId="0C891885" w14:textId="77777777" w:rsidR="006936DA" w:rsidRDefault="006936DA" w:rsidP="006936DA">
      <w:r>
        <w:t>J’ai été une femme à Donetsk.</w:t>
      </w:r>
    </w:p>
    <w:p w14:paraId="027E700D" w14:textId="77777777" w:rsidR="006936DA" w:rsidRDefault="006936DA" w:rsidP="006936DA">
      <w:r>
        <w:t>J’ai été une femme enceinte à Donetsk en réalité.</w:t>
      </w:r>
    </w:p>
    <w:p w14:paraId="479D4C02" w14:textId="77777777" w:rsidR="006936DA" w:rsidRDefault="006936DA" w:rsidP="006936DA">
      <w:r>
        <w:t>Tu veux savoir ce qui arrive à une femme, enceinte ou pas d’ailleurs, qui rencontre un peloton de soldats russes ?</w:t>
      </w:r>
    </w:p>
    <w:p w14:paraId="7879C5C9" w14:textId="77777777" w:rsidR="006936DA" w:rsidRDefault="006936DA" w:rsidP="006936DA">
      <w:r>
        <w:t>C’est ça que tu veux, finir comme moi ?</w:t>
      </w:r>
    </w:p>
    <w:p w14:paraId="72A5B7C9" w14:textId="77777777" w:rsidR="006936DA" w:rsidRDefault="006936DA" w:rsidP="006936DA"/>
    <w:p w14:paraId="5A889F51" w14:textId="77777777" w:rsidR="006936DA" w:rsidRDefault="006936DA" w:rsidP="006936DA">
      <w:r>
        <w:t>Je ne viendrai que si tu viens avec nous.</w:t>
      </w:r>
    </w:p>
    <w:p w14:paraId="4654C5A9" w14:textId="77777777" w:rsidR="006936DA" w:rsidRDefault="006936DA" w:rsidP="006936DA"/>
    <w:p w14:paraId="3D2FB910" w14:textId="77777777" w:rsidR="006936DA" w:rsidRDefault="006936DA" w:rsidP="006936DA">
      <w:r>
        <w:t>Did ?</w:t>
      </w:r>
    </w:p>
    <w:p w14:paraId="6ADB7E64" w14:textId="77777777" w:rsidR="006936DA" w:rsidRDefault="006936DA" w:rsidP="006936DA">
      <w:r>
        <w:t>Stepan hoche la tête négativement…</w:t>
      </w:r>
    </w:p>
    <w:p w14:paraId="018CAB88" w14:textId="77777777" w:rsidR="006936DA" w:rsidRDefault="006936DA" w:rsidP="006936DA">
      <w:r>
        <w:t>Fuite progressive</w:t>
      </w:r>
    </w:p>
    <w:p w14:paraId="0C9D34C9" w14:textId="77777777" w:rsidR="006936DA" w:rsidRDefault="006936DA" w:rsidP="006936DA">
      <w:r>
        <w:t>Lena, Dmitry, Natalia, Paul partent.</w:t>
      </w:r>
    </w:p>
    <w:p w14:paraId="05FEB53A" w14:textId="77777777" w:rsidR="006936DA" w:rsidRDefault="006936DA" w:rsidP="006936DA">
      <w:r>
        <w:t>Stepan reste seul.</w:t>
      </w:r>
    </w:p>
    <w:p w14:paraId="177B2583" w14:textId="77777777" w:rsidR="006936DA" w:rsidRDefault="006936DA" w:rsidP="006936DA">
      <w:r>
        <w:t>Paul (hésitant, presque murmurant) :</w:t>
      </w:r>
    </w:p>
    <w:p w14:paraId="6A5ACD98" w14:textId="77777777" w:rsidR="006936DA" w:rsidRDefault="006936DA" w:rsidP="006936DA">
      <w:r>
        <w:t>Viens avec nous... il n'y a plus rien ici.</w:t>
      </w:r>
    </w:p>
    <w:p w14:paraId="388E2EDA" w14:textId="77777777" w:rsidR="006936DA" w:rsidRDefault="006936DA" w:rsidP="006936DA">
      <w:r>
        <w:t>Stepan (très calme, un léger sourire triste) :</w:t>
      </w:r>
    </w:p>
    <w:p w14:paraId="41A82F45" w14:textId="77777777" w:rsidR="006936DA" w:rsidRDefault="006936DA" w:rsidP="006936DA">
      <w:r>
        <w:t>Tout est encore ici.</w:t>
      </w:r>
    </w:p>
    <w:p w14:paraId="6C2A4E3E" w14:textId="77777777" w:rsidR="006936DA" w:rsidRDefault="006936DA" w:rsidP="006936DA">
      <w:r>
        <w:t>Le piano...</w:t>
      </w:r>
    </w:p>
    <w:p w14:paraId="2E089B1C" w14:textId="77777777" w:rsidR="006936DA" w:rsidRDefault="006936DA" w:rsidP="006936DA">
      <w:r>
        <w:t>les ombres...</w:t>
      </w:r>
    </w:p>
    <w:p w14:paraId="1B333AF2" w14:textId="77777777" w:rsidR="006936DA" w:rsidRDefault="006936DA" w:rsidP="006936DA">
      <w:r>
        <w:t>et moi.</w:t>
      </w:r>
    </w:p>
    <w:p w14:paraId="17690B1E" w14:textId="77777777" w:rsidR="006936DA" w:rsidRDefault="006936DA" w:rsidP="006936DA">
      <w:r>
        <w:t xml:space="preserve">Ça m’a fait plaisir d’entendre ce piano sonner une dernière fois… Pour toi ce n’était peut e^tre qu’un moyen de </w:t>
      </w:r>
      <w:r>
        <w:lastRenderedPageBreak/>
        <w:t>détendre l’atmosphère, mais pour moi, c’était quelque chose…</w:t>
      </w:r>
    </w:p>
    <w:p w14:paraId="33DC3007" w14:textId="77777777" w:rsidR="006936DA" w:rsidRDefault="006936DA" w:rsidP="006936DA">
      <w:r>
        <w:t>Paul (regardant autour de lui, désespéré) :</w:t>
      </w:r>
    </w:p>
    <w:p w14:paraId="212B43E0" w14:textId="77777777" w:rsidR="006936DA" w:rsidRDefault="006936DA" w:rsidP="006936DA">
      <w:r>
        <w:t>C’est une tombe."</w:t>
      </w:r>
    </w:p>
    <w:p w14:paraId="13D7BF38" w14:textId="77777777" w:rsidR="006936DA" w:rsidRDefault="006936DA" w:rsidP="006936DA">
      <w:r>
        <w:t>Stepan (regardant fixement Paul) :</w:t>
      </w:r>
    </w:p>
    <w:p w14:paraId="56CF8ED3" w14:textId="77777777" w:rsidR="006936DA" w:rsidRDefault="006936DA" w:rsidP="006936DA">
      <w:r>
        <w:t>Mieux vaut mourir chez soi que vivre en étranger."</w:t>
      </w:r>
    </w:p>
    <w:p w14:paraId="73A7196E" w14:textId="77777777" w:rsidR="006936DA" w:rsidRDefault="006936DA" w:rsidP="006936DA">
      <w:r>
        <w:t>Paul (baisse les yeux, ne trouve pas de réponse) :</w:t>
      </w:r>
    </w:p>
    <w:p w14:paraId="6C877690" w14:textId="77777777" w:rsidR="006936DA" w:rsidRDefault="006936DA" w:rsidP="006936DA">
      <w:r>
        <w:t>(un simple murmure)</w:t>
      </w:r>
    </w:p>
    <w:p w14:paraId="23DC57D8" w14:textId="77777777" w:rsidR="006936DA" w:rsidRDefault="006936DA" w:rsidP="006936DA">
      <w:r>
        <w:t>Adieu, monsieur."</w:t>
      </w:r>
    </w:p>
    <w:p w14:paraId="5722B1BD" w14:textId="77777777" w:rsidR="006936DA" w:rsidRPr="006936DA" w:rsidRDefault="006936DA" w:rsidP="006936DA">
      <w:pPr>
        <w:rPr>
          <w:lang w:val="en-GB"/>
        </w:rPr>
      </w:pPr>
      <w:r w:rsidRPr="006936DA">
        <w:rPr>
          <w:lang w:val="en-GB"/>
        </w:rPr>
        <w:t>Stepan (toujours calme) :</w:t>
      </w:r>
    </w:p>
    <w:p w14:paraId="6909894F" w14:textId="77777777" w:rsidR="006936DA" w:rsidRPr="006936DA" w:rsidRDefault="006936DA" w:rsidP="006936DA">
      <w:pPr>
        <w:rPr>
          <w:lang w:val="en-GB"/>
        </w:rPr>
      </w:pPr>
      <w:r w:rsidRPr="006936DA">
        <w:rPr>
          <w:lang w:val="en-GB"/>
        </w:rPr>
        <w:t>I am too old to run away, my friend.</w:t>
      </w:r>
    </w:p>
    <w:p w14:paraId="2DE579E3" w14:textId="77777777" w:rsidR="006936DA" w:rsidRPr="006936DA" w:rsidRDefault="006936DA" w:rsidP="006936DA">
      <w:pPr>
        <w:rPr>
          <w:lang w:val="en-GB"/>
        </w:rPr>
      </w:pPr>
      <w:r w:rsidRPr="006936DA">
        <w:rPr>
          <w:lang w:val="en-GB"/>
        </w:rPr>
        <w:t>Don’t worry, I have some kvas hidden in the kitchen.</w:t>
      </w:r>
    </w:p>
    <w:p w14:paraId="5781B94D" w14:textId="77777777" w:rsidR="006936DA" w:rsidRDefault="006936DA" w:rsidP="006936DA">
      <w:r>
        <w:t>Dernière image</w:t>
      </w:r>
    </w:p>
    <w:p w14:paraId="26AEB5E3" w14:textId="77777777" w:rsidR="006936DA" w:rsidRDefault="006936DA" w:rsidP="006936DA">
      <w:r>
        <w:t>Paul hésite un instant,</w:t>
      </w:r>
    </w:p>
    <w:p w14:paraId="1784830F" w14:textId="77777777" w:rsidR="006936DA" w:rsidRDefault="006936DA" w:rsidP="006936DA">
      <w:r>
        <w:t>puis sort lentement par la porte ouverte,</w:t>
      </w:r>
    </w:p>
    <w:p w14:paraId="51A495C3" w14:textId="77777777" w:rsidR="006936DA" w:rsidRDefault="006936DA" w:rsidP="006936DA">
      <w:r>
        <w:t>sans se retourner.</w:t>
      </w:r>
    </w:p>
    <w:p w14:paraId="32124656" w14:textId="77777777" w:rsidR="006936DA" w:rsidRDefault="006936DA" w:rsidP="006936DA">
      <w:r>
        <w:t>Mort du vieillard</w:t>
      </w:r>
    </w:p>
    <w:p w14:paraId="02212BAF" w14:textId="77777777" w:rsidR="006936DA" w:rsidRDefault="006936DA" w:rsidP="006936DA">
      <w:r>
        <w:t>Stepan reste seul,</w:t>
      </w:r>
    </w:p>
    <w:p w14:paraId="4D959544" w14:textId="77777777" w:rsidR="006936DA" w:rsidRDefault="006936DA" w:rsidP="006936DA">
      <w:r>
        <w:t>Il sort une bouteille de Kvas de sous le canapé, s’assoit sur la chaise de la table</w:t>
      </w:r>
    </w:p>
    <w:p w14:paraId="7E8C307C" w14:textId="77777777" w:rsidR="006936DA" w:rsidRDefault="006936DA" w:rsidP="006936DA">
      <w:r>
        <w:t>La lumière s’assombrit</w:t>
      </w:r>
    </w:p>
    <w:p w14:paraId="632D13A2" w14:textId="77777777" w:rsidR="006936DA" w:rsidRDefault="006936DA" w:rsidP="006936DA">
      <w:r>
        <w:t>Le bruit d’un bombardement sourd,</w:t>
      </w:r>
    </w:p>
    <w:p w14:paraId="5357212A" w14:textId="77777777" w:rsidR="006936DA" w:rsidRDefault="006936DA" w:rsidP="006936DA">
      <w:r>
        <w:t>Après le bruit des bombes et le piano qui s'effondre.</w:t>
      </w:r>
    </w:p>
    <w:p w14:paraId="50A03700" w14:textId="77777777" w:rsidR="006936DA" w:rsidRDefault="006936DA" w:rsidP="006936DA">
      <w:r>
        <w:t>Le fracas d’un piano s’effondrant dans l’obscurité,</w:t>
      </w:r>
    </w:p>
    <w:p w14:paraId="2D6AE6AC" w14:textId="77777777" w:rsidR="006936DA" w:rsidRDefault="006936DA" w:rsidP="006936DA">
      <w:r>
        <w:t>Bref cri d’agonie de Stepan</w:t>
      </w:r>
    </w:p>
    <w:p w14:paraId="79202EFF" w14:textId="77777777" w:rsidR="006936DA" w:rsidRDefault="006936DA" w:rsidP="006936DA">
      <w:r>
        <w:t>Rideau.</w:t>
      </w:r>
    </w:p>
    <w:p w14:paraId="62B7D6A9" w14:textId="77777777" w:rsidR="006936DA" w:rsidRDefault="006936DA" w:rsidP="006936DA"/>
    <w:p w14:paraId="41B2EC22" w14:textId="77777777" w:rsidR="006936DA" w:rsidRDefault="006936DA" w:rsidP="006936DA">
      <w:r>
        <w:t>Fin de l'acte III : la ville est détruite. La mémoire est tout ce qui reste.</w:t>
      </w:r>
    </w:p>
    <w:p w14:paraId="0819ACEC" w14:textId="77777777" w:rsidR="006936DA" w:rsidRDefault="006936DA" w:rsidP="006936DA">
      <w:r>
        <w:t>Épilogue</w:t>
      </w:r>
    </w:p>
    <w:p w14:paraId="5C0B81AB" w14:textId="77777777" w:rsidR="006936DA" w:rsidRDefault="006936DA" w:rsidP="006936DA">
      <w:r>
        <w:t>Monologue final — chanson</w:t>
      </w:r>
    </w:p>
    <w:p w14:paraId="407A7635" w14:textId="77777777" w:rsidR="006936DA" w:rsidRDefault="006936DA" w:rsidP="006936DA">
      <w:r>
        <w:t>voix off de fin "Empruntant le corridor humanitaire, j'ai pu fuir Marioupol, rejoindre Kyiv et finalement rentrer en France. J'ai appris quelques semaines plus tard que Maria était morte, à quelques centaines de mètres à peine de cette maison où j'ai pu trouver refuge. Si j’avais marché quelques centaines de mètres de plus, j'aurais pu mourir dans ses bras.</w:t>
      </w:r>
    </w:p>
    <w:p w14:paraId="3515971C" w14:textId="77777777" w:rsidR="006936DA" w:rsidRDefault="006936DA" w:rsidP="006936DA">
      <w:r>
        <w:t>Or not…</w:t>
      </w:r>
    </w:p>
    <w:p w14:paraId="1852EE6E" w14:textId="77777777" w:rsidR="006936DA" w:rsidRDefault="006936DA" w:rsidP="006936DA">
      <w:r>
        <w:t>Si j’avais marché quelques centaines de mètres, j'aurais pu affronter un regard d'incompréhension et me faire congédier.</w:t>
      </w:r>
    </w:p>
    <w:p w14:paraId="4091C2F5" w14:textId="77777777" w:rsidR="006936DA" w:rsidRDefault="006936DA" w:rsidP="006936DA">
      <w:r>
        <w:t>Quelle importance ? Aujourd'hui c'est à peine si je me souviens de son visage, c'est à peine si j'entends encore la mélodie se son violon.</w:t>
      </w:r>
    </w:p>
    <w:p w14:paraId="32F11868" w14:textId="77777777" w:rsidR="006936DA" w:rsidRPr="006936DA" w:rsidRDefault="006936DA" w:rsidP="006936DA">
      <w:pPr>
        <w:rPr>
          <w:lang w:val="en-GB"/>
        </w:rPr>
      </w:pPr>
      <w:r w:rsidRPr="006936DA">
        <w:rPr>
          <w:lang w:val="en-GB"/>
        </w:rPr>
        <w:t>War wipes away everything, even memories…</w:t>
      </w:r>
    </w:p>
    <w:p w14:paraId="66421ABB" w14:textId="77777777" w:rsidR="006936DA" w:rsidRDefault="006936DA" w:rsidP="006936DA">
      <w:r>
        <w:t>La guerre efface tout, jusqu'aux souvenirs..."</w:t>
      </w:r>
    </w:p>
    <w:p w14:paraId="110866AE" w14:textId="77777777" w:rsidR="006936DA" w:rsidRDefault="006936DA" w:rsidP="006936DA"/>
    <w:p w14:paraId="0A57E686" w14:textId="77777777" w:rsidR="006936DA" w:rsidRDefault="006936DA" w:rsidP="006936DA"/>
    <w:p w14:paraId="693356D4" w14:textId="77777777" w:rsidR="006936DA" w:rsidRPr="006936DA" w:rsidRDefault="006936DA" w:rsidP="006936DA">
      <w:pPr>
        <w:rPr>
          <w:lang w:val="en-GB"/>
        </w:rPr>
      </w:pPr>
      <w:r w:rsidRPr="006936DA">
        <w:rPr>
          <w:lang w:val="en-GB"/>
        </w:rPr>
        <w:t>I left Mariupol through a humanitarian corridor.</w:t>
      </w:r>
    </w:p>
    <w:p w14:paraId="7196ED09" w14:textId="77777777" w:rsidR="006936DA" w:rsidRPr="006936DA" w:rsidRDefault="006936DA" w:rsidP="006936DA">
      <w:pPr>
        <w:rPr>
          <w:lang w:val="en-GB"/>
        </w:rPr>
      </w:pPr>
      <w:r w:rsidRPr="006936DA">
        <w:rPr>
          <w:lang w:val="en-GB"/>
        </w:rPr>
        <w:t>I made it to Kyiv, then back to France.</w:t>
      </w:r>
    </w:p>
    <w:p w14:paraId="4610734C" w14:textId="77777777" w:rsidR="006936DA" w:rsidRPr="006936DA" w:rsidRDefault="006936DA" w:rsidP="006936DA">
      <w:pPr>
        <w:rPr>
          <w:lang w:val="en-GB"/>
        </w:rPr>
      </w:pPr>
    </w:p>
    <w:p w14:paraId="0023FC5C" w14:textId="77777777" w:rsidR="006936DA" w:rsidRPr="006936DA" w:rsidRDefault="006936DA" w:rsidP="006936DA">
      <w:pPr>
        <w:rPr>
          <w:lang w:val="en-GB"/>
        </w:rPr>
      </w:pPr>
      <w:r w:rsidRPr="006936DA">
        <w:rPr>
          <w:lang w:val="en-GB"/>
        </w:rPr>
        <w:t>A few weeks later, I learned that Maria had died.</w:t>
      </w:r>
    </w:p>
    <w:p w14:paraId="7F950F6A" w14:textId="77777777" w:rsidR="006936DA" w:rsidRPr="006936DA" w:rsidRDefault="006936DA" w:rsidP="006936DA">
      <w:pPr>
        <w:rPr>
          <w:lang w:val="en-GB"/>
        </w:rPr>
      </w:pPr>
      <w:r w:rsidRPr="006936DA">
        <w:rPr>
          <w:lang w:val="en-GB"/>
        </w:rPr>
        <w:t>Just a few hundred meters from that house where I found shelter.</w:t>
      </w:r>
    </w:p>
    <w:p w14:paraId="147D45FB" w14:textId="77777777" w:rsidR="006936DA" w:rsidRPr="006936DA" w:rsidRDefault="006936DA" w:rsidP="006936DA">
      <w:pPr>
        <w:rPr>
          <w:lang w:val="en-GB"/>
        </w:rPr>
      </w:pPr>
    </w:p>
    <w:p w14:paraId="24F26269" w14:textId="77777777" w:rsidR="006936DA" w:rsidRPr="006936DA" w:rsidRDefault="006936DA" w:rsidP="006936DA">
      <w:pPr>
        <w:rPr>
          <w:lang w:val="en-GB"/>
        </w:rPr>
      </w:pPr>
      <w:r w:rsidRPr="006936DA">
        <w:rPr>
          <w:lang w:val="en-GB"/>
        </w:rPr>
        <w:t>A few hundred meters...</w:t>
      </w:r>
    </w:p>
    <w:p w14:paraId="01B620C7" w14:textId="77777777" w:rsidR="006936DA" w:rsidRPr="006936DA" w:rsidRDefault="006936DA" w:rsidP="006936DA">
      <w:pPr>
        <w:rPr>
          <w:lang w:val="en-GB"/>
        </w:rPr>
      </w:pPr>
      <w:r w:rsidRPr="006936DA">
        <w:rPr>
          <w:lang w:val="en-GB"/>
        </w:rPr>
        <w:t>and I might have died in her arms.</w:t>
      </w:r>
    </w:p>
    <w:p w14:paraId="43142279" w14:textId="77777777" w:rsidR="006936DA" w:rsidRPr="006936DA" w:rsidRDefault="006936DA" w:rsidP="006936DA">
      <w:pPr>
        <w:rPr>
          <w:lang w:val="en-GB"/>
        </w:rPr>
      </w:pPr>
      <w:r w:rsidRPr="006936DA">
        <w:rPr>
          <w:lang w:val="en-GB"/>
        </w:rPr>
        <w:t>Or perhaps been sent away —</w:t>
      </w:r>
    </w:p>
    <w:p w14:paraId="767B4DEE" w14:textId="77777777" w:rsidR="006936DA" w:rsidRPr="006936DA" w:rsidRDefault="006936DA" w:rsidP="006936DA">
      <w:pPr>
        <w:rPr>
          <w:lang w:val="en-GB"/>
        </w:rPr>
      </w:pPr>
      <w:r w:rsidRPr="006936DA">
        <w:rPr>
          <w:lang w:val="en-GB"/>
        </w:rPr>
        <w:t>silently, without even a word.</w:t>
      </w:r>
    </w:p>
    <w:p w14:paraId="7369895C" w14:textId="77777777" w:rsidR="006936DA" w:rsidRPr="006936DA" w:rsidRDefault="006936DA" w:rsidP="006936DA">
      <w:pPr>
        <w:rPr>
          <w:lang w:val="en-GB"/>
        </w:rPr>
      </w:pPr>
    </w:p>
    <w:p w14:paraId="32C78FD3" w14:textId="77777777" w:rsidR="006936DA" w:rsidRPr="006936DA" w:rsidRDefault="006936DA" w:rsidP="006936DA">
      <w:pPr>
        <w:rPr>
          <w:lang w:val="en-GB"/>
        </w:rPr>
      </w:pPr>
      <w:r w:rsidRPr="006936DA">
        <w:rPr>
          <w:lang w:val="en-GB"/>
        </w:rPr>
        <w:lastRenderedPageBreak/>
        <w:t>But what does it matter now?</w:t>
      </w:r>
    </w:p>
    <w:p w14:paraId="2CE55FCE" w14:textId="77777777" w:rsidR="006936DA" w:rsidRPr="006936DA" w:rsidRDefault="006936DA" w:rsidP="006936DA">
      <w:pPr>
        <w:rPr>
          <w:lang w:val="en-GB"/>
        </w:rPr>
      </w:pPr>
      <w:r w:rsidRPr="006936DA">
        <w:rPr>
          <w:lang w:val="en-GB"/>
        </w:rPr>
        <w:t>I can barely remember her face.</w:t>
      </w:r>
    </w:p>
    <w:p w14:paraId="7699269E" w14:textId="77777777" w:rsidR="006936DA" w:rsidRPr="006936DA" w:rsidRDefault="006936DA" w:rsidP="006936DA">
      <w:pPr>
        <w:rPr>
          <w:lang w:val="en-GB"/>
        </w:rPr>
      </w:pPr>
      <w:r w:rsidRPr="006936DA">
        <w:rPr>
          <w:lang w:val="en-GB"/>
        </w:rPr>
        <w:t>The melody of her violin fades a little more each day.</w:t>
      </w:r>
    </w:p>
    <w:p w14:paraId="6C6B71DC" w14:textId="77777777" w:rsidR="006936DA" w:rsidRPr="006936DA" w:rsidRDefault="006936DA" w:rsidP="006936DA">
      <w:pPr>
        <w:rPr>
          <w:lang w:val="en-GB"/>
        </w:rPr>
      </w:pPr>
    </w:p>
    <w:p w14:paraId="70FBE580" w14:textId="77777777" w:rsidR="006936DA" w:rsidRPr="006936DA" w:rsidRDefault="006936DA" w:rsidP="006936DA">
      <w:pPr>
        <w:rPr>
          <w:lang w:val="en-GB"/>
        </w:rPr>
      </w:pPr>
      <w:r w:rsidRPr="006936DA">
        <w:rPr>
          <w:lang w:val="en-GB"/>
        </w:rPr>
        <w:t>War takes everything.</w:t>
      </w:r>
    </w:p>
    <w:p w14:paraId="0AA064F3" w14:textId="77777777" w:rsidR="006936DA" w:rsidRPr="006936DA" w:rsidRDefault="006936DA" w:rsidP="006936DA">
      <w:pPr>
        <w:rPr>
          <w:lang w:val="en-GB"/>
        </w:rPr>
      </w:pPr>
      <w:r w:rsidRPr="006936DA">
        <w:rPr>
          <w:lang w:val="en-GB"/>
        </w:rPr>
        <w:t>Even memory.</w:t>
      </w:r>
    </w:p>
    <w:p w14:paraId="464D8516" w14:textId="77777777" w:rsidR="006936DA" w:rsidRPr="006936DA" w:rsidRDefault="006936DA" w:rsidP="006936DA">
      <w:pPr>
        <w:rPr>
          <w:lang w:val="en-GB"/>
        </w:rPr>
      </w:pPr>
    </w:p>
    <w:p w14:paraId="26F7696C" w14:textId="77777777" w:rsidR="006936DA" w:rsidRPr="006936DA" w:rsidRDefault="006936DA" w:rsidP="006936DA">
      <w:pPr>
        <w:rPr>
          <w:lang w:val="en-GB"/>
        </w:rPr>
      </w:pPr>
    </w:p>
    <w:p w14:paraId="7C941232" w14:textId="77777777" w:rsidR="006936DA" w:rsidRDefault="006936DA" w:rsidP="006936DA">
      <w:r>
        <w:t xml:space="preserve">Paul revient sur scène, seul, une guitare à la main. </w:t>
      </w:r>
    </w:p>
    <w:p w14:paraId="578B10AF" w14:textId="77777777" w:rsidR="006936DA" w:rsidRDefault="006936DA" w:rsidP="006936DA">
      <w:r>
        <w:t>Il s’assied sur un tabouret haut. Très peu de lumière.</w:t>
      </w:r>
    </w:p>
    <w:p w14:paraId="0D0BE19E" w14:textId="77777777" w:rsidR="006936DA" w:rsidRDefault="006936DA" w:rsidP="006936DA">
      <w:r>
        <w:t>Il commence à chanter le couplet en français, et lentement les acteurs se rangent derrière lui</w:t>
      </w:r>
    </w:p>
    <w:p w14:paraId="1BDB2E49" w14:textId="77777777" w:rsidR="006936DA" w:rsidRDefault="006936DA" w:rsidP="006936DA">
      <w:r>
        <w:t>Ils se mettent à chanter en chœur sur le refrain.</w:t>
      </w:r>
    </w:p>
    <w:p w14:paraId="428B6FBA" w14:textId="77777777" w:rsidR="006936DA" w:rsidRDefault="006936DA" w:rsidP="006936DA"/>
    <w:p w14:paraId="7A49F7CD" w14:textId="77777777" w:rsidR="006936DA" w:rsidRDefault="006936DA" w:rsidP="00960374">
      <w:pPr>
        <w:pStyle w:val="TDidascalies"/>
      </w:pPr>
      <w:r>
        <w:t>Океан Ельзи — Обійми</w:t>
      </w:r>
    </w:p>
    <w:p w14:paraId="02B46D63" w14:textId="77777777" w:rsidR="006936DA" w:rsidRDefault="006936DA" w:rsidP="00960374">
      <w:pPr>
        <w:pStyle w:val="Pome"/>
      </w:pPr>
      <w:r>
        <w:t>Quand viendra le matin</w:t>
      </w:r>
    </w:p>
    <w:p w14:paraId="5ED51075" w14:textId="77777777" w:rsidR="006936DA" w:rsidRDefault="006936DA" w:rsidP="00960374">
      <w:pPr>
        <w:pStyle w:val="Pomepetit"/>
      </w:pPr>
      <w:r>
        <w:t>(Коли настане день,)</w:t>
      </w:r>
    </w:p>
    <w:p w14:paraId="2EE539C4" w14:textId="77777777" w:rsidR="006936DA" w:rsidRDefault="006936DA" w:rsidP="00960374">
      <w:pPr>
        <w:pStyle w:val="Pome"/>
      </w:pPr>
      <w:r>
        <w:t>La guerre prendra fin</w:t>
      </w:r>
    </w:p>
    <w:p w14:paraId="2AE5D5D8" w14:textId="77777777" w:rsidR="006936DA" w:rsidRDefault="006936DA" w:rsidP="00960374">
      <w:pPr>
        <w:pStyle w:val="Pomepetit"/>
      </w:pPr>
      <w:r>
        <w:t>(Закінчиться війна,)</w:t>
      </w:r>
    </w:p>
    <w:p w14:paraId="4E497771" w14:textId="77777777" w:rsidR="006936DA" w:rsidRDefault="006936DA" w:rsidP="00960374">
      <w:pPr>
        <w:pStyle w:val="Pome"/>
      </w:pPr>
      <w:r>
        <w:t>Là, je me suis perdu</w:t>
      </w:r>
    </w:p>
    <w:p w14:paraId="7377F7D3" w14:textId="77777777" w:rsidR="006936DA" w:rsidRDefault="006936DA" w:rsidP="00960374">
      <w:pPr>
        <w:pStyle w:val="Pomepetit"/>
      </w:pPr>
      <w:r>
        <w:t>(Там загубив себе,)</w:t>
      </w:r>
    </w:p>
    <w:p w14:paraId="5C6B4852" w14:textId="77777777" w:rsidR="006936DA" w:rsidRDefault="006936DA" w:rsidP="00960374">
      <w:pPr>
        <w:pStyle w:val="Pome"/>
      </w:pPr>
      <w:r>
        <w:t>Au fond, je suis descendu</w:t>
      </w:r>
    </w:p>
    <w:p w14:paraId="1AC25692" w14:textId="77777777" w:rsidR="006936DA" w:rsidRPr="006936DA" w:rsidRDefault="006936DA" w:rsidP="00960374">
      <w:pPr>
        <w:pStyle w:val="Pomesautpetit"/>
        <w:rPr>
          <w:lang w:val="en-GB"/>
        </w:rPr>
      </w:pPr>
      <w:r w:rsidRPr="006936DA">
        <w:rPr>
          <w:lang w:val="en-GB"/>
        </w:rPr>
        <w:t>(</w:t>
      </w:r>
      <w:r>
        <w:t>Побачив</w:t>
      </w:r>
      <w:r w:rsidRPr="006936DA">
        <w:rPr>
          <w:lang w:val="en-GB"/>
        </w:rPr>
        <w:t xml:space="preserve"> </w:t>
      </w:r>
      <w:r>
        <w:t>аж</w:t>
      </w:r>
      <w:r w:rsidRPr="006936DA">
        <w:rPr>
          <w:lang w:val="en-GB"/>
        </w:rPr>
        <w:t xml:space="preserve"> </w:t>
      </w:r>
      <w:r>
        <w:t>до</w:t>
      </w:r>
      <w:r w:rsidRPr="006936DA">
        <w:rPr>
          <w:lang w:val="en-GB"/>
        </w:rPr>
        <w:t xml:space="preserve"> </w:t>
      </w:r>
      <w:r>
        <w:t>дна</w:t>
      </w:r>
      <w:r w:rsidRPr="006936DA">
        <w:rPr>
          <w:lang w:val="en-GB"/>
        </w:rPr>
        <w:t>.)</w:t>
      </w:r>
    </w:p>
    <w:p w14:paraId="2C7FDE48" w14:textId="77777777" w:rsidR="006936DA" w:rsidRPr="006936DA" w:rsidRDefault="006936DA" w:rsidP="00960374">
      <w:pPr>
        <w:pStyle w:val="Pome"/>
        <w:rPr>
          <w:lang w:val="en-GB"/>
        </w:rPr>
      </w:pPr>
      <w:r w:rsidRPr="006936DA">
        <w:rPr>
          <w:lang w:val="en-GB"/>
        </w:rPr>
        <w:t>Hold me closer, hold me tighter, hold me now</w:t>
      </w:r>
    </w:p>
    <w:p w14:paraId="407F2F52" w14:textId="77777777" w:rsidR="006936DA" w:rsidRPr="006936DA" w:rsidRDefault="006936DA" w:rsidP="00960374">
      <w:pPr>
        <w:pStyle w:val="Pomepetit"/>
        <w:rPr>
          <w:lang w:val="ru-RU"/>
        </w:rPr>
      </w:pPr>
      <w:r w:rsidRPr="006936DA">
        <w:rPr>
          <w:lang w:val="ru-RU"/>
        </w:rPr>
        <w:t>(Обійми мене, обійми мене, обійми)</w:t>
      </w:r>
    </w:p>
    <w:p w14:paraId="6A473B59" w14:textId="77777777" w:rsidR="006936DA" w:rsidRPr="006936DA" w:rsidRDefault="006936DA" w:rsidP="00960374">
      <w:pPr>
        <w:pStyle w:val="Pome"/>
        <w:rPr>
          <w:lang w:val="en-GB"/>
        </w:rPr>
      </w:pPr>
      <w:r w:rsidRPr="006936DA">
        <w:rPr>
          <w:lang w:val="en-GB"/>
        </w:rPr>
        <w:t>So tenderly, don’t let me go</w:t>
      </w:r>
    </w:p>
    <w:p w14:paraId="49BCA803" w14:textId="77777777" w:rsidR="006936DA" w:rsidRPr="006936DA" w:rsidRDefault="006936DA" w:rsidP="00960374">
      <w:pPr>
        <w:pStyle w:val="Pomepetit"/>
        <w:rPr>
          <w:lang w:val="ru-RU"/>
        </w:rPr>
      </w:pPr>
      <w:r w:rsidRPr="006936DA">
        <w:rPr>
          <w:lang w:val="ru-RU"/>
        </w:rPr>
        <w:t>(Так лагідно і не пускай.)</w:t>
      </w:r>
    </w:p>
    <w:p w14:paraId="65865D65" w14:textId="77777777" w:rsidR="006936DA" w:rsidRPr="006936DA" w:rsidRDefault="006936DA" w:rsidP="00960374">
      <w:pPr>
        <w:pStyle w:val="Pome"/>
        <w:rPr>
          <w:lang w:val="en-GB"/>
        </w:rPr>
      </w:pPr>
      <w:r w:rsidRPr="006936DA">
        <w:rPr>
          <w:lang w:val="en-GB"/>
        </w:rPr>
        <w:t>Hold me closer, hold me tighter, hold me now</w:t>
      </w:r>
    </w:p>
    <w:p w14:paraId="6EB9D184" w14:textId="77777777" w:rsidR="006936DA" w:rsidRPr="006936DA" w:rsidRDefault="006936DA" w:rsidP="00960374">
      <w:pPr>
        <w:pStyle w:val="Pomepetit"/>
        <w:rPr>
          <w:lang w:val="ru-RU"/>
        </w:rPr>
      </w:pPr>
      <w:r w:rsidRPr="006936DA">
        <w:rPr>
          <w:lang w:val="ru-RU"/>
        </w:rPr>
        <w:t>(Обійми мене, обійми мене, обійми)</w:t>
      </w:r>
    </w:p>
    <w:p w14:paraId="69A7AF62" w14:textId="77777777" w:rsidR="006936DA" w:rsidRPr="006936DA" w:rsidRDefault="006936DA" w:rsidP="00960374">
      <w:pPr>
        <w:pStyle w:val="Pome"/>
        <w:rPr>
          <w:lang w:val="ru-RU"/>
        </w:rPr>
      </w:pPr>
      <w:r>
        <w:t>Tvoia</w:t>
      </w:r>
      <w:r w:rsidRPr="006936DA">
        <w:rPr>
          <w:lang w:val="ru-RU"/>
        </w:rPr>
        <w:t xml:space="preserve"> </w:t>
      </w:r>
      <w:r>
        <w:t>vesna</w:t>
      </w:r>
      <w:r w:rsidRPr="006936DA">
        <w:rPr>
          <w:lang w:val="ru-RU"/>
        </w:rPr>
        <w:t xml:space="preserve"> </w:t>
      </w:r>
      <w:r>
        <w:t>pryide</w:t>
      </w:r>
      <w:r w:rsidRPr="006936DA">
        <w:rPr>
          <w:lang w:val="ru-RU"/>
        </w:rPr>
        <w:t xml:space="preserve"> </w:t>
      </w:r>
      <w:r>
        <w:t>nekhai</w:t>
      </w:r>
      <w:r w:rsidRPr="006936DA">
        <w:rPr>
          <w:lang w:val="ru-RU"/>
        </w:rPr>
        <w:t xml:space="preserve">. </w:t>
      </w:r>
    </w:p>
    <w:p w14:paraId="61003B4F" w14:textId="77777777" w:rsidR="006936DA" w:rsidRPr="006936DA" w:rsidRDefault="006936DA" w:rsidP="00960374">
      <w:pPr>
        <w:pStyle w:val="Pomesautpetit"/>
        <w:rPr>
          <w:lang w:val="ru-RU"/>
        </w:rPr>
      </w:pPr>
      <w:r w:rsidRPr="006936DA">
        <w:rPr>
          <w:lang w:val="ru-RU"/>
        </w:rPr>
        <w:t>(Твоя весна прийде нехай.)</w:t>
      </w:r>
    </w:p>
    <w:p w14:paraId="60F03770" w14:textId="77777777" w:rsidR="006936DA" w:rsidRPr="006936DA" w:rsidRDefault="006936DA" w:rsidP="00960374">
      <w:pPr>
        <w:pStyle w:val="Pome"/>
        <w:rPr>
          <w:lang w:val="ru-RU"/>
        </w:rPr>
      </w:pPr>
      <w:r>
        <w:t>I</w:t>
      </w:r>
      <w:r w:rsidRPr="006936DA">
        <w:rPr>
          <w:lang w:val="ru-RU"/>
        </w:rPr>
        <w:t xml:space="preserve"> </w:t>
      </w:r>
      <w:r>
        <w:t>ot</w:t>
      </w:r>
      <w:r w:rsidRPr="006936DA">
        <w:rPr>
          <w:lang w:val="ru-RU"/>
        </w:rPr>
        <w:t xml:space="preserve"> </w:t>
      </w:r>
      <w:r>
        <w:t>moia</w:t>
      </w:r>
      <w:r w:rsidRPr="006936DA">
        <w:rPr>
          <w:lang w:val="ru-RU"/>
        </w:rPr>
        <w:t xml:space="preserve"> </w:t>
      </w:r>
      <w:r>
        <w:t>dusha</w:t>
      </w:r>
    </w:p>
    <w:p w14:paraId="7A8BB98C" w14:textId="77777777" w:rsidR="006936DA" w:rsidRPr="006936DA" w:rsidRDefault="006936DA" w:rsidP="00960374">
      <w:pPr>
        <w:pStyle w:val="Pomepetit"/>
        <w:rPr>
          <w:lang w:val="ru-RU"/>
        </w:rPr>
      </w:pPr>
      <w:r w:rsidRPr="006936DA">
        <w:rPr>
          <w:lang w:val="ru-RU"/>
        </w:rPr>
        <w:t>(І от моя душа)</w:t>
      </w:r>
    </w:p>
    <w:p w14:paraId="5D5A2558" w14:textId="77777777" w:rsidR="006936DA" w:rsidRPr="006936DA" w:rsidRDefault="006936DA" w:rsidP="00960374">
      <w:pPr>
        <w:pStyle w:val="Pome"/>
        <w:rPr>
          <w:lang w:val="ru-RU"/>
        </w:rPr>
      </w:pPr>
      <w:r>
        <w:t>Skladaie</w:t>
      </w:r>
      <w:r w:rsidRPr="006936DA">
        <w:rPr>
          <w:lang w:val="ru-RU"/>
        </w:rPr>
        <w:t xml:space="preserve"> </w:t>
      </w:r>
      <w:r>
        <w:t>zbroiu</w:t>
      </w:r>
      <w:r w:rsidRPr="006936DA">
        <w:rPr>
          <w:lang w:val="ru-RU"/>
        </w:rPr>
        <w:t xml:space="preserve"> </w:t>
      </w:r>
      <w:r>
        <w:t>vnyz</w:t>
      </w:r>
      <w:r w:rsidRPr="006936DA">
        <w:rPr>
          <w:lang w:val="ru-RU"/>
        </w:rPr>
        <w:t>,</w:t>
      </w:r>
    </w:p>
    <w:p w14:paraId="665799FA" w14:textId="77777777" w:rsidR="006936DA" w:rsidRPr="006936DA" w:rsidRDefault="006936DA" w:rsidP="00960374">
      <w:pPr>
        <w:pStyle w:val="Pomepetit"/>
        <w:rPr>
          <w:lang w:val="ru-RU"/>
        </w:rPr>
      </w:pPr>
      <w:r w:rsidRPr="006936DA">
        <w:rPr>
          <w:lang w:val="ru-RU"/>
        </w:rPr>
        <w:t>(Складає зброю вниз,)</w:t>
      </w:r>
    </w:p>
    <w:p w14:paraId="49BAF312" w14:textId="77777777" w:rsidR="006936DA" w:rsidRPr="006936DA" w:rsidRDefault="006936DA" w:rsidP="00960374">
      <w:pPr>
        <w:pStyle w:val="Pome"/>
        <w:rPr>
          <w:lang w:val="ru-RU"/>
        </w:rPr>
      </w:pPr>
      <w:r>
        <w:t>Nevzhe</w:t>
      </w:r>
      <w:r w:rsidRPr="006936DA">
        <w:rPr>
          <w:lang w:val="ru-RU"/>
        </w:rPr>
        <w:t xml:space="preserve"> </w:t>
      </w:r>
      <w:r>
        <w:t>taky</w:t>
      </w:r>
      <w:r w:rsidRPr="006936DA">
        <w:rPr>
          <w:lang w:val="ru-RU"/>
        </w:rPr>
        <w:t xml:space="preserve"> </w:t>
      </w:r>
      <w:r>
        <w:t>vona</w:t>
      </w:r>
    </w:p>
    <w:p w14:paraId="240BDEEB" w14:textId="77777777" w:rsidR="006936DA" w:rsidRPr="006936DA" w:rsidRDefault="006936DA" w:rsidP="00960374">
      <w:pPr>
        <w:pStyle w:val="Pomepetit"/>
        <w:rPr>
          <w:lang w:val="ru-RU"/>
        </w:rPr>
      </w:pPr>
      <w:r w:rsidRPr="006936DA">
        <w:rPr>
          <w:lang w:val="ru-RU"/>
        </w:rPr>
        <w:t>(Невже таки вона)</w:t>
      </w:r>
    </w:p>
    <w:p w14:paraId="7673ADFE" w14:textId="77777777" w:rsidR="006936DA" w:rsidRPr="006936DA" w:rsidRDefault="006936DA" w:rsidP="00960374">
      <w:pPr>
        <w:pStyle w:val="Pome"/>
        <w:rPr>
          <w:lang w:val="ru-RU"/>
        </w:rPr>
      </w:pPr>
      <w:r>
        <w:t>Tak</w:t>
      </w:r>
      <w:r w:rsidRPr="006936DA">
        <w:rPr>
          <w:lang w:val="ru-RU"/>
        </w:rPr>
        <w:t xml:space="preserve"> </w:t>
      </w:r>
      <w:r>
        <w:t>khoche</w:t>
      </w:r>
      <w:r w:rsidRPr="006936DA">
        <w:rPr>
          <w:lang w:val="ru-RU"/>
        </w:rPr>
        <w:t xml:space="preserve"> </w:t>
      </w:r>
      <w:r>
        <w:t>teplykh</w:t>
      </w:r>
      <w:r w:rsidRPr="006936DA">
        <w:rPr>
          <w:lang w:val="ru-RU"/>
        </w:rPr>
        <w:t xml:space="preserve"> </w:t>
      </w:r>
      <w:r>
        <w:t>sliz</w:t>
      </w:r>
      <w:r w:rsidRPr="006936DA">
        <w:rPr>
          <w:lang w:val="ru-RU"/>
        </w:rPr>
        <w:t>?</w:t>
      </w:r>
    </w:p>
    <w:p w14:paraId="4EE6D432" w14:textId="77777777" w:rsidR="006936DA" w:rsidRPr="006936DA" w:rsidRDefault="006936DA" w:rsidP="00960374">
      <w:pPr>
        <w:pStyle w:val="Pomesautpetit"/>
        <w:rPr>
          <w:lang w:val="ru-RU"/>
        </w:rPr>
      </w:pPr>
      <w:r w:rsidRPr="006936DA">
        <w:rPr>
          <w:lang w:val="ru-RU"/>
        </w:rPr>
        <w:t>(Так хоче теплих сліз?)</w:t>
      </w:r>
    </w:p>
    <w:p w14:paraId="0F1DA3A9" w14:textId="77777777" w:rsidR="002B1C97" w:rsidRPr="00512EB8" w:rsidRDefault="002B1C97" w:rsidP="006936DA">
      <w:pPr>
        <w:rPr>
          <w:lang w:val="ru-RU"/>
        </w:rPr>
      </w:pPr>
    </w:p>
    <w:p w14:paraId="418F4876" w14:textId="77777777" w:rsidR="006936DA" w:rsidRDefault="006936DA" w:rsidP="006936DA">
      <w:r>
        <w:t>Conflit : Regrette-t-il ou méprise-t-il ce monde disparu ?</w:t>
      </w:r>
    </w:p>
    <w:p w14:paraId="0C0B9E66" w14:textId="77777777" w:rsidR="002B1C97" w:rsidRDefault="006936DA" w:rsidP="006936DA">
      <w:r>
        <w:t>Tout au long de la pièce, il traite l'héroïsme et l'idéalisme avec mépris.</w:t>
      </w:r>
    </w:p>
    <w:p w14:paraId="2C266F79" w14:textId="77777777" w:rsidR="006936DA" w:rsidRDefault="006936DA" w:rsidP="006936DA">
      <w:r>
        <w:lastRenderedPageBreak/>
        <w:t>Il traite l'héroïsme, la foi, la beauté, l’idéal avec amertume, cynisme, mépris.</w:t>
      </w:r>
    </w:p>
    <w:p w14:paraId="09C09D7A" w14:textId="77777777" w:rsidR="006936DA" w:rsidRDefault="006936DA" w:rsidP="006936DA">
      <w:r>
        <w:t>Son mépris de l'idéal tout au long de la pièce n'était pas pur cynisme : c'était un masque de douleur et de pudeur.</w:t>
      </w:r>
    </w:p>
    <w:p w14:paraId="077EE4F1" w14:textId="77777777" w:rsidR="006936DA" w:rsidRDefault="006936DA" w:rsidP="006936DA">
      <w:r>
        <w:t>Le soldat russe : catalyseur dramatique : par sa simple présence, il force chacun à révéler sa vraie nature.</w:t>
      </w:r>
    </w:p>
    <w:p w14:paraId="2A21AB66" w14:textId="77777777" w:rsidR="006936DA" w:rsidRDefault="006936DA" w:rsidP="006936DA">
      <w:r>
        <w:t>Gogol était un mystique tourmenté : il croyait en Dieu, mais voyait la faiblesse humaine partout.</w:t>
      </w:r>
    </w:p>
    <w:p w14:paraId="68B92438" w14:textId="77777777" w:rsidR="006936DA" w:rsidRDefault="006936DA" w:rsidP="006936DA">
      <w:r>
        <w:t>Il était fasciné par la lutte entre le salut de l'âme et la bassesse terrestre.</w:t>
      </w:r>
    </w:p>
    <w:p w14:paraId="21AF7314" w14:textId="77777777" w:rsidR="006936DA" w:rsidRDefault="006936DA" w:rsidP="006936DA">
      <w:r>
        <w:t>Chevtchenko célèbre l'Ukraine comme une mère sacrée, indissociable de l'âme humaine.</w:t>
      </w:r>
    </w:p>
    <w:p w14:paraId="0EF95CC8" w14:textId="77777777" w:rsidR="006936DA" w:rsidRDefault="006936DA" w:rsidP="006936DA">
      <w:r>
        <w:t>la terre n'est pas une propriété : c'est la mémoire du peuple, le sang des ancêtres, le lieu du salut.</w:t>
      </w:r>
    </w:p>
    <w:p w14:paraId="0F691789" w14:textId="77777777" w:rsidR="006936DA" w:rsidRDefault="006936DA" w:rsidP="006936DA">
      <w:r>
        <w:t>Même quand tout est détruit — villes, maisons, familles — la terre reste vivante.</w:t>
      </w:r>
    </w:p>
    <w:p w14:paraId="3F544A72" w14:textId="77777777" w:rsidR="006936DA" w:rsidRDefault="006936DA" w:rsidP="006936DA">
      <w:r>
        <w:t>il existe souvent un motif discret — un objet, une idée, un geste, une parole — qui apparaît plusieurs fois, de manière presque anodine, et qui tisse un lien souterrain entre les différents moments de l’œuvre.</w:t>
      </w:r>
    </w:p>
    <w:p w14:paraId="1FB8C2A5" w14:textId="77777777" w:rsidR="006936DA" w:rsidRDefault="006936DA" w:rsidP="006936DA">
      <w:r>
        <w:t>Le motif du "visage oublié"</w:t>
      </w:r>
    </w:p>
    <w:p w14:paraId="6A768A8C" w14:textId="29AEBAE7" w:rsidR="00F61EE2" w:rsidRDefault="006936DA" w:rsidP="006936DA">
      <w:r>
        <w:t>Le motif de "la guerre qui efface"</w:t>
      </w:r>
    </w:p>
    <w:p w14:paraId="4D65E65F" w14:textId="77777777" w:rsidR="0033520E" w:rsidRDefault="0033520E" w:rsidP="006936DA"/>
    <w:p w14:paraId="74742278" w14:textId="77777777" w:rsidR="0033520E" w:rsidRDefault="0033520E" w:rsidP="0033520E">
      <w:r>
        <w:t>Доню, бережи себе.</w:t>
      </w:r>
    </w:p>
    <w:p w14:paraId="265B3B6C" w14:textId="77777777" w:rsidR="0033520E" w:rsidRDefault="0033520E" w:rsidP="0033520E">
      <w:r>
        <w:t>Ma fille, prends soin de toi.</w:t>
      </w:r>
    </w:p>
    <w:p w14:paraId="0B29240E" w14:textId="77777777" w:rsidR="002B1C97" w:rsidRDefault="002B1C97" w:rsidP="0033520E"/>
    <w:p w14:paraId="21527E7C" w14:textId="77777777" w:rsidR="002B1C97" w:rsidRDefault="002B1C97" w:rsidP="0033520E"/>
    <w:p w14:paraId="31544A2D" w14:textId="77777777" w:rsidR="002B1C97" w:rsidRDefault="002B1C97" w:rsidP="0033520E"/>
    <w:p w14:paraId="3906530C" w14:textId="77777777" w:rsidR="002B1C97" w:rsidRDefault="002B1C97" w:rsidP="002B1C97">
      <w:pPr>
        <w:pStyle w:val="TDialogue"/>
        <w:rPr>
          <w:lang w:val="en-GB"/>
        </w:rPr>
      </w:pPr>
      <w:r>
        <w:rPr>
          <w:lang w:val="en-GB"/>
        </w:rPr>
        <w:t>Me I will go to the kitchen make some food for our guests. I will be better anywhere than in this room</w:t>
      </w:r>
    </w:p>
    <w:p w14:paraId="42ACD72A" w14:textId="77777777" w:rsidR="002B1C97" w:rsidRDefault="002B1C97" w:rsidP="002B1C97">
      <w:pPr>
        <w:pStyle w:val="TDidascalies"/>
        <w:rPr>
          <w:lang w:val="en-GB"/>
        </w:rPr>
      </w:pPr>
      <w:r>
        <w:rPr>
          <w:lang w:val="en-GB"/>
        </w:rPr>
        <w:t>(she is walking toward the kitchen door, côté cour)</w:t>
      </w:r>
    </w:p>
    <w:p w14:paraId="7BC74976" w14:textId="77777777" w:rsidR="002B1C97" w:rsidRDefault="002B1C97" w:rsidP="002B1C97">
      <w:pPr>
        <w:pStyle w:val="TPerso"/>
        <w:rPr>
          <w:lang w:val="en-GB"/>
        </w:rPr>
      </w:pPr>
      <w:r>
        <w:rPr>
          <w:lang w:val="en-GB"/>
        </w:rPr>
        <w:t>Stepan</w:t>
      </w:r>
    </w:p>
    <w:p w14:paraId="275A2097" w14:textId="77777777" w:rsidR="002B1C97" w:rsidRDefault="002B1C97" w:rsidP="002B1C97">
      <w:pPr>
        <w:pStyle w:val="TDialogue"/>
        <w:rPr>
          <w:lang w:val="en-GB"/>
        </w:rPr>
      </w:pPr>
      <w:r>
        <w:rPr>
          <w:lang w:val="en-GB"/>
        </w:rPr>
        <w:t>There are potatoes under the sink, Ladivko.</w:t>
      </w:r>
    </w:p>
    <w:p w14:paraId="47A109E9" w14:textId="77777777" w:rsidR="002B1C97" w:rsidRDefault="002B1C97" w:rsidP="002B1C97">
      <w:pPr>
        <w:pStyle w:val="TPerso"/>
        <w:rPr>
          <w:lang w:val="en-GB"/>
        </w:rPr>
      </w:pPr>
      <w:r>
        <w:rPr>
          <w:lang w:val="en-GB"/>
        </w:rPr>
        <w:t>Natalia</w:t>
      </w:r>
    </w:p>
    <w:p w14:paraId="08060D4F" w14:textId="77777777" w:rsidR="002B1C97" w:rsidRDefault="002B1C97" w:rsidP="002B1C97">
      <w:pPr>
        <w:pStyle w:val="TDialogue"/>
        <w:rPr>
          <w:lang w:val="en-GB"/>
        </w:rPr>
      </w:pPr>
      <w:r>
        <w:rPr>
          <w:lang w:val="en-GB"/>
        </w:rPr>
        <w:t>I know what’s in the kitchen, Did, I know what’s in the kitchen.</w:t>
      </w:r>
    </w:p>
    <w:p w14:paraId="019E82A3" w14:textId="77777777" w:rsidR="002B1C97" w:rsidRPr="002B1C97" w:rsidRDefault="002B1C97" w:rsidP="0033520E">
      <w:pPr>
        <w:rPr>
          <w:lang w:val="en-GB"/>
        </w:rPr>
      </w:pPr>
    </w:p>
    <w:sectPr w:rsidR="002B1C97" w:rsidRPr="002B1C97" w:rsidSect="00312940">
      <w:pgSz w:w="11906" w:h="16838" w:code="9"/>
      <w:pgMar w:top="1418" w:right="170" w:bottom="1418" w:left="170" w:header="0" w:footer="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Inter">
    <w:panose1 w:val="02000503000000020004"/>
    <w:charset w:val="00"/>
    <w:family w:val="auto"/>
    <w:pitch w:val="variable"/>
    <w:sig w:usb0="E00002FF" w:usb1="1200A1FF" w:usb2="00000000" w:usb3="00000000" w:csb0="0000019F" w:csb1="00000000"/>
  </w:font>
  <w:font w:name="Playfair Display SemiBold">
    <w:panose1 w:val="00000000000000000000"/>
    <w:charset w:val="00"/>
    <w:family w:val="auto"/>
    <w:pitch w:val="variable"/>
    <w:sig w:usb0="A00002FF" w:usb1="4000207A" w:usb2="00000000" w:usb3="00000000" w:csb0="00000097" w:csb1="00000000"/>
  </w:font>
  <w:font w:name="Tahoma">
    <w:panose1 w:val="020B0604030504040204"/>
    <w:charset w:val="00"/>
    <w:family w:val="swiss"/>
    <w:pitch w:val="variable"/>
    <w:sig w:usb0="E1002EFF" w:usb1="C000605B" w:usb2="00000029" w:usb3="00000000" w:csb0="000101FF" w:csb1="00000000"/>
  </w:font>
  <w:font w:name="Cormorant Garamond">
    <w:panose1 w:val="00000000000000000000"/>
    <w:charset w:val="00"/>
    <w:family w:val="auto"/>
    <w:pitch w:val="variable"/>
    <w:sig w:usb0="A10002FF" w:usb1="0001E07B" w:usb2="00000028" w:usb3="00000000" w:csb0="00000197" w:csb1="00000000"/>
  </w:font>
  <w:font w:name="Cormorant Garamond Medium">
    <w:panose1 w:val="00000000000000000000"/>
    <w:charset w:val="00"/>
    <w:family w:val="auto"/>
    <w:pitch w:val="variable"/>
    <w:sig w:usb0="A10002FF" w:usb1="4001E07B" w:usb2="00000028" w:usb3="00000000" w:csb0="00000197" w:csb1="00000000"/>
  </w:font>
  <w:font w:name="Courier Prime">
    <w:panose1 w:val="00000509000000000000"/>
    <w:charset w:val="00"/>
    <w:family w:val="modern"/>
    <w:pitch w:val="fixed"/>
    <w:sig w:usb0="00000007" w:usb1="00000000" w:usb2="00000000" w:usb3="00000000" w:csb0="00000093" w:csb1="00000000"/>
  </w:font>
  <w:font w:name="Playfair Display Medium">
    <w:panose1 w:val="00000000000000000000"/>
    <w:charset w:val="00"/>
    <w:family w:val="auto"/>
    <w:pitch w:val="variable"/>
    <w:sig w:usb0="A00002FF" w:usb1="4000207A" w:usb2="00000000" w:usb3="00000000" w:csb0="00000097" w:csb1="00000000"/>
  </w:font>
  <w:font w:name="Courier">
    <w:panose1 w:val="020704090202050204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5B80A594"/>
    <w:lvl w:ilvl="0">
      <w:start w:val="1"/>
      <w:numFmt w:val="bullet"/>
      <w:pStyle w:val="Listepuces"/>
      <w:lvlText w:val=""/>
      <w:lvlJc w:val="left"/>
      <w:pPr>
        <w:tabs>
          <w:tab w:val="num" w:pos="360"/>
        </w:tabs>
        <w:ind w:left="360" w:hanging="360"/>
      </w:pPr>
      <w:rPr>
        <w:rFonts w:ascii="Symbol" w:hAnsi="Symbol" w:hint="default"/>
      </w:rPr>
    </w:lvl>
  </w:abstractNum>
  <w:abstractNum w:abstractNumId="1" w15:restartNumberingAfterBreak="0">
    <w:nsid w:val="4D546592"/>
    <w:multiLevelType w:val="hybridMultilevel"/>
    <w:tmpl w:val="1C9026D2"/>
    <w:lvl w:ilvl="0" w:tplc="DF2E68A8">
      <w:start w:val="1"/>
      <w:numFmt w:val="bullet"/>
      <w:pStyle w:val="Dramatis"/>
      <w:lvlText w:val=""/>
      <w:lvlJc w:val="left"/>
      <w:pPr>
        <w:ind w:left="2707" w:hanging="360"/>
      </w:pPr>
      <w:rPr>
        <w:rFonts w:ascii="Symbol" w:hAnsi="Symbol" w:hint="default"/>
      </w:rPr>
    </w:lvl>
    <w:lvl w:ilvl="1" w:tplc="040C0003" w:tentative="1">
      <w:start w:val="1"/>
      <w:numFmt w:val="bullet"/>
      <w:lvlText w:val="o"/>
      <w:lvlJc w:val="left"/>
      <w:pPr>
        <w:ind w:left="3430" w:hanging="360"/>
      </w:pPr>
      <w:rPr>
        <w:rFonts w:ascii="Courier New" w:hAnsi="Courier New" w:cs="Courier New" w:hint="default"/>
      </w:rPr>
    </w:lvl>
    <w:lvl w:ilvl="2" w:tplc="040C0005" w:tentative="1">
      <w:start w:val="1"/>
      <w:numFmt w:val="bullet"/>
      <w:lvlText w:val=""/>
      <w:lvlJc w:val="left"/>
      <w:pPr>
        <w:ind w:left="4150" w:hanging="360"/>
      </w:pPr>
      <w:rPr>
        <w:rFonts w:ascii="Wingdings" w:hAnsi="Wingdings" w:hint="default"/>
      </w:rPr>
    </w:lvl>
    <w:lvl w:ilvl="3" w:tplc="040C0001" w:tentative="1">
      <w:start w:val="1"/>
      <w:numFmt w:val="bullet"/>
      <w:lvlText w:val=""/>
      <w:lvlJc w:val="left"/>
      <w:pPr>
        <w:ind w:left="4870" w:hanging="360"/>
      </w:pPr>
      <w:rPr>
        <w:rFonts w:ascii="Symbol" w:hAnsi="Symbol" w:hint="default"/>
      </w:rPr>
    </w:lvl>
    <w:lvl w:ilvl="4" w:tplc="040C0003" w:tentative="1">
      <w:start w:val="1"/>
      <w:numFmt w:val="bullet"/>
      <w:lvlText w:val="o"/>
      <w:lvlJc w:val="left"/>
      <w:pPr>
        <w:ind w:left="5590" w:hanging="360"/>
      </w:pPr>
      <w:rPr>
        <w:rFonts w:ascii="Courier New" w:hAnsi="Courier New" w:cs="Courier New" w:hint="default"/>
      </w:rPr>
    </w:lvl>
    <w:lvl w:ilvl="5" w:tplc="040C0005" w:tentative="1">
      <w:start w:val="1"/>
      <w:numFmt w:val="bullet"/>
      <w:lvlText w:val=""/>
      <w:lvlJc w:val="left"/>
      <w:pPr>
        <w:ind w:left="6310" w:hanging="360"/>
      </w:pPr>
      <w:rPr>
        <w:rFonts w:ascii="Wingdings" w:hAnsi="Wingdings" w:hint="default"/>
      </w:rPr>
    </w:lvl>
    <w:lvl w:ilvl="6" w:tplc="040C0001" w:tentative="1">
      <w:start w:val="1"/>
      <w:numFmt w:val="bullet"/>
      <w:lvlText w:val=""/>
      <w:lvlJc w:val="left"/>
      <w:pPr>
        <w:ind w:left="7030" w:hanging="360"/>
      </w:pPr>
      <w:rPr>
        <w:rFonts w:ascii="Symbol" w:hAnsi="Symbol" w:hint="default"/>
      </w:rPr>
    </w:lvl>
    <w:lvl w:ilvl="7" w:tplc="040C0003" w:tentative="1">
      <w:start w:val="1"/>
      <w:numFmt w:val="bullet"/>
      <w:lvlText w:val="o"/>
      <w:lvlJc w:val="left"/>
      <w:pPr>
        <w:ind w:left="7750" w:hanging="360"/>
      </w:pPr>
      <w:rPr>
        <w:rFonts w:ascii="Courier New" w:hAnsi="Courier New" w:cs="Courier New" w:hint="default"/>
      </w:rPr>
    </w:lvl>
    <w:lvl w:ilvl="8" w:tplc="040C0005" w:tentative="1">
      <w:start w:val="1"/>
      <w:numFmt w:val="bullet"/>
      <w:lvlText w:val=""/>
      <w:lvlJc w:val="left"/>
      <w:pPr>
        <w:ind w:left="8470" w:hanging="360"/>
      </w:pPr>
      <w:rPr>
        <w:rFonts w:ascii="Wingdings" w:hAnsi="Wingdings" w:hint="default"/>
      </w:rPr>
    </w:lvl>
  </w:abstractNum>
  <w:abstractNum w:abstractNumId="2" w15:restartNumberingAfterBreak="0">
    <w:nsid w:val="5E6D4B80"/>
    <w:multiLevelType w:val="hybridMultilevel"/>
    <w:tmpl w:val="54105100"/>
    <w:lvl w:ilvl="0" w:tplc="A574EBB6">
      <w:start w:val="1"/>
      <w:numFmt w:val="bullet"/>
      <w:pStyle w:val="Titre6"/>
      <w:lvlText w:val=""/>
      <w:lvlJc w:val="left"/>
      <w:pPr>
        <w:ind w:left="720" w:hanging="360"/>
      </w:pPr>
      <w:rPr>
        <w:rFonts w:ascii="Webdings" w:hAnsi="Web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204976523">
    <w:abstractNumId w:val="0"/>
  </w:num>
  <w:num w:numId="2" w16cid:durableId="691691651">
    <w:abstractNumId w:val="2"/>
  </w:num>
  <w:num w:numId="3" w16cid:durableId="661011121">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oNotDisplayPageBoundaries/>
  <w:attachedTemplate r:id="rId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6DA"/>
    <w:rsid w:val="00005C4E"/>
    <w:rsid w:val="00014572"/>
    <w:rsid w:val="000969E2"/>
    <w:rsid w:val="000A17E2"/>
    <w:rsid w:val="000B6225"/>
    <w:rsid w:val="000C5411"/>
    <w:rsid w:val="000D67E6"/>
    <w:rsid w:val="000F2617"/>
    <w:rsid w:val="00133842"/>
    <w:rsid w:val="00141D63"/>
    <w:rsid w:val="0014496B"/>
    <w:rsid w:val="001A3ED1"/>
    <w:rsid w:val="001A58DC"/>
    <w:rsid w:val="001A6E74"/>
    <w:rsid w:val="001B16CB"/>
    <w:rsid w:val="001E2349"/>
    <w:rsid w:val="001E628F"/>
    <w:rsid w:val="00204690"/>
    <w:rsid w:val="00236092"/>
    <w:rsid w:val="002440AE"/>
    <w:rsid w:val="00244FE7"/>
    <w:rsid w:val="002600E7"/>
    <w:rsid w:val="0026665F"/>
    <w:rsid w:val="002A24E9"/>
    <w:rsid w:val="002B1C97"/>
    <w:rsid w:val="002B7E6C"/>
    <w:rsid w:val="002D5351"/>
    <w:rsid w:val="002E79D4"/>
    <w:rsid w:val="002F1E7F"/>
    <w:rsid w:val="00304F89"/>
    <w:rsid w:val="00312940"/>
    <w:rsid w:val="0031650B"/>
    <w:rsid w:val="003237CA"/>
    <w:rsid w:val="0033520E"/>
    <w:rsid w:val="00354CD2"/>
    <w:rsid w:val="0035687C"/>
    <w:rsid w:val="0035793D"/>
    <w:rsid w:val="003926D4"/>
    <w:rsid w:val="00393984"/>
    <w:rsid w:val="003A5F6C"/>
    <w:rsid w:val="003C64E8"/>
    <w:rsid w:val="003E7DB8"/>
    <w:rsid w:val="003F1579"/>
    <w:rsid w:val="003F638D"/>
    <w:rsid w:val="00431AC3"/>
    <w:rsid w:val="004370BF"/>
    <w:rsid w:val="004407C2"/>
    <w:rsid w:val="004654EC"/>
    <w:rsid w:val="004A1580"/>
    <w:rsid w:val="004B3794"/>
    <w:rsid w:val="004B65A4"/>
    <w:rsid w:val="004B7A05"/>
    <w:rsid w:val="004D5313"/>
    <w:rsid w:val="00512EB8"/>
    <w:rsid w:val="00544D62"/>
    <w:rsid w:val="00546FC2"/>
    <w:rsid w:val="00567668"/>
    <w:rsid w:val="00576FDF"/>
    <w:rsid w:val="0058112A"/>
    <w:rsid w:val="00593434"/>
    <w:rsid w:val="005947B8"/>
    <w:rsid w:val="005A6FF9"/>
    <w:rsid w:val="005B0B24"/>
    <w:rsid w:val="005C53DB"/>
    <w:rsid w:val="005D1C69"/>
    <w:rsid w:val="005E21F6"/>
    <w:rsid w:val="005E24F2"/>
    <w:rsid w:val="005E5B87"/>
    <w:rsid w:val="00631F8D"/>
    <w:rsid w:val="00657CB8"/>
    <w:rsid w:val="00676C95"/>
    <w:rsid w:val="006936DA"/>
    <w:rsid w:val="006B10EF"/>
    <w:rsid w:val="006B1544"/>
    <w:rsid w:val="006B6A63"/>
    <w:rsid w:val="006C7715"/>
    <w:rsid w:val="006F16FA"/>
    <w:rsid w:val="00701D7E"/>
    <w:rsid w:val="00715F8A"/>
    <w:rsid w:val="00745590"/>
    <w:rsid w:val="00753460"/>
    <w:rsid w:val="007626AE"/>
    <w:rsid w:val="007B7129"/>
    <w:rsid w:val="007E036A"/>
    <w:rsid w:val="007E6172"/>
    <w:rsid w:val="00802B78"/>
    <w:rsid w:val="00871E0D"/>
    <w:rsid w:val="008727F1"/>
    <w:rsid w:val="00893B06"/>
    <w:rsid w:val="00896841"/>
    <w:rsid w:val="008A30D7"/>
    <w:rsid w:val="008C31E6"/>
    <w:rsid w:val="008F09A4"/>
    <w:rsid w:val="008F3027"/>
    <w:rsid w:val="008F60F7"/>
    <w:rsid w:val="008F7E5F"/>
    <w:rsid w:val="00920D60"/>
    <w:rsid w:val="00960374"/>
    <w:rsid w:val="00974018"/>
    <w:rsid w:val="00984D52"/>
    <w:rsid w:val="009B79AC"/>
    <w:rsid w:val="009C4240"/>
    <w:rsid w:val="009D08AC"/>
    <w:rsid w:val="009F1C47"/>
    <w:rsid w:val="00A0555B"/>
    <w:rsid w:val="00A12D4A"/>
    <w:rsid w:val="00A2112E"/>
    <w:rsid w:val="00A50FB2"/>
    <w:rsid w:val="00A5120C"/>
    <w:rsid w:val="00A61075"/>
    <w:rsid w:val="00A80779"/>
    <w:rsid w:val="00A812B1"/>
    <w:rsid w:val="00A93A1D"/>
    <w:rsid w:val="00AA21B6"/>
    <w:rsid w:val="00AA6709"/>
    <w:rsid w:val="00AA70E8"/>
    <w:rsid w:val="00AB3688"/>
    <w:rsid w:val="00AC62F0"/>
    <w:rsid w:val="00AE119F"/>
    <w:rsid w:val="00B10F04"/>
    <w:rsid w:val="00B24D2A"/>
    <w:rsid w:val="00B510C9"/>
    <w:rsid w:val="00B964C6"/>
    <w:rsid w:val="00B979F3"/>
    <w:rsid w:val="00BC3B64"/>
    <w:rsid w:val="00BC4EE2"/>
    <w:rsid w:val="00BD3941"/>
    <w:rsid w:val="00BD74F3"/>
    <w:rsid w:val="00BD7B2B"/>
    <w:rsid w:val="00C268D6"/>
    <w:rsid w:val="00C77331"/>
    <w:rsid w:val="00C90CAE"/>
    <w:rsid w:val="00D042A3"/>
    <w:rsid w:val="00D076BA"/>
    <w:rsid w:val="00D10C2D"/>
    <w:rsid w:val="00D1486E"/>
    <w:rsid w:val="00D148F7"/>
    <w:rsid w:val="00D3271F"/>
    <w:rsid w:val="00D43F03"/>
    <w:rsid w:val="00D74FAD"/>
    <w:rsid w:val="00D97C72"/>
    <w:rsid w:val="00DA6D60"/>
    <w:rsid w:val="00DB5B8D"/>
    <w:rsid w:val="00DB7731"/>
    <w:rsid w:val="00DD3F56"/>
    <w:rsid w:val="00DE6065"/>
    <w:rsid w:val="00E01ECC"/>
    <w:rsid w:val="00E317B2"/>
    <w:rsid w:val="00E35B57"/>
    <w:rsid w:val="00E35C32"/>
    <w:rsid w:val="00E4356E"/>
    <w:rsid w:val="00E47A26"/>
    <w:rsid w:val="00E7040C"/>
    <w:rsid w:val="00E705C4"/>
    <w:rsid w:val="00E86F03"/>
    <w:rsid w:val="00E87005"/>
    <w:rsid w:val="00EA6B27"/>
    <w:rsid w:val="00ED6671"/>
    <w:rsid w:val="00EF42C9"/>
    <w:rsid w:val="00F0716F"/>
    <w:rsid w:val="00F07555"/>
    <w:rsid w:val="00F11083"/>
    <w:rsid w:val="00F2557E"/>
    <w:rsid w:val="00F30623"/>
    <w:rsid w:val="00F34A16"/>
    <w:rsid w:val="00F367EF"/>
    <w:rsid w:val="00F43C18"/>
    <w:rsid w:val="00F50171"/>
    <w:rsid w:val="00F6070A"/>
    <w:rsid w:val="00F61EE2"/>
    <w:rsid w:val="00F777BF"/>
    <w:rsid w:val="00F95DCE"/>
    <w:rsid w:val="00FB595C"/>
    <w:rsid w:val="00FC021F"/>
    <w:rsid w:val="00FD5FF1"/>
    <w:rsid w:val="00FF52E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17D90"/>
  <w15:chartTrackingRefBased/>
  <w15:docId w15:val="{FEE1E522-1F1C-4A87-B114-6B594BC51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4" w:unhideWhenUsed="1"/>
    <w:lsdException w:name="heading 5" w:semiHidden="1" w:uiPriority="9" w:unhideWhenUsed="1"/>
    <w:lsdException w:name="heading 6" w:semiHidden="1" w:uiPriority="9" w:unhideWhenUsed="1"/>
    <w:lsdException w:name="heading 7" w:semiHidden="1" w:uiPriority="8" w:unhideWhenUsed="1" w:qFormat="1"/>
    <w:lsdException w:name="heading 8" w:semiHidden="1" w:uiPriority="8" w:unhideWhenUsed="1" w:qFormat="1"/>
    <w:lsdException w:name="heading 9" w:semiHidden="1" w:uiPriority="8"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iPriority="37" w:unhideWhenUsed="1"/>
    <w:lsdException w:name="footnote text" w:semiHidden="1"/>
    <w:lsdException w:name="annotation text" w:semiHidden="1" w:uiPriority="2" w:unhideWhenUsed="1"/>
    <w:lsdException w:name="header" w:semiHidden="1" w:unhideWhenUsed="1"/>
    <w:lsdException w:name="footer" w:semiHidden="1" w:uiPriority="37" w:unhideWhenUsed="1"/>
    <w:lsdException w:name="index heading" w:semiHidden="1"/>
    <w:lsdException w:name="caption" w:semiHidden="1" w:unhideWhenUsed="1" w:qFormat="1"/>
    <w:lsdException w:name="table of figures" w:semiHidden="1"/>
    <w:lsdException w:name="envelope address" w:semiHidden="1"/>
    <w:lsdException w:name="envelope return" w:semiHidden="1" w:uiPriority="25" w:unhideWhenUsed="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uiPriority="24"/>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9"/>
    <w:lsdException w:name="Closing" w:semiHidden="1" w:uiPriority="26" w:unhideWhenUsed="1"/>
    <w:lsdException w:name="Signature" w:semiHidden="1" w:uiPriority="26" w:unhideWhenUsed="1"/>
    <w:lsdException w:name="Default Paragraph Font" w:semiHidden="1" w:uiPriority="1" w:unhideWhenUsed="1"/>
    <w:lsdException w:name="Body Text" w:semiHidden="1" w:uiPriority="24" w:unhideWhenUsed="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20"/>
    <w:lsdException w:name="Salutation" w:semiHidden="1" w:uiPriority="25" w:unhideWhenUsed="1"/>
    <w:lsdException w:name="Date" w:semiHidden="1" w:uiPriority="25" w:unhideWhenUsed="1"/>
    <w:lsdException w:name="Body Text First Indent" w:semiHidden="1" w:unhideWhenUsed="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iPriority="31" w:unhideWhenUsed="1"/>
    <w:lsdException w:name="FollowedHyperlink" w:semiHidden="1" w:uiPriority="32" w:unhideWhenUsed="1"/>
    <w:lsdException w:name="Strong"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27"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1"/>
    <w:lsdException w:name="Intense Quote" w:uiPriority="37"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uiPriority="37" w:qFormat="1"/>
    <w:lsdException w:name="Subtle Reference" w:qFormat="1"/>
    <w:lsdException w:name="Intense Reference" w:qFormat="1"/>
    <w:lsdException w:name="Book Title" w:uiPriority="33" w:qFormat="1"/>
    <w:lsdException w:name="Bibliography" w:semiHidden="1"/>
    <w:lsdException w:name="TOC Heading" w:semiHidden="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lsdException w:name="Smart Hyperlink" w:semiHidden="1"/>
    <w:lsdException w:name="Hashtag" w:semiHidden="1"/>
    <w:lsdException w:name="Unresolved Mention" w:semiHidden="1"/>
    <w:lsdException w:name="Smart Link" w:semiHidden="1"/>
  </w:latentStyles>
  <w:style w:type="paragraph" w:default="1" w:styleId="Normal">
    <w:name w:val="Normal"/>
    <w:qFormat/>
    <w:rsid w:val="00546FC2"/>
    <w:pPr>
      <w:widowControl w:val="0"/>
      <w:spacing w:after="0" w:line="240" w:lineRule="auto"/>
    </w:pPr>
    <w:rPr>
      <w:rFonts w:ascii="Inter" w:eastAsiaTheme="minorEastAsia" w:hAnsi="Inter"/>
      <w:color w:val="404040" w:themeColor="text2"/>
      <w:kern w:val="0"/>
      <w:sz w:val="22"/>
      <w:szCs w:val="22"/>
      <w14:ligatures w14:val="standard"/>
    </w:rPr>
  </w:style>
  <w:style w:type="paragraph" w:styleId="Titre1">
    <w:name w:val="heading 1"/>
    <w:basedOn w:val="Normal"/>
    <w:next w:val="Normal"/>
    <w:link w:val="Titre1Car"/>
    <w:uiPriority w:val="10"/>
    <w:rsid w:val="00E35C32"/>
    <w:pPr>
      <w:spacing w:before="360" w:after="40"/>
      <w:outlineLvl w:val="0"/>
    </w:pPr>
    <w:rPr>
      <w:rFonts w:asciiTheme="majorHAnsi" w:eastAsia="Tahoma" w:hAnsiTheme="majorHAnsi" w:cs="Tahoma"/>
      <w:smallCaps/>
      <w:color w:val="009B79" w:themeColor="accent1"/>
      <w:sz w:val="40"/>
      <w:szCs w:val="24"/>
      <w:lang w:eastAsia="fr-FR"/>
    </w:rPr>
  </w:style>
  <w:style w:type="paragraph" w:styleId="Titre2">
    <w:name w:val="heading 2"/>
    <w:basedOn w:val="Titre1"/>
    <w:next w:val="Normal"/>
    <w:link w:val="Titre2Car"/>
    <w:uiPriority w:val="11"/>
    <w:rsid w:val="00D74FAD"/>
    <w:pPr>
      <w:spacing w:before="240"/>
      <w:outlineLvl w:val="1"/>
    </w:pPr>
    <w:rPr>
      <w:color w:val="FD551D" w:themeColor="accent2"/>
      <w:sz w:val="36"/>
    </w:rPr>
  </w:style>
  <w:style w:type="paragraph" w:styleId="Titre3">
    <w:name w:val="heading 3"/>
    <w:basedOn w:val="Titre1"/>
    <w:next w:val="Normal"/>
    <w:link w:val="Titre3Car"/>
    <w:uiPriority w:val="12"/>
    <w:rsid w:val="00D74FAD"/>
    <w:pPr>
      <w:spacing w:before="240"/>
      <w:outlineLvl w:val="2"/>
    </w:pPr>
    <w:rPr>
      <w:rFonts w:eastAsiaTheme="majorEastAsia" w:cstheme="majorBidi"/>
      <w:color w:val="B38300" w:themeColor="accent3"/>
      <w:sz w:val="32"/>
      <w:szCs w:val="32"/>
    </w:rPr>
  </w:style>
  <w:style w:type="paragraph" w:styleId="Titre4">
    <w:name w:val="heading 4"/>
    <w:basedOn w:val="Titre1"/>
    <w:next w:val="Normal"/>
    <w:link w:val="Titre4Car"/>
    <w:uiPriority w:val="13"/>
    <w:rsid w:val="00FC021F"/>
    <w:pPr>
      <w:spacing w:before="120"/>
      <w:outlineLvl w:val="3"/>
    </w:pPr>
    <w:rPr>
      <w:rFonts w:eastAsiaTheme="majorEastAsia" w:cstheme="majorBidi"/>
      <w:iCs/>
      <w:color w:val="0F9ED5" w:themeColor="accent4"/>
      <w:sz w:val="28"/>
      <w:szCs w:val="28"/>
    </w:rPr>
  </w:style>
  <w:style w:type="paragraph" w:styleId="Titre5">
    <w:name w:val="heading 5"/>
    <w:basedOn w:val="Titre1"/>
    <w:next w:val="Normal"/>
    <w:link w:val="Titre5Car"/>
    <w:uiPriority w:val="13"/>
    <w:semiHidden/>
    <w:rsid w:val="00FC021F"/>
    <w:pPr>
      <w:spacing w:before="120"/>
      <w:outlineLvl w:val="4"/>
    </w:pPr>
    <w:rPr>
      <w:rFonts w:eastAsiaTheme="majorEastAsia" w:cstheme="majorBidi"/>
      <w:smallCaps w:val="0"/>
      <w:color w:val="9878FB" w:themeColor="accent5"/>
      <w:sz w:val="24"/>
    </w:rPr>
  </w:style>
  <w:style w:type="paragraph" w:styleId="Titre6">
    <w:name w:val="heading 6"/>
    <w:basedOn w:val="Titre1"/>
    <w:next w:val="Normal"/>
    <w:link w:val="Titre6Car"/>
    <w:uiPriority w:val="13"/>
    <w:semiHidden/>
    <w:rsid w:val="00D74FAD"/>
    <w:pPr>
      <w:numPr>
        <w:numId w:val="2"/>
      </w:numPr>
      <w:spacing w:before="40"/>
      <w:ind w:left="454" w:firstLine="0"/>
      <w:outlineLvl w:val="5"/>
    </w:pPr>
    <w:rPr>
      <w:rFonts w:ascii="Inter" w:eastAsiaTheme="majorEastAsia" w:hAnsi="Inter" w:cstheme="majorBidi"/>
      <w:iCs/>
      <w:color w:val="0F9ED5" w:themeColor="accent4"/>
      <w:sz w:val="20"/>
    </w:rPr>
  </w:style>
  <w:style w:type="paragraph" w:styleId="Titre7">
    <w:name w:val="heading 7"/>
    <w:basedOn w:val="Normal"/>
    <w:next w:val="Normal"/>
    <w:link w:val="Titre7Car"/>
    <w:uiPriority w:val="13"/>
    <w:semiHidden/>
    <w:qFormat/>
    <w:rsid w:val="00FC021F"/>
    <w:pPr>
      <w:keepNext/>
      <w:keepLines/>
      <w:spacing w:before="40"/>
      <w:outlineLvl w:val="6"/>
    </w:pPr>
    <w:rPr>
      <w:rFonts w:asciiTheme="minorHAnsi" w:eastAsiaTheme="majorEastAsia" w:hAnsiTheme="minorHAnsi" w:cstheme="majorBidi"/>
      <w:color w:val="595959" w:themeColor="text1" w:themeTint="A6"/>
    </w:rPr>
  </w:style>
  <w:style w:type="paragraph" w:styleId="Titre8">
    <w:name w:val="heading 8"/>
    <w:basedOn w:val="Normal"/>
    <w:next w:val="Normal"/>
    <w:link w:val="Titre8Car"/>
    <w:uiPriority w:val="13"/>
    <w:semiHidden/>
    <w:qFormat/>
    <w:rsid w:val="00FC021F"/>
    <w:pPr>
      <w:keepNext/>
      <w:keepLines/>
      <w:outlineLvl w:val="7"/>
    </w:pPr>
    <w:rPr>
      <w:rFonts w:asciiTheme="minorHAnsi" w:eastAsiaTheme="majorEastAsia" w:hAnsiTheme="minorHAnsi" w:cstheme="majorBidi"/>
      <w:i/>
      <w:iCs/>
      <w:color w:val="272727" w:themeColor="text1" w:themeTint="D8"/>
    </w:rPr>
  </w:style>
  <w:style w:type="paragraph" w:styleId="Titre9">
    <w:name w:val="heading 9"/>
    <w:basedOn w:val="Normal"/>
    <w:next w:val="Normal"/>
    <w:link w:val="Titre9Car"/>
    <w:uiPriority w:val="13"/>
    <w:semiHidden/>
    <w:qFormat/>
    <w:rsid w:val="00FC021F"/>
    <w:pPr>
      <w:keepNext/>
      <w:keepLines/>
      <w:outlineLvl w:val="8"/>
    </w:pPr>
    <w:rPr>
      <w:rFonts w:asciiTheme="minorHAnsi" w:eastAsiaTheme="majorEastAsia" w:hAnsiTheme="minorHAnsi"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10"/>
    <w:rsid w:val="00E35C32"/>
    <w:rPr>
      <w:rFonts w:asciiTheme="majorHAnsi" w:eastAsia="Tahoma" w:hAnsiTheme="majorHAnsi" w:cs="Tahoma"/>
      <w:smallCaps/>
      <w:color w:val="009B79" w:themeColor="accent1"/>
      <w:kern w:val="0"/>
      <w:sz w:val="40"/>
      <w:lang w:eastAsia="fr-FR"/>
      <w14:ligatures w14:val="standard"/>
    </w:rPr>
  </w:style>
  <w:style w:type="character" w:customStyle="1" w:styleId="Titre2Car">
    <w:name w:val="Titre 2 Car"/>
    <w:basedOn w:val="Policepardfaut"/>
    <w:link w:val="Titre2"/>
    <w:uiPriority w:val="11"/>
    <w:rsid w:val="00D74FAD"/>
    <w:rPr>
      <w:rFonts w:asciiTheme="majorHAnsi" w:eastAsia="Tahoma" w:hAnsiTheme="majorHAnsi" w:cs="Tahoma"/>
      <w:smallCaps/>
      <w:color w:val="FD551D" w:themeColor="accent2"/>
      <w:kern w:val="0"/>
      <w:sz w:val="36"/>
      <w:lang w:eastAsia="fr-FR"/>
      <w14:ligatures w14:val="standard"/>
    </w:rPr>
  </w:style>
  <w:style w:type="character" w:customStyle="1" w:styleId="Titre3Car">
    <w:name w:val="Titre 3 Car"/>
    <w:basedOn w:val="Policepardfaut"/>
    <w:link w:val="Titre3"/>
    <w:uiPriority w:val="12"/>
    <w:rsid w:val="00D74FAD"/>
    <w:rPr>
      <w:rFonts w:asciiTheme="majorHAnsi" w:eastAsiaTheme="majorEastAsia" w:hAnsiTheme="majorHAnsi" w:cstheme="majorBidi"/>
      <w:smallCaps/>
      <w:color w:val="B38300" w:themeColor="accent3"/>
      <w:kern w:val="0"/>
      <w:sz w:val="32"/>
      <w:szCs w:val="32"/>
      <w:lang w:eastAsia="fr-FR"/>
      <w14:ligatures w14:val="standard"/>
    </w:rPr>
  </w:style>
  <w:style w:type="character" w:customStyle="1" w:styleId="Titre4Car">
    <w:name w:val="Titre 4 Car"/>
    <w:basedOn w:val="Policepardfaut"/>
    <w:link w:val="Titre4"/>
    <w:uiPriority w:val="13"/>
    <w:rsid w:val="00E35C32"/>
    <w:rPr>
      <w:rFonts w:asciiTheme="majorHAnsi" w:eastAsiaTheme="majorEastAsia" w:hAnsiTheme="majorHAnsi" w:cstheme="majorBidi"/>
      <w:iCs/>
      <w:smallCaps/>
      <w:color w:val="0F9ED5" w:themeColor="accent4"/>
      <w:kern w:val="0"/>
      <w:sz w:val="28"/>
      <w:szCs w:val="28"/>
      <w:lang w:eastAsia="fr-FR"/>
      <w14:ligatures w14:val="standard"/>
    </w:rPr>
  </w:style>
  <w:style w:type="character" w:customStyle="1" w:styleId="Titre5Car">
    <w:name w:val="Titre 5 Car"/>
    <w:basedOn w:val="Policepardfaut"/>
    <w:link w:val="Titre5"/>
    <w:uiPriority w:val="13"/>
    <w:semiHidden/>
    <w:rsid w:val="00546FC2"/>
    <w:rPr>
      <w:rFonts w:asciiTheme="majorHAnsi" w:eastAsiaTheme="majorEastAsia" w:hAnsiTheme="majorHAnsi" w:cstheme="majorBidi"/>
      <w:color w:val="9878FB" w:themeColor="accent5"/>
      <w:kern w:val="0"/>
      <w:lang w:eastAsia="fr-FR"/>
      <w14:ligatures w14:val="standard"/>
    </w:rPr>
  </w:style>
  <w:style w:type="character" w:customStyle="1" w:styleId="Titre6Car">
    <w:name w:val="Titre 6 Car"/>
    <w:basedOn w:val="Policepardfaut"/>
    <w:link w:val="Titre6"/>
    <w:uiPriority w:val="13"/>
    <w:semiHidden/>
    <w:rsid w:val="00546FC2"/>
    <w:rPr>
      <w:rFonts w:ascii="Inter" w:eastAsiaTheme="majorEastAsia" w:hAnsi="Inter" w:cstheme="majorBidi"/>
      <w:iCs/>
      <w:smallCaps/>
      <w:color w:val="0F9ED5" w:themeColor="accent4"/>
      <w:kern w:val="0"/>
      <w:sz w:val="20"/>
      <w:lang w:eastAsia="fr-FR"/>
      <w14:ligatures w14:val="standard"/>
    </w:rPr>
  </w:style>
  <w:style w:type="character" w:customStyle="1" w:styleId="Titre7Car">
    <w:name w:val="Titre 7 Car"/>
    <w:basedOn w:val="Policepardfaut"/>
    <w:link w:val="Titre7"/>
    <w:uiPriority w:val="13"/>
    <w:semiHidden/>
    <w:rsid w:val="00E35C32"/>
    <w:rPr>
      <w:rFonts w:eastAsiaTheme="majorEastAsia" w:cstheme="majorBidi"/>
      <w:color w:val="595959" w:themeColor="text1" w:themeTint="A6"/>
      <w:kern w:val="0"/>
      <w:sz w:val="22"/>
      <w:szCs w:val="22"/>
      <w14:ligatures w14:val="standard"/>
    </w:rPr>
  </w:style>
  <w:style w:type="character" w:customStyle="1" w:styleId="Titre8Car">
    <w:name w:val="Titre 8 Car"/>
    <w:basedOn w:val="Policepardfaut"/>
    <w:link w:val="Titre8"/>
    <w:uiPriority w:val="13"/>
    <w:semiHidden/>
    <w:rsid w:val="00E35C32"/>
    <w:rPr>
      <w:rFonts w:eastAsiaTheme="majorEastAsia" w:cstheme="majorBidi"/>
      <w:i/>
      <w:iCs/>
      <w:color w:val="272727" w:themeColor="text1" w:themeTint="D8"/>
      <w:kern w:val="0"/>
      <w:sz w:val="22"/>
      <w:szCs w:val="22"/>
      <w14:ligatures w14:val="standard"/>
    </w:rPr>
  </w:style>
  <w:style w:type="character" w:customStyle="1" w:styleId="Titre9Car">
    <w:name w:val="Titre 9 Car"/>
    <w:basedOn w:val="Policepardfaut"/>
    <w:link w:val="Titre9"/>
    <w:uiPriority w:val="13"/>
    <w:semiHidden/>
    <w:rsid w:val="00E35C32"/>
    <w:rPr>
      <w:rFonts w:eastAsiaTheme="majorEastAsia" w:cstheme="majorBidi"/>
      <w:color w:val="272727" w:themeColor="text1" w:themeTint="D8"/>
      <w:kern w:val="0"/>
      <w:sz w:val="22"/>
      <w:szCs w:val="22"/>
      <w14:ligatures w14:val="standard"/>
    </w:rPr>
  </w:style>
  <w:style w:type="paragraph" w:styleId="Adresseexpditeur">
    <w:name w:val="envelope return"/>
    <w:basedOn w:val="Normal"/>
    <w:link w:val="AdresseexpditeurCar"/>
    <w:uiPriority w:val="25"/>
    <w:rsid w:val="004B3794"/>
    <w:pPr>
      <w:spacing w:before="1200"/>
      <w:ind w:left="1531" w:right="1531"/>
      <w:contextualSpacing/>
    </w:pPr>
    <w:rPr>
      <w:rFonts w:asciiTheme="minorHAnsi" w:eastAsiaTheme="majorEastAsia" w:hAnsiTheme="minorHAnsi" w:cstheme="majorBidi"/>
      <w:color w:val="000000" w:themeColor="text1"/>
      <w:sz w:val="24"/>
      <w:szCs w:val="20"/>
    </w:rPr>
  </w:style>
  <w:style w:type="character" w:customStyle="1" w:styleId="AdresseexpditeurCar">
    <w:name w:val="Adresse expéditeur Car"/>
    <w:basedOn w:val="Policepardfaut"/>
    <w:link w:val="Adresseexpditeur"/>
    <w:uiPriority w:val="25"/>
    <w:rsid w:val="004B3794"/>
    <w:rPr>
      <w:rFonts w:eastAsiaTheme="majorEastAsia" w:cstheme="majorBidi"/>
      <w:color w:val="000000" w:themeColor="text1"/>
      <w:kern w:val="0"/>
      <w:szCs w:val="20"/>
      <w14:ligatures w14:val="standard"/>
    </w:rPr>
  </w:style>
  <w:style w:type="paragraph" w:customStyle="1" w:styleId="Astrisme">
    <w:name w:val="Astérisme"/>
    <w:basedOn w:val="Normal"/>
    <w:next w:val="Normal"/>
    <w:link w:val="AstrismeCar"/>
    <w:uiPriority w:val="9"/>
    <w:rsid w:val="00B24D2A"/>
    <w:pPr>
      <w:spacing w:before="480" w:after="360"/>
      <w:jc w:val="center"/>
    </w:pPr>
    <w:rPr>
      <w:rFonts w:ascii="Cormorant Garamond" w:hAnsi="Cormorant Garamond"/>
      <w:sz w:val="40"/>
      <w:lang w:eastAsia="fr-FR"/>
    </w:rPr>
  </w:style>
  <w:style w:type="character" w:customStyle="1" w:styleId="AstrismeCar">
    <w:name w:val="Astérisme Car"/>
    <w:basedOn w:val="Policepardfaut"/>
    <w:link w:val="Astrisme"/>
    <w:uiPriority w:val="9"/>
    <w:rsid w:val="00B24D2A"/>
    <w:rPr>
      <w:rFonts w:ascii="Cormorant Garamond" w:eastAsiaTheme="minorEastAsia" w:hAnsi="Cormorant Garamond"/>
      <w:color w:val="404040" w:themeColor="text2"/>
      <w:kern w:val="0"/>
      <w:sz w:val="40"/>
      <w:szCs w:val="22"/>
      <w:lang w:eastAsia="fr-FR"/>
      <w14:ligatures w14:val="standard"/>
    </w:rPr>
  </w:style>
  <w:style w:type="paragraph" w:styleId="Sous-titre">
    <w:name w:val="Subtitle"/>
    <w:basedOn w:val="Normal"/>
    <w:next w:val="Normal"/>
    <w:link w:val="Sous-titreCar"/>
    <w:uiPriority w:val="20"/>
    <w:rsid w:val="004D5313"/>
    <w:pPr>
      <w:numPr>
        <w:ilvl w:val="1"/>
      </w:numPr>
      <w:spacing w:after="360"/>
      <w:jc w:val="center"/>
    </w:pPr>
    <w:rPr>
      <w:rFonts w:asciiTheme="majorHAnsi" w:hAnsiTheme="majorHAnsi"/>
      <w:smallCaps/>
      <w:spacing w:val="20"/>
      <w:sz w:val="24"/>
      <w:szCs w:val="28"/>
    </w:rPr>
  </w:style>
  <w:style w:type="character" w:customStyle="1" w:styleId="Sous-titreCar">
    <w:name w:val="Sous-titre Car"/>
    <w:basedOn w:val="Policepardfaut"/>
    <w:link w:val="Sous-titre"/>
    <w:uiPriority w:val="20"/>
    <w:rsid w:val="004D5313"/>
    <w:rPr>
      <w:rFonts w:asciiTheme="majorHAnsi" w:eastAsiaTheme="minorEastAsia" w:hAnsiTheme="majorHAnsi"/>
      <w:smallCaps/>
      <w:color w:val="404040" w:themeColor="text2"/>
      <w:spacing w:val="20"/>
      <w:kern w:val="0"/>
      <w:szCs w:val="28"/>
      <w14:ligatures w14:val="standard"/>
    </w:rPr>
  </w:style>
  <w:style w:type="paragraph" w:customStyle="1" w:styleId="Auteur">
    <w:name w:val="Auteur"/>
    <w:basedOn w:val="Sous-titre"/>
    <w:link w:val="AuteurCar"/>
    <w:uiPriority w:val="21"/>
    <w:rsid w:val="00F50171"/>
    <w:pPr>
      <w:spacing w:after="480"/>
    </w:pPr>
    <w:rPr>
      <w:rFonts w:ascii="Playfair Display SemiBold" w:hAnsi="Playfair Display SemiBold"/>
      <w:sz w:val="32"/>
    </w:rPr>
  </w:style>
  <w:style w:type="character" w:customStyle="1" w:styleId="AuteurCar">
    <w:name w:val="Auteur Car"/>
    <w:basedOn w:val="Sous-titreCar"/>
    <w:link w:val="Auteur"/>
    <w:uiPriority w:val="21"/>
    <w:rsid w:val="00F50171"/>
    <w:rPr>
      <w:rFonts w:ascii="Playfair Display SemiBold" w:eastAsiaTheme="minorEastAsia" w:hAnsi="Playfair Display SemiBold"/>
      <w:smallCaps/>
      <w:color w:val="404040" w:themeColor="text2"/>
      <w:spacing w:val="20"/>
      <w:kern w:val="0"/>
      <w:sz w:val="32"/>
      <w:szCs w:val="28"/>
      <w14:ligatures w14:val="standard"/>
    </w:rPr>
  </w:style>
  <w:style w:type="paragraph" w:customStyle="1" w:styleId="Pome">
    <w:name w:val="Poème"/>
    <w:basedOn w:val="Normal"/>
    <w:link w:val="PomeCar"/>
    <w:uiPriority w:val="22"/>
    <w:rsid w:val="00B24D2A"/>
    <w:pPr>
      <w:ind w:left="2268"/>
    </w:pPr>
    <w:rPr>
      <w:rFonts w:ascii="Cormorant Garamond" w:hAnsi="Cormorant Garamond"/>
      <w:sz w:val="32"/>
    </w:rPr>
  </w:style>
  <w:style w:type="character" w:customStyle="1" w:styleId="PomeCar">
    <w:name w:val="Poème Car"/>
    <w:basedOn w:val="Policepardfaut"/>
    <w:link w:val="Pome"/>
    <w:uiPriority w:val="22"/>
    <w:rsid w:val="00B24D2A"/>
    <w:rPr>
      <w:rFonts w:ascii="Cormorant Garamond" w:eastAsiaTheme="minorEastAsia" w:hAnsi="Cormorant Garamond"/>
      <w:color w:val="404040" w:themeColor="text2"/>
      <w:kern w:val="0"/>
      <w:sz w:val="32"/>
      <w:szCs w:val="22"/>
      <w14:ligatures w14:val="standard"/>
    </w:rPr>
  </w:style>
  <w:style w:type="paragraph" w:customStyle="1" w:styleId="Auteurpome">
    <w:name w:val="Auteur poème"/>
    <w:basedOn w:val="Pome"/>
    <w:next w:val="Normal"/>
    <w:link w:val="AuteurpomeCar"/>
    <w:uiPriority w:val="23"/>
    <w:rsid w:val="00FC021F"/>
    <w:pPr>
      <w:spacing w:before="120" w:after="360"/>
      <w:ind w:left="3062"/>
    </w:pPr>
    <w:rPr>
      <w:rFonts w:ascii="Cormorant Garamond Medium" w:hAnsi="Cormorant Garamond Medium"/>
      <w:smallCaps/>
    </w:rPr>
  </w:style>
  <w:style w:type="character" w:customStyle="1" w:styleId="AuteurpomeCar">
    <w:name w:val="Auteur poème Car"/>
    <w:basedOn w:val="PomeCar"/>
    <w:link w:val="Auteurpome"/>
    <w:uiPriority w:val="23"/>
    <w:rsid w:val="00893B06"/>
    <w:rPr>
      <w:rFonts w:ascii="Cormorant Garamond Medium" w:eastAsiaTheme="minorEastAsia" w:hAnsi="Cormorant Garamond Medium"/>
      <w:smallCaps/>
      <w:color w:val="404040" w:themeColor="text2"/>
      <w:kern w:val="0"/>
      <w:sz w:val="32"/>
      <w:szCs w:val="22"/>
      <w14:ligatures w14:val="standard"/>
    </w:rPr>
  </w:style>
  <w:style w:type="paragraph" w:customStyle="1" w:styleId="Citauteur">
    <w:name w:val="Cit. auteur"/>
    <w:basedOn w:val="Normal"/>
    <w:next w:val="Normal"/>
    <w:link w:val="CitauteurCar"/>
    <w:uiPriority w:val="14"/>
    <w:rsid w:val="00FC021F"/>
    <w:pPr>
      <w:spacing w:after="160"/>
      <w:ind w:left="3686"/>
      <w:jc w:val="center"/>
    </w:pPr>
    <w:rPr>
      <w:rFonts w:ascii="Cormorant Garamond" w:eastAsiaTheme="majorEastAsia" w:hAnsi="Cormorant Garamond" w:cstheme="majorBidi"/>
      <w:smallCaps/>
      <w:sz w:val="28"/>
      <w:lang w:eastAsia="fr-FR"/>
    </w:rPr>
  </w:style>
  <w:style w:type="character" w:customStyle="1" w:styleId="CitauteurCar">
    <w:name w:val="Cit. auteur Car"/>
    <w:basedOn w:val="Policepardfaut"/>
    <w:link w:val="Citauteur"/>
    <w:uiPriority w:val="14"/>
    <w:rsid w:val="00F43C18"/>
    <w:rPr>
      <w:rFonts w:ascii="Cormorant Garamond" w:eastAsiaTheme="majorEastAsia" w:hAnsi="Cormorant Garamond" w:cstheme="majorBidi"/>
      <w:smallCaps/>
      <w:color w:val="404040" w:themeColor="text2"/>
      <w:kern w:val="0"/>
      <w:sz w:val="28"/>
      <w:szCs w:val="22"/>
      <w:lang w:eastAsia="fr-FR"/>
      <w14:ligatures w14:val="standard"/>
    </w:rPr>
  </w:style>
  <w:style w:type="paragraph" w:styleId="Citation">
    <w:name w:val="Quote"/>
    <w:basedOn w:val="Normal"/>
    <w:link w:val="CitationCar"/>
    <w:uiPriority w:val="14"/>
    <w:rsid w:val="00FC021F"/>
    <w:pPr>
      <w:spacing w:before="160" w:after="80"/>
      <w:ind w:left="720" w:right="720"/>
      <w:contextualSpacing/>
      <w:jc w:val="center"/>
    </w:pPr>
    <w:rPr>
      <w:rFonts w:ascii="Cormorant Garamond" w:eastAsiaTheme="majorEastAsia" w:hAnsi="Cormorant Garamond" w:cstheme="majorBidi"/>
      <w:sz w:val="28"/>
    </w:rPr>
  </w:style>
  <w:style w:type="character" w:customStyle="1" w:styleId="CitationCar">
    <w:name w:val="Citation Car"/>
    <w:basedOn w:val="Policepardfaut"/>
    <w:link w:val="Citation"/>
    <w:uiPriority w:val="14"/>
    <w:rsid w:val="00F43C18"/>
    <w:rPr>
      <w:rFonts w:ascii="Cormorant Garamond" w:eastAsiaTheme="majorEastAsia" w:hAnsi="Cormorant Garamond" w:cstheme="majorBidi"/>
      <w:color w:val="404040" w:themeColor="text2"/>
      <w:kern w:val="0"/>
      <w:sz w:val="28"/>
      <w:szCs w:val="22"/>
      <w14:ligatures w14:val="standard"/>
    </w:rPr>
  </w:style>
  <w:style w:type="paragraph" w:styleId="Commentaire">
    <w:name w:val="annotation text"/>
    <w:basedOn w:val="Normal"/>
    <w:link w:val="CommentaireCar"/>
    <w:uiPriority w:val="2"/>
    <w:rsid w:val="00FC021F"/>
    <w:pPr>
      <w:ind w:left="454" w:right="454"/>
    </w:pPr>
    <w:rPr>
      <w:color w:val="87B072" w:themeColor="accent6"/>
      <w:sz w:val="20"/>
    </w:rPr>
  </w:style>
  <w:style w:type="character" w:customStyle="1" w:styleId="CommentaireCar">
    <w:name w:val="Commentaire Car"/>
    <w:basedOn w:val="Policepardfaut"/>
    <w:link w:val="Commentaire"/>
    <w:uiPriority w:val="2"/>
    <w:rsid w:val="005947B8"/>
    <w:rPr>
      <w:rFonts w:ascii="Inter" w:eastAsiaTheme="minorEastAsia" w:hAnsi="Inter"/>
      <w:color w:val="87B072" w:themeColor="accent6"/>
      <w:kern w:val="0"/>
      <w:sz w:val="20"/>
      <w:szCs w:val="22"/>
      <w14:ligatures w14:val="none"/>
    </w:rPr>
  </w:style>
  <w:style w:type="paragraph" w:styleId="Corpsdetexte">
    <w:name w:val="Body Text"/>
    <w:aliases w:val="Lettre"/>
    <w:basedOn w:val="Normal"/>
    <w:link w:val="CorpsdetexteCar"/>
    <w:uiPriority w:val="30"/>
    <w:rsid w:val="00FC021F"/>
    <w:pPr>
      <w:spacing w:after="240" w:line="276" w:lineRule="auto"/>
      <w:ind w:left="1531" w:right="1531" w:firstLine="737"/>
      <w:jc w:val="both"/>
    </w:pPr>
    <w:rPr>
      <w:color w:val="000000" w:themeColor="text1"/>
      <w:sz w:val="24"/>
    </w:rPr>
  </w:style>
  <w:style w:type="character" w:customStyle="1" w:styleId="CorpsdetexteCar">
    <w:name w:val="Corps de texte Car"/>
    <w:aliases w:val="Lettre Car"/>
    <w:basedOn w:val="Policepardfaut"/>
    <w:link w:val="Corpsdetexte"/>
    <w:uiPriority w:val="30"/>
    <w:rsid w:val="00893B06"/>
    <w:rPr>
      <w:rFonts w:ascii="Inter" w:eastAsiaTheme="minorEastAsia" w:hAnsi="Inter"/>
      <w:color w:val="000000" w:themeColor="text1"/>
      <w:kern w:val="0"/>
      <w:szCs w:val="22"/>
      <w14:ligatures w14:val="standard"/>
    </w:rPr>
  </w:style>
  <w:style w:type="paragraph" w:styleId="Date">
    <w:name w:val="Date"/>
    <w:basedOn w:val="Normal"/>
    <w:next w:val="Objet"/>
    <w:link w:val="DateCar"/>
    <w:uiPriority w:val="27"/>
    <w:rsid w:val="00FC021F"/>
    <w:pPr>
      <w:spacing w:before="360"/>
      <w:ind w:left="1531"/>
    </w:pPr>
    <w:rPr>
      <w:color w:val="000000" w:themeColor="text1"/>
      <w:sz w:val="24"/>
    </w:rPr>
  </w:style>
  <w:style w:type="character" w:customStyle="1" w:styleId="DateCar">
    <w:name w:val="Date Car"/>
    <w:basedOn w:val="Policepardfaut"/>
    <w:link w:val="Date"/>
    <w:uiPriority w:val="27"/>
    <w:rsid w:val="00893B06"/>
    <w:rPr>
      <w:rFonts w:ascii="Inter" w:eastAsiaTheme="minorEastAsia" w:hAnsi="Inter"/>
      <w:color w:val="000000" w:themeColor="text1"/>
      <w:kern w:val="0"/>
      <w:szCs w:val="22"/>
      <w14:ligatures w14:val="standard"/>
    </w:rPr>
  </w:style>
  <w:style w:type="paragraph" w:styleId="Salutations">
    <w:name w:val="Salutation"/>
    <w:basedOn w:val="Normal"/>
    <w:next w:val="Corpsdetexte"/>
    <w:link w:val="SalutationsCar"/>
    <w:uiPriority w:val="29"/>
    <w:rsid w:val="00FC021F"/>
    <w:pPr>
      <w:spacing w:before="600" w:after="360"/>
      <w:ind w:left="3686"/>
    </w:pPr>
    <w:rPr>
      <w:color w:val="000000" w:themeColor="text1"/>
    </w:rPr>
  </w:style>
  <w:style w:type="character" w:customStyle="1" w:styleId="SalutationsCar">
    <w:name w:val="Salutations Car"/>
    <w:basedOn w:val="Policepardfaut"/>
    <w:link w:val="Salutations"/>
    <w:uiPriority w:val="29"/>
    <w:rsid w:val="00893B06"/>
    <w:rPr>
      <w:rFonts w:ascii="Inter" w:eastAsiaTheme="minorEastAsia" w:hAnsi="Inter"/>
      <w:color w:val="000000" w:themeColor="text1"/>
      <w:kern w:val="0"/>
      <w:sz w:val="22"/>
      <w:szCs w:val="22"/>
      <w14:ligatures w14:val="standard"/>
    </w:rPr>
  </w:style>
  <w:style w:type="paragraph" w:customStyle="1" w:styleId="Destinataire">
    <w:name w:val="Destinataire"/>
    <w:basedOn w:val="Normal"/>
    <w:link w:val="DestinataireCar"/>
    <w:uiPriority w:val="26"/>
    <w:rsid w:val="00FC021F"/>
    <w:pPr>
      <w:spacing w:before="240" w:after="160"/>
      <w:ind w:left="5954" w:right="1531"/>
      <w:contextualSpacing/>
    </w:pPr>
    <w:rPr>
      <w:color w:val="000000" w:themeColor="text1"/>
      <w:sz w:val="24"/>
    </w:rPr>
  </w:style>
  <w:style w:type="character" w:customStyle="1" w:styleId="DestinataireCar">
    <w:name w:val="Destinataire Car"/>
    <w:basedOn w:val="Policepardfaut"/>
    <w:link w:val="Destinataire"/>
    <w:uiPriority w:val="26"/>
    <w:rsid w:val="00893B06"/>
    <w:rPr>
      <w:rFonts w:ascii="Inter" w:eastAsiaTheme="minorEastAsia" w:hAnsi="Inter"/>
      <w:color w:val="000000" w:themeColor="text1"/>
      <w:kern w:val="0"/>
      <w:szCs w:val="22"/>
      <w14:ligatures w14:val="standard"/>
    </w:rPr>
  </w:style>
  <w:style w:type="paragraph" w:customStyle="1" w:styleId="piauteur">
    <w:name w:val="Épi. auteur"/>
    <w:basedOn w:val="Normal"/>
    <w:next w:val="Normal"/>
    <w:link w:val="piauteurCar"/>
    <w:uiPriority w:val="15"/>
    <w:rsid w:val="00FC021F"/>
    <w:pPr>
      <w:spacing w:after="240"/>
      <w:ind w:left="7088"/>
    </w:pPr>
    <w:rPr>
      <w:i/>
      <w:smallCaps/>
      <w:sz w:val="18"/>
    </w:rPr>
  </w:style>
  <w:style w:type="character" w:customStyle="1" w:styleId="piauteurCar">
    <w:name w:val="Épi. auteur Car"/>
    <w:basedOn w:val="Policepardfaut"/>
    <w:link w:val="piauteur"/>
    <w:uiPriority w:val="15"/>
    <w:rsid w:val="00F43C18"/>
    <w:rPr>
      <w:rFonts w:ascii="Inter" w:eastAsiaTheme="minorEastAsia" w:hAnsi="Inter"/>
      <w:i/>
      <w:smallCaps/>
      <w:color w:val="404040" w:themeColor="text2"/>
      <w:kern w:val="0"/>
      <w:sz w:val="18"/>
      <w:szCs w:val="22"/>
      <w14:ligatures w14:val="standard"/>
    </w:rPr>
  </w:style>
  <w:style w:type="paragraph" w:customStyle="1" w:styleId="pigraphe">
    <w:name w:val="Épigraphe"/>
    <w:basedOn w:val="Normal"/>
    <w:link w:val="pigrapheCar"/>
    <w:uiPriority w:val="15"/>
    <w:rsid w:val="008C31E6"/>
    <w:pPr>
      <w:spacing w:before="240" w:after="80"/>
      <w:ind w:left="3289" w:right="454"/>
      <w:contextualSpacing/>
    </w:pPr>
    <w:rPr>
      <w:i/>
      <w:sz w:val="18"/>
      <w:lang w:eastAsia="fr-FR"/>
    </w:rPr>
  </w:style>
  <w:style w:type="character" w:customStyle="1" w:styleId="pigrapheCar">
    <w:name w:val="Épigraphe Car"/>
    <w:basedOn w:val="Policepardfaut"/>
    <w:link w:val="pigraphe"/>
    <w:uiPriority w:val="15"/>
    <w:rsid w:val="00F43C18"/>
    <w:rPr>
      <w:rFonts w:ascii="Inter" w:eastAsiaTheme="minorEastAsia" w:hAnsi="Inter"/>
      <w:i/>
      <w:color w:val="404040" w:themeColor="text2"/>
      <w:kern w:val="0"/>
      <w:sz w:val="18"/>
      <w:szCs w:val="22"/>
      <w:lang w:eastAsia="fr-FR"/>
      <w14:ligatures w14:val="standard"/>
    </w:rPr>
  </w:style>
  <w:style w:type="character" w:customStyle="1" w:styleId="SMS2Car">
    <w:name w:val="SMS 2 Car"/>
    <w:basedOn w:val="SMSCar"/>
    <w:link w:val="SMS2"/>
    <w:uiPriority w:val="17"/>
    <w:rsid w:val="004B3794"/>
    <w:rPr>
      <w:rFonts w:ascii="Courier Prime" w:eastAsiaTheme="minorEastAsia" w:hAnsi="Courier Prime"/>
      <w:color w:val="404040" w:themeColor="text2"/>
      <w:kern w:val="0"/>
      <w:sz w:val="22"/>
      <w:szCs w:val="22"/>
      <w14:ligatures w14:val="standard"/>
    </w:rPr>
  </w:style>
  <w:style w:type="paragraph" w:styleId="Formuledepolitesse">
    <w:name w:val="Closing"/>
    <w:basedOn w:val="Normal"/>
    <w:link w:val="FormuledepolitesseCar"/>
    <w:uiPriority w:val="31"/>
    <w:rsid w:val="00FC021F"/>
    <w:pPr>
      <w:spacing w:before="360" w:line="276" w:lineRule="auto"/>
      <w:ind w:left="1531" w:right="1531" w:firstLine="737"/>
    </w:pPr>
    <w:rPr>
      <w:color w:val="000000" w:themeColor="text1"/>
      <w:sz w:val="24"/>
    </w:rPr>
  </w:style>
  <w:style w:type="character" w:customStyle="1" w:styleId="FormuledepolitesseCar">
    <w:name w:val="Formule de politesse Car"/>
    <w:basedOn w:val="Policepardfaut"/>
    <w:link w:val="Formuledepolitesse"/>
    <w:uiPriority w:val="31"/>
    <w:rsid w:val="00893B06"/>
    <w:rPr>
      <w:rFonts w:ascii="Inter" w:eastAsiaTheme="minorEastAsia" w:hAnsi="Inter"/>
      <w:color w:val="000000" w:themeColor="text1"/>
      <w:kern w:val="0"/>
      <w:szCs w:val="22"/>
      <w14:ligatures w14:val="standard"/>
    </w:rPr>
  </w:style>
  <w:style w:type="character" w:customStyle="1" w:styleId="Gras">
    <w:name w:val="Gras"/>
    <w:basedOn w:val="Policepardfaut"/>
    <w:uiPriority w:val="6"/>
    <w:qFormat/>
    <w:rsid w:val="00FC021F"/>
    <w:rPr>
      <w:b/>
      <w:bCs/>
      <w:color w:val="A0A0A0" w:themeColor="background2"/>
    </w:rPr>
  </w:style>
  <w:style w:type="character" w:customStyle="1" w:styleId="Italique">
    <w:name w:val="Italique"/>
    <w:basedOn w:val="Policepardfaut"/>
    <w:uiPriority w:val="5"/>
    <w:qFormat/>
    <w:rsid w:val="00FC021F"/>
    <w:rPr>
      <w:i/>
      <w:iCs/>
      <w:color w:val="A0A0A0" w:themeColor="background2"/>
    </w:rPr>
  </w:style>
  <w:style w:type="character" w:styleId="Lienhypertexte">
    <w:name w:val="Hyperlink"/>
    <w:basedOn w:val="Policepardfaut"/>
    <w:uiPriority w:val="99"/>
    <w:semiHidden/>
    <w:rsid w:val="00FC021F"/>
    <w:rPr>
      <w:color w:val="95DCF7" w:themeColor="accent4" w:themeTint="66"/>
      <w:u w:val="single"/>
    </w:rPr>
  </w:style>
  <w:style w:type="character" w:styleId="Lienhypertextesuivivisit">
    <w:name w:val="FollowedHyperlink"/>
    <w:basedOn w:val="Policepardfaut"/>
    <w:uiPriority w:val="99"/>
    <w:semiHidden/>
    <w:rsid w:val="00FC021F"/>
    <w:rPr>
      <w:color w:val="FD9877" w:themeColor="accent2" w:themeTint="99"/>
      <w:u w:val="single"/>
    </w:rPr>
  </w:style>
  <w:style w:type="paragraph" w:customStyle="1" w:styleId="Notes">
    <w:name w:val="Notes"/>
    <w:basedOn w:val="Normal"/>
    <w:link w:val="NotesCar"/>
    <w:uiPriority w:val="1"/>
    <w:qFormat/>
    <w:rsid w:val="00A61075"/>
    <w:pPr>
      <w:ind w:left="227" w:right="227"/>
    </w:pPr>
    <w:rPr>
      <w:rFonts w:asciiTheme="minorHAnsi" w:eastAsia="Tahoma" w:hAnsiTheme="minorHAnsi" w:cs="Tahoma"/>
      <w:color w:val="A0A0A0" w:themeColor="background2"/>
      <w:sz w:val="18"/>
      <w:szCs w:val="24"/>
      <w:lang w:eastAsia="fr-FR"/>
    </w:rPr>
  </w:style>
  <w:style w:type="character" w:customStyle="1" w:styleId="NotesCar">
    <w:name w:val="Notes Car"/>
    <w:basedOn w:val="Policepardfaut"/>
    <w:link w:val="Notes"/>
    <w:uiPriority w:val="1"/>
    <w:rsid w:val="00A61075"/>
    <w:rPr>
      <w:rFonts w:eastAsia="Tahoma" w:cs="Tahoma"/>
      <w:color w:val="A0A0A0" w:themeColor="background2"/>
      <w:kern w:val="0"/>
      <w:sz w:val="18"/>
      <w:lang w:eastAsia="fr-FR"/>
      <w14:ligatures w14:val="standard"/>
    </w:rPr>
  </w:style>
  <w:style w:type="paragraph" w:customStyle="1" w:styleId="Objet">
    <w:name w:val="Objet"/>
    <w:basedOn w:val="Normal"/>
    <w:next w:val="Salutations"/>
    <w:link w:val="ObjetCar"/>
    <w:uiPriority w:val="28"/>
    <w:rsid w:val="00FC021F"/>
    <w:pPr>
      <w:spacing w:before="360" w:after="240"/>
      <w:ind w:left="1531"/>
    </w:pPr>
    <w:rPr>
      <w:color w:val="000000" w:themeColor="text1"/>
      <w:sz w:val="28"/>
    </w:rPr>
  </w:style>
  <w:style w:type="character" w:customStyle="1" w:styleId="ObjetCar">
    <w:name w:val="Objet Car"/>
    <w:basedOn w:val="Policepardfaut"/>
    <w:link w:val="Objet"/>
    <w:uiPriority w:val="28"/>
    <w:rsid w:val="00893B06"/>
    <w:rPr>
      <w:rFonts w:ascii="Inter" w:eastAsiaTheme="minorEastAsia" w:hAnsi="Inter"/>
      <w:color w:val="000000" w:themeColor="text1"/>
      <w:kern w:val="0"/>
      <w:sz w:val="28"/>
      <w:szCs w:val="22"/>
      <w14:ligatures w14:val="standard"/>
    </w:rPr>
  </w:style>
  <w:style w:type="paragraph" w:customStyle="1" w:styleId="Pomesaut">
    <w:name w:val="Poème saut"/>
    <w:basedOn w:val="Pome"/>
    <w:next w:val="Pome"/>
    <w:link w:val="PomesautCar"/>
    <w:uiPriority w:val="22"/>
    <w:rsid w:val="00FC021F"/>
    <w:pPr>
      <w:spacing w:after="360"/>
    </w:pPr>
  </w:style>
  <w:style w:type="character" w:customStyle="1" w:styleId="PomesautCar">
    <w:name w:val="Poème saut Car"/>
    <w:basedOn w:val="PomeCar"/>
    <w:link w:val="Pomesaut"/>
    <w:uiPriority w:val="22"/>
    <w:rsid w:val="00893B06"/>
    <w:rPr>
      <w:rFonts w:ascii="Cormorant Garamond" w:eastAsiaTheme="minorEastAsia" w:hAnsi="Cormorant Garamond"/>
      <w:color w:val="404040" w:themeColor="text2"/>
      <w:kern w:val="0"/>
      <w:sz w:val="32"/>
      <w:szCs w:val="22"/>
      <w14:ligatures w14:val="standard"/>
    </w:rPr>
  </w:style>
  <w:style w:type="paragraph" w:styleId="Signature">
    <w:name w:val="Signature"/>
    <w:basedOn w:val="Normal"/>
    <w:next w:val="Corpsdetexte"/>
    <w:link w:val="SignatureCar"/>
    <w:uiPriority w:val="32"/>
    <w:rsid w:val="00FC021F"/>
    <w:pPr>
      <w:spacing w:before="840"/>
      <w:ind w:left="6237"/>
    </w:pPr>
    <w:rPr>
      <w:color w:val="000000" w:themeColor="text1"/>
      <w:sz w:val="24"/>
    </w:rPr>
  </w:style>
  <w:style w:type="character" w:customStyle="1" w:styleId="SignatureCar">
    <w:name w:val="Signature Car"/>
    <w:basedOn w:val="Policepardfaut"/>
    <w:link w:val="Signature"/>
    <w:uiPriority w:val="32"/>
    <w:rsid w:val="00893B06"/>
    <w:rPr>
      <w:rFonts w:ascii="Inter" w:eastAsiaTheme="minorEastAsia" w:hAnsi="Inter"/>
      <w:color w:val="000000" w:themeColor="text1"/>
      <w:kern w:val="0"/>
      <w:szCs w:val="22"/>
      <w14:ligatures w14:val="standard"/>
    </w:rPr>
  </w:style>
  <w:style w:type="character" w:customStyle="1" w:styleId="SmallCaps">
    <w:name w:val="Small Caps"/>
    <w:basedOn w:val="Policepardfaut"/>
    <w:uiPriority w:val="7"/>
    <w:qFormat/>
    <w:rsid w:val="00A61075"/>
    <w:rPr>
      <w:caps w:val="0"/>
      <w:smallCaps/>
      <w:color w:val="A0A0A0" w:themeColor="background2"/>
      <w:lang w:eastAsia="fr-FR"/>
    </w:rPr>
  </w:style>
  <w:style w:type="paragraph" w:customStyle="1" w:styleId="SMS">
    <w:name w:val="SMS"/>
    <w:basedOn w:val="Normal"/>
    <w:link w:val="SMSCar"/>
    <w:uiPriority w:val="17"/>
    <w:rsid w:val="009F1C47"/>
    <w:pPr>
      <w:spacing w:before="240" w:after="240"/>
      <w:ind w:left="2268" w:right="4536"/>
      <w:contextualSpacing/>
    </w:pPr>
    <w:rPr>
      <w:rFonts w:ascii="Courier Prime" w:hAnsi="Courier Prime"/>
    </w:rPr>
  </w:style>
  <w:style w:type="character" w:customStyle="1" w:styleId="SMSCar">
    <w:name w:val="SMS Car"/>
    <w:basedOn w:val="Policepardfaut"/>
    <w:link w:val="SMS"/>
    <w:uiPriority w:val="17"/>
    <w:rsid w:val="009F1C47"/>
    <w:rPr>
      <w:rFonts w:ascii="Courier Prime" w:eastAsiaTheme="minorEastAsia" w:hAnsi="Courier Prime"/>
      <w:color w:val="404040" w:themeColor="text2"/>
      <w:kern w:val="0"/>
      <w:sz w:val="22"/>
      <w:szCs w:val="22"/>
      <w14:ligatures w14:val="standard"/>
    </w:rPr>
  </w:style>
  <w:style w:type="paragraph" w:styleId="Titre">
    <w:name w:val="Title"/>
    <w:basedOn w:val="Normal"/>
    <w:next w:val="Normal"/>
    <w:link w:val="TitreCar"/>
    <w:uiPriority w:val="19"/>
    <w:rsid w:val="00312940"/>
    <w:pPr>
      <w:spacing w:before="5400" w:after="240"/>
      <w:contextualSpacing/>
      <w:jc w:val="center"/>
    </w:pPr>
    <w:rPr>
      <w:rFonts w:ascii="Playfair Display SemiBold" w:eastAsiaTheme="majorEastAsia" w:hAnsi="Playfair Display SemiBold" w:cstheme="majorBidi"/>
      <w:smallCaps/>
      <w:sz w:val="52"/>
      <w:szCs w:val="96"/>
    </w:rPr>
  </w:style>
  <w:style w:type="character" w:customStyle="1" w:styleId="TitreCar">
    <w:name w:val="Titre Car"/>
    <w:basedOn w:val="Policepardfaut"/>
    <w:link w:val="Titre"/>
    <w:uiPriority w:val="19"/>
    <w:rsid w:val="00312940"/>
    <w:rPr>
      <w:rFonts w:ascii="Playfair Display SemiBold" w:eastAsiaTheme="majorEastAsia" w:hAnsi="Playfair Display SemiBold" w:cstheme="majorBidi"/>
      <w:smallCaps/>
      <w:color w:val="404040" w:themeColor="text2"/>
      <w:kern w:val="0"/>
      <w:sz w:val="52"/>
      <w:szCs w:val="96"/>
      <w14:ligatures w14:val="standard"/>
    </w:rPr>
  </w:style>
  <w:style w:type="paragraph" w:customStyle="1" w:styleId="Titrepome">
    <w:name w:val="Titre poème"/>
    <w:basedOn w:val="Pome"/>
    <w:next w:val="Pome"/>
    <w:link w:val="TitrepomeCar"/>
    <w:uiPriority w:val="13"/>
    <w:rsid w:val="00893B06"/>
    <w:pPr>
      <w:spacing w:before="360" w:after="160"/>
      <w:ind w:left="2155"/>
      <w:outlineLvl w:val="3"/>
    </w:pPr>
    <w:rPr>
      <w:rFonts w:ascii="Playfair Display Medium" w:hAnsi="Playfair Display Medium"/>
    </w:rPr>
  </w:style>
  <w:style w:type="character" w:customStyle="1" w:styleId="TitrepomeCar">
    <w:name w:val="Titre poème Car"/>
    <w:basedOn w:val="PomeCar"/>
    <w:link w:val="Titrepome"/>
    <w:uiPriority w:val="13"/>
    <w:rsid w:val="00893B06"/>
    <w:rPr>
      <w:rFonts w:ascii="Playfair Display Medium" w:eastAsiaTheme="minorEastAsia" w:hAnsi="Playfair Display Medium"/>
      <w:color w:val="404040" w:themeColor="text2"/>
      <w:kern w:val="0"/>
      <w:sz w:val="32"/>
      <w:szCs w:val="22"/>
      <w14:ligatures w14:val="standard"/>
    </w:rPr>
  </w:style>
  <w:style w:type="character" w:styleId="Accentuationintense">
    <w:name w:val="Intense Emphasis"/>
    <w:basedOn w:val="Policepardfaut"/>
    <w:uiPriority w:val="99"/>
    <w:semiHidden/>
    <w:qFormat/>
    <w:rsid w:val="00FC021F"/>
    <w:rPr>
      <w:i/>
      <w:iCs/>
      <w:color w:val="00745A" w:themeColor="accent1" w:themeShade="BF"/>
    </w:rPr>
  </w:style>
  <w:style w:type="paragraph" w:styleId="Citationintense">
    <w:name w:val="Intense Quote"/>
    <w:basedOn w:val="Normal"/>
    <w:next w:val="Normal"/>
    <w:link w:val="CitationintenseCar"/>
    <w:uiPriority w:val="99"/>
    <w:semiHidden/>
    <w:rsid w:val="00FC021F"/>
    <w:pPr>
      <w:spacing w:after="160"/>
      <w:ind w:left="3686"/>
      <w:jc w:val="center"/>
    </w:pPr>
    <w:rPr>
      <w:rFonts w:ascii="Cormorant Garamond" w:eastAsiaTheme="majorEastAsia" w:hAnsi="Cormorant Garamond" w:cstheme="majorBidi"/>
      <w:smallCaps/>
      <w:sz w:val="28"/>
      <w:lang w:val="en-GB" w:eastAsia="fr-FR"/>
    </w:rPr>
  </w:style>
  <w:style w:type="character" w:customStyle="1" w:styleId="CitationintenseCar">
    <w:name w:val="Citation intense Car"/>
    <w:basedOn w:val="Policepardfaut"/>
    <w:link w:val="Citationintense"/>
    <w:uiPriority w:val="99"/>
    <w:semiHidden/>
    <w:rsid w:val="00657CB8"/>
    <w:rPr>
      <w:rFonts w:ascii="Cormorant Garamond" w:eastAsiaTheme="majorEastAsia" w:hAnsi="Cormorant Garamond" w:cstheme="majorBidi"/>
      <w:smallCaps/>
      <w:color w:val="404040" w:themeColor="text2"/>
      <w:kern w:val="0"/>
      <w:sz w:val="28"/>
      <w:szCs w:val="22"/>
      <w:lang w:val="en-GB" w:eastAsia="fr-FR"/>
      <w14:ligatures w14:val="none"/>
    </w:rPr>
  </w:style>
  <w:style w:type="paragraph" w:styleId="Paragraphedeliste">
    <w:name w:val="List Paragraph"/>
    <w:basedOn w:val="Normal"/>
    <w:uiPriority w:val="99"/>
    <w:semiHidden/>
    <w:qFormat/>
    <w:rsid w:val="00FC021F"/>
    <w:pPr>
      <w:ind w:left="720"/>
      <w:contextualSpacing/>
    </w:pPr>
  </w:style>
  <w:style w:type="character" w:styleId="Rfrenceintense">
    <w:name w:val="Intense Reference"/>
    <w:basedOn w:val="Policepardfaut"/>
    <w:uiPriority w:val="99"/>
    <w:semiHidden/>
    <w:rsid w:val="00FC021F"/>
    <w:rPr>
      <w:b/>
      <w:bCs/>
      <w:smallCaps/>
      <w:color w:val="00745A" w:themeColor="accent1" w:themeShade="BF"/>
      <w:spacing w:val="5"/>
    </w:rPr>
  </w:style>
  <w:style w:type="character" w:styleId="Accentuation">
    <w:name w:val="Emphasis"/>
    <w:basedOn w:val="Policepardfaut"/>
    <w:uiPriority w:val="99"/>
    <w:semiHidden/>
    <w:qFormat/>
    <w:rsid w:val="00FC021F"/>
    <w:rPr>
      <w:i/>
      <w:iCs/>
    </w:rPr>
  </w:style>
  <w:style w:type="character" w:styleId="Accentuationlgre">
    <w:name w:val="Subtle Emphasis"/>
    <w:basedOn w:val="Policepardfaut"/>
    <w:uiPriority w:val="99"/>
    <w:semiHidden/>
    <w:rsid w:val="00FC021F"/>
    <w:rPr>
      <w:i/>
      <w:iCs/>
      <w:color w:val="404040" w:themeColor="text1" w:themeTint="BF"/>
    </w:rPr>
  </w:style>
  <w:style w:type="character" w:styleId="Rfrencelgre">
    <w:name w:val="Subtle Reference"/>
    <w:basedOn w:val="Policepardfaut"/>
    <w:uiPriority w:val="99"/>
    <w:semiHidden/>
    <w:rsid w:val="00FC021F"/>
    <w:rPr>
      <w:smallCaps/>
      <w:color w:val="5A5A5A" w:themeColor="text1" w:themeTint="A5"/>
    </w:rPr>
  </w:style>
  <w:style w:type="paragraph" w:styleId="Retrait1religne">
    <w:name w:val="Body Text First Indent"/>
    <w:basedOn w:val="Corpsdetexte"/>
    <w:link w:val="Retrait1religneCar"/>
    <w:uiPriority w:val="99"/>
    <w:semiHidden/>
    <w:rsid w:val="00FC021F"/>
    <w:pPr>
      <w:spacing w:after="0" w:line="240" w:lineRule="auto"/>
      <w:ind w:left="0" w:right="0" w:firstLine="360"/>
      <w:jc w:val="left"/>
    </w:pPr>
    <w:rPr>
      <w:color w:val="404040" w:themeColor="text2"/>
      <w:sz w:val="22"/>
    </w:rPr>
  </w:style>
  <w:style w:type="character" w:customStyle="1" w:styleId="Retrait1religneCar">
    <w:name w:val="Retrait 1re ligne Car"/>
    <w:basedOn w:val="CorpsdetexteCar"/>
    <w:link w:val="Retrait1religne"/>
    <w:uiPriority w:val="99"/>
    <w:semiHidden/>
    <w:rsid w:val="00AA70E8"/>
    <w:rPr>
      <w:rFonts w:ascii="Inter" w:eastAsiaTheme="minorEastAsia" w:hAnsi="Inter"/>
      <w:color w:val="404040" w:themeColor="text2"/>
      <w:kern w:val="0"/>
      <w:sz w:val="22"/>
      <w:szCs w:val="22"/>
      <w14:ligatures w14:val="standard"/>
    </w:rPr>
  </w:style>
  <w:style w:type="paragraph" w:styleId="Sansinterligne">
    <w:name w:val="No Spacing"/>
    <w:basedOn w:val="Normal"/>
    <w:uiPriority w:val="99"/>
    <w:semiHidden/>
    <w:rsid w:val="008A30D7"/>
    <w:rPr>
      <w:color w:val="FD551D" w:themeColor="accent2"/>
    </w:rPr>
  </w:style>
  <w:style w:type="paragraph" w:customStyle="1" w:styleId="FSlugline">
    <w:name w:val="F. Slugline"/>
    <w:basedOn w:val="FAction"/>
    <w:next w:val="FAction"/>
    <w:link w:val="FSluglineCar"/>
    <w:uiPriority w:val="11"/>
    <w:rsid w:val="00AA70E8"/>
    <w:pPr>
      <w:spacing w:before="360" w:after="240"/>
      <w:ind w:left="1418"/>
      <w:outlineLvl w:val="1"/>
    </w:pPr>
    <w:rPr>
      <w:caps/>
    </w:rPr>
  </w:style>
  <w:style w:type="paragraph" w:customStyle="1" w:styleId="FDialogue">
    <w:name w:val="F. Dialogue"/>
    <w:basedOn w:val="FAction"/>
    <w:link w:val="FDialogueCar"/>
    <w:uiPriority w:val="33"/>
    <w:rsid w:val="004B3794"/>
    <w:pPr>
      <w:widowControl/>
      <w:spacing w:after="240"/>
      <w:ind w:left="3402" w:right="2688"/>
      <w:contextualSpacing/>
    </w:pPr>
    <w:rPr>
      <w:rFonts w:cs="Courier"/>
    </w:rPr>
  </w:style>
  <w:style w:type="paragraph" w:customStyle="1" w:styleId="FTransition">
    <w:name w:val="F. Transition"/>
    <w:basedOn w:val="FAction"/>
    <w:next w:val="FAction"/>
    <w:link w:val="FTransitionCar"/>
    <w:uiPriority w:val="33"/>
    <w:rsid w:val="00FC021F"/>
    <w:pPr>
      <w:widowControl/>
      <w:jc w:val="right"/>
    </w:pPr>
    <w:rPr>
      <w:rFonts w:cs="Courier"/>
      <w:caps/>
    </w:rPr>
  </w:style>
  <w:style w:type="paragraph" w:customStyle="1" w:styleId="FFin">
    <w:name w:val="F. Fin"/>
    <w:basedOn w:val="Normal"/>
    <w:next w:val="FAction"/>
    <w:link w:val="FFinCar"/>
    <w:uiPriority w:val="33"/>
    <w:rsid w:val="009F1C47"/>
    <w:pPr>
      <w:spacing w:before="480"/>
      <w:jc w:val="center"/>
    </w:pPr>
    <w:rPr>
      <w:rFonts w:ascii="Courier Prime" w:eastAsia="Times New Roman" w:hAnsi="Courier Prime" w:cs="Courier"/>
      <w:caps/>
      <w:sz w:val="24"/>
      <w:szCs w:val="24"/>
    </w:rPr>
  </w:style>
  <w:style w:type="paragraph" w:styleId="En-tte">
    <w:name w:val="header"/>
    <w:basedOn w:val="Normal"/>
    <w:link w:val="En-tteCar"/>
    <w:uiPriority w:val="99"/>
    <w:semiHidden/>
    <w:rsid w:val="00FC021F"/>
    <w:pPr>
      <w:widowControl/>
      <w:tabs>
        <w:tab w:val="center" w:pos="4680"/>
        <w:tab w:val="right" w:pos="9360"/>
      </w:tabs>
    </w:pPr>
    <w:rPr>
      <w:rFonts w:asciiTheme="minorHAnsi" w:eastAsia="Times New Roman" w:hAnsiTheme="minorHAnsi" w:cs="Times New Roman"/>
      <w:color w:val="auto"/>
      <w:sz w:val="24"/>
      <w:szCs w:val="24"/>
    </w:rPr>
  </w:style>
  <w:style w:type="character" w:customStyle="1" w:styleId="En-tteCar">
    <w:name w:val="En-tête Car"/>
    <w:basedOn w:val="Policepardfaut"/>
    <w:link w:val="En-tte"/>
    <w:uiPriority w:val="99"/>
    <w:semiHidden/>
    <w:rsid w:val="00AA70E8"/>
    <w:rPr>
      <w:rFonts w:eastAsia="Times New Roman" w:cs="Times New Roman"/>
      <w:kern w:val="0"/>
      <w14:ligatures w14:val="standard"/>
    </w:rPr>
  </w:style>
  <w:style w:type="character" w:customStyle="1" w:styleId="FAnnexeCar">
    <w:name w:val="F. Annexe Car"/>
    <w:basedOn w:val="Policepardfaut"/>
    <w:link w:val="FAnnexe"/>
    <w:uiPriority w:val="10"/>
    <w:rsid w:val="004B3794"/>
    <w:rPr>
      <w:rFonts w:ascii="Playfair Display Medium" w:eastAsia="Times New Roman" w:hAnsi="Playfair Display Medium" w:cs="Courier"/>
      <w:b/>
      <w:bCs/>
      <w:caps/>
      <w:color w:val="404040" w:themeColor="text2"/>
      <w:kern w:val="0"/>
      <w:sz w:val="40"/>
      <w14:ligatures w14:val="standard"/>
    </w:rPr>
  </w:style>
  <w:style w:type="paragraph" w:customStyle="1" w:styleId="Dramatis">
    <w:name w:val="Dramatis"/>
    <w:basedOn w:val="Normal"/>
    <w:link w:val="DramatisCar"/>
    <w:uiPriority w:val="34"/>
    <w:qFormat/>
    <w:rsid w:val="00B24D2A"/>
    <w:pPr>
      <w:numPr>
        <w:numId w:val="3"/>
      </w:numPr>
      <w:spacing w:after="40"/>
      <w:ind w:left="2552" w:right="1701" w:hanging="397"/>
    </w:pPr>
    <w:rPr>
      <w:rFonts w:asciiTheme="minorHAnsi" w:eastAsia="Times New Roman" w:hAnsiTheme="minorHAnsi" w:cs="Times New Roman"/>
      <w:bCs/>
      <w:sz w:val="24"/>
      <w:szCs w:val="24"/>
    </w:rPr>
  </w:style>
  <w:style w:type="character" w:customStyle="1" w:styleId="DramatisCar">
    <w:name w:val="Dramatis Car"/>
    <w:basedOn w:val="Policepardfaut"/>
    <w:link w:val="Dramatis"/>
    <w:uiPriority w:val="34"/>
    <w:rsid w:val="00B24D2A"/>
    <w:rPr>
      <w:rFonts w:eastAsia="Times New Roman" w:cs="Times New Roman"/>
      <w:bCs/>
      <w:color w:val="404040" w:themeColor="text2"/>
      <w:kern w:val="0"/>
      <w14:ligatures w14:val="standard"/>
    </w:rPr>
  </w:style>
  <w:style w:type="paragraph" w:customStyle="1" w:styleId="FAction">
    <w:name w:val="F. Action"/>
    <w:basedOn w:val="Normal"/>
    <w:link w:val="FActionCar"/>
    <w:uiPriority w:val="33"/>
    <w:rsid w:val="004B3794"/>
    <w:pPr>
      <w:spacing w:after="160"/>
      <w:ind w:left="2155" w:right="1440"/>
    </w:pPr>
    <w:rPr>
      <w:rFonts w:ascii="Courier Prime" w:eastAsia="Times New Roman" w:hAnsi="Courier Prime" w:cs="Times New Roman"/>
      <w:sz w:val="24"/>
      <w:szCs w:val="24"/>
    </w:rPr>
  </w:style>
  <w:style w:type="paragraph" w:customStyle="1" w:styleId="FPersos">
    <w:name w:val="F. Persos"/>
    <w:basedOn w:val="Normal"/>
    <w:next w:val="FAction"/>
    <w:link w:val="FPersosCar"/>
    <w:uiPriority w:val="33"/>
    <w:rsid w:val="00B24D2A"/>
    <w:pPr>
      <w:widowControl/>
      <w:spacing w:before="240" w:after="40"/>
      <w:ind w:left="5103" w:right="1440"/>
    </w:pPr>
    <w:rPr>
      <w:rFonts w:ascii="Courier Prime" w:eastAsia="Times New Roman" w:hAnsi="Courier Prime" w:cs="Courier"/>
      <w:bCs/>
      <w:caps/>
      <w:sz w:val="24"/>
      <w:szCs w:val="24"/>
    </w:rPr>
  </w:style>
  <w:style w:type="paragraph" w:customStyle="1" w:styleId="FAnnexe">
    <w:name w:val="F. Annexe"/>
    <w:basedOn w:val="Normal"/>
    <w:next w:val="Liminaire"/>
    <w:link w:val="FAnnexeCar"/>
    <w:uiPriority w:val="10"/>
    <w:rsid w:val="004B3794"/>
    <w:pPr>
      <w:spacing w:before="360" w:after="240"/>
      <w:jc w:val="center"/>
      <w:outlineLvl w:val="0"/>
    </w:pPr>
    <w:rPr>
      <w:rFonts w:ascii="Playfair Display Medium" w:eastAsia="Times New Roman" w:hAnsi="Playfair Display Medium" w:cs="Courier"/>
      <w:b/>
      <w:bCs/>
      <w:caps/>
      <w:sz w:val="40"/>
      <w:szCs w:val="24"/>
    </w:rPr>
  </w:style>
  <w:style w:type="character" w:customStyle="1" w:styleId="FActionCar">
    <w:name w:val="F. Action Car"/>
    <w:basedOn w:val="Policepardfaut"/>
    <w:link w:val="FAction"/>
    <w:uiPriority w:val="33"/>
    <w:rsid w:val="004B3794"/>
    <w:rPr>
      <w:rFonts w:ascii="Courier Prime" w:eastAsia="Times New Roman" w:hAnsi="Courier Prime" w:cs="Times New Roman"/>
      <w:color w:val="404040" w:themeColor="text2"/>
      <w:kern w:val="0"/>
      <w14:ligatures w14:val="standard"/>
    </w:rPr>
  </w:style>
  <w:style w:type="character" w:customStyle="1" w:styleId="FDialogueCar">
    <w:name w:val="F. Dialogue Car"/>
    <w:basedOn w:val="FActionCar"/>
    <w:link w:val="FDialogue"/>
    <w:uiPriority w:val="33"/>
    <w:rsid w:val="004B3794"/>
    <w:rPr>
      <w:rFonts w:ascii="Courier Prime" w:eastAsia="Times New Roman" w:hAnsi="Courier Prime" w:cs="Courier"/>
      <w:color w:val="404040" w:themeColor="text2"/>
      <w:kern w:val="0"/>
      <w14:ligatures w14:val="standard"/>
    </w:rPr>
  </w:style>
  <w:style w:type="paragraph" w:customStyle="1" w:styleId="FParenthtique">
    <w:name w:val="F. Parenthétique"/>
    <w:basedOn w:val="FAction"/>
    <w:next w:val="FAction"/>
    <w:link w:val="FParenthtiqueCar"/>
    <w:uiPriority w:val="33"/>
    <w:rsid w:val="004B3794"/>
    <w:pPr>
      <w:widowControl/>
      <w:spacing w:after="240"/>
      <w:ind w:left="3969" w:right="3402"/>
      <w:contextualSpacing/>
    </w:pPr>
    <w:rPr>
      <w:rFonts w:cs="Courier"/>
    </w:rPr>
  </w:style>
  <w:style w:type="character" w:customStyle="1" w:styleId="FParenthtiqueCar">
    <w:name w:val="F. Parenthétique Car"/>
    <w:basedOn w:val="FActionCar"/>
    <w:link w:val="FParenthtique"/>
    <w:uiPriority w:val="33"/>
    <w:rsid w:val="004B3794"/>
    <w:rPr>
      <w:rFonts w:ascii="Courier Prime" w:eastAsia="Times New Roman" w:hAnsi="Courier Prime" w:cs="Courier"/>
      <w:color w:val="404040" w:themeColor="text2"/>
      <w:kern w:val="0"/>
      <w14:ligatures w14:val="standard"/>
    </w:rPr>
  </w:style>
  <w:style w:type="character" w:customStyle="1" w:styleId="FFinCar">
    <w:name w:val="F. Fin Car"/>
    <w:basedOn w:val="Policepardfaut"/>
    <w:link w:val="FFin"/>
    <w:uiPriority w:val="33"/>
    <w:rsid w:val="009F1C47"/>
    <w:rPr>
      <w:rFonts w:ascii="Courier Prime" w:eastAsia="Times New Roman" w:hAnsi="Courier Prime" w:cs="Courier"/>
      <w:caps/>
      <w:color w:val="404040" w:themeColor="text2"/>
      <w:kern w:val="0"/>
      <w14:ligatures w14:val="standard"/>
    </w:rPr>
  </w:style>
  <w:style w:type="paragraph" w:styleId="Pieddepage">
    <w:name w:val="footer"/>
    <w:basedOn w:val="Normal"/>
    <w:link w:val="PieddepageCar"/>
    <w:uiPriority w:val="99"/>
    <w:semiHidden/>
    <w:rsid w:val="00FC021F"/>
    <w:pPr>
      <w:tabs>
        <w:tab w:val="center" w:pos="4536"/>
        <w:tab w:val="right" w:pos="9072"/>
      </w:tabs>
    </w:pPr>
  </w:style>
  <w:style w:type="character" w:customStyle="1" w:styleId="PieddepageCar">
    <w:name w:val="Pied de page Car"/>
    <w:basedOn w:val="Policepardfaut"/>
    <w:link w:val="Pieddepage"/>
    <w:uiPriority w:val="99"/>
    <w:semiHidden/>
    <w:rsid w:val="00657CB8"/>
    <w:rPr>
      <w:rFonts w:ascii="Inter" w:eastAsiaTheme="minorEastAsia" w:hAnsi="Inter"/>
      <w:color w:val="404040" w:themeColor="text2"/>
      <w:kern w:val="0"/>
      <w:sz w:val="22"/>
      <w:szCs w:val="22"/>
      <w14:ligatures w14:val="none"/>
    </w:rPr>
  </w:style>
  <w:style w:type="paragraph" w:customStyle="1" w:styleId="TActe">
    <w:name w:val="T. Acte"/>
    <w:basedOn w:val="Titre1"/>
    <w:next w:val="TDidascalies"/>
    <w:link w:val="TActeCar"/>
    <w:uiPriority w:val="10"/>
    <w:qFormat/>
    <w:rsid w:val="00FB595C"/>
    <w:pPr>
      <w:pageBreakBefore/>
      <w:spacing w:before="0"/>
      <w:jc w:val="center"/>
    </w:pPr>
    <w:rPr>
      <w:caps/>
      <w:smallCaps w:val="0"/>
      <w:color w:val="404040" w:themeColor="text2"/>
    </w:rPr>
  </w:style>
  <w:style w:type="character" w:customStyle="1" w:styleId="TActeCar">
    <w:name w:val="T. Acte Car"/>
    <w:basedOn w:val="Titre1Car"/>
    <w:link w:val="TActe"/>
    <w:uiPriority w:val="10"/>
    <w:rsid w:val="00FB595C"/>
    <w:rPr>
      <w:rFonts w:asciiTheme="majorHAnsi" w:eastAsia="Tahoma" w:hAnsiTheme="majorHAnsi" w:cs="Tahoma"/>
      <w:caps/>
      <w:smallCaps w:val="0"/>
      <w:color w:val="404040" w:themeColor="text2"/>
      <w:kern w:val="0"/>
      <w:sz w:val="40"/>
      <w:lang w:eastAsia="fr-FR"/>
      <w14:ligatures w14:val="standard"/>
    </w:rPr>
  </w:style>
  <w:style w:type="paragraph" w:customStyle="1" w:styleId="TScne">
    <w:name w:val="T. Scène"/>
    <w:basedOn w:val="Titre2"/>
    <w:next w:val="TDidascalies"/>
    <w:link w:val="TScneCar"/>
    <w:uiPriority w:val="11"/>
    <w:qFormat/>
    <w:rsid w:val="00A93A1D"/>
    <w:pPr>
      <w:spacing w:after="80"/>
      <w:jc w:val="center"/>
    </w:pPr>
    <w:rPr>
      <w:color w:val="404040" w:themeColor="text2"/>
      <w:sz w:val="32"/>
    </w:rPr>
  </w:style>
  <w:style w:type="character" w:customStyle="1" w:styleId="TScneCar">
    <w:name w:val="T. Scène Car"/>
    <w:basedOn w:val="Titre2Car"/>
    <w:link w:val="TScne"/>
    <w:uiPriority w:val="11"/>
    <w:rsid w:val="00A93A1D"/>
    <w:rPr>
      <w:rFonts w:asciiTheme="majorHAnsi" w:eastAsia="Tahoma" w:hAnsiTheme="majorHAnsi" w:cs="Tahoma"/>
      <w:smallCaps/>
      <w:color w:val="404040" w:themeColor="text2"/>
      <w:kern w:val="0"/>
      <w:sz w:val="32"/>
      <w:lang w:eastAsia="fr-FR"/>
      <w14:ligatures w14:val="standard"/>
    </w:rPr>
  </w:style>
  <w:style w:type="paragraph" w:customStyle="1" w:styleId="TDialogue">
    <w:name w:val="T. Dialogue"/>
    <w:basedOn w:val="Normal"/>
    <w:link w:val="TDialogueCar"/>
    <w:uiPriority w:val="35"/>
    <w:qFormat/>
    <w:rsid w:val="00B24D2A"/>
    <w:pPr>
      <w:spacing w:after="120"/>
      <w:ind w:left="2268" w:right="2268"/>
      <w:contextualSpacing/>
    </w:pPr>
  </w:style>
  <w:style w:type="character" w:customStyle="1" w:styleId="TDialogueCar">
    <w:name w:val="T. Dialogue Car"/>
    <w:basedOn w:val="Policepardfaut"/>
    <w:link w:val="TDialogue"/>
    <w:uiPriority w:val="35"/>
    <w:rsid w:val="00B24D2A"/>
    <w:rPr>
      <w:rFonts w:ascii="Inter" w:eastAsiaTheme="minorEastAsia" w:hAnsi="Inter"/>
      <w:color w:val="404040" w:themeColor="text2"/>
      <w:kern w:val="0"/>
      <w:sz w:val="22"/>
      <w:szCs w:val="22"/>
      <w14:ligatures w14:val="standard"/>
    </w:rPr>
  </w:style>
  <w:style w:type="paragraph" w:customStyle="1" w:styleId="TDidascalies">
    <w:name w:val="T. Didascalies"/>
    <w:basedOn w:val="Normal"/>
    <w:link w:val="TDidascaliesCar"/>
    <w:uiPriority w:val="34"/>
    <w:qFormat/>
    <w:rsid w:val="00A93A1D"/>
    <w:pPr>
      <w:spacing w:after="120"/>
      <w:ind w:left="1701" w:right="1701"/>
      <w:contextualSpacing/>
    </w:pPr>
    <w:rPr>
      <w:i/>
      <w:color w:val="A0A0A0" w:themeColor="background2"/>
    </w:rPr>
  </w:style>
  <w:style w:type="character" w:customStyle="1" w:styleId="TDidascaliesCar">
    <w:name w:val="T. Didascalies Car"/>
    <w:basedOn w:val="TDialogueCar"/>
    <w:link w:val="TDidascalies"/>
    <w:uiPriority w:val="34"/>
    <w:rsid w:val="00A93A1D"/>
    <w:rPr>
      <w:rFonts w:ascii="Inter" w:eastAsiaTheme="minorEastAsia" w:hAnsi="Inter"/>
      <w:i/>
      <w:color w:val="A0A0A0" w:themeColor="background2"/>
      <w:kern w:val="0"/>
      <w:sz w:val="22"/>
      <w:szCs w:val="22"/>
      <w14:ligatures w14:val="standard"/>
    </w:rPr>
  </w:style>
  <w:style w:type="paragraph" w:styleId="Listepuces">
    <w:name w:val="List Bullet"/>
    <w:basedOn w:val="Normal"/>
    <w:uiPriority w:val="99"/>
    <w:semiHidden/>
    <w:rsid w:val="002E79D4"/>
    <w:pPr>
      <w:numPr>
        <w:numId w:val="1"/>
      </w:numPr>
      <w:contextualSpacing/>
    </w:pPr>
  </w:style>
  <w:style w:type="character" w:styleId="Titredulivre">
    <w:name w:val="Book Title"/>
    <w:uiPriority w:val="99"/>
    <w:semiHidden/>
    <w:qFormat/>
    <w:rsid w:val="007E6172"/>
  </w:style>
  <w:style w:type="paragraph" w:customStyle="1" w:styleId="TPersosScne">
    <w:name w:val="T. Persos Scène"/>
    <w:basedOn w:val="Normal"/>
    <w:next w:val="TDidascalies"/>
    <w:link w:val="TPersosScneCar"/>
    <w:uiPriority w:val="34"/>
    <w:qFormat/>
    <w:rsid w:val="00393984"/>
    <w:pPr>
      <w:spacing w:after="120"/>
      <w:jc w:val="center"/>
    </w:pPr>
    <w:rPr>
      <w:sz w:val="24"/>
    </w:rPr>
  </w:style>
  <w:style w:type="paragraph" w:customStyle="1" w:styleId="Liminaire">
    <w:name w:val="Liminaire"/>
    <w:basedOn w:val="Normal"/>
    <w:link w:val="LiminaireCar"/>
    <w:uiPriority w:val="34"/>
    <w:qFormat/>
    <w:rsid w:val="00EA6B27"/>
    <w:pPr>
      <w:spacing w:after="80"/>
      <w:ind w:left="1701" w:right="1701"/>
    </w:pPr>
  </w:style>
  <w:style w:type="paragraph" w:customStyle="1" w:styleId="TPerso">
    <w:name w:val="T. Perso"/>
    <w:basedOn w:val="Normal"/>
    <w:next w:val="TDialogue"/>
    <w:link w:val="TPersoCar"/>
    <w:uiPriority w:val="35"/>
    <w:qFormat/>
    <w:rsid w:val="00B24D2A"/>
    <w:pPr>
      <w:spacing w:before="240"/>
      <w:jc w:val="center"/>
    </w:pPr>
    <w:rPr>
      <w:smallCaps/>
      <w:sz w:val="24"/>
    </w:rPr>
  </w:style>
  <w:style w:type="character" w:styleId="lev">
    <w:name w:val="Strong"/>
    <w:basedOn w:val="Policepardfaut"/>
    <w:uiPriority w:val="99"/>
    <w:semiHidden/>
    <w:qFormat/>
    <w:rsid w:val="00F777BF"/>
    <w:rPr>
      <w:b/>
      <w:bCs/>
      <w:color w:val="FD9877" w:themeColor="accent2" w:themeTint="99"/>
    </w:rPr>
  </w:style>
  <w:style w:type="paragraph" w:customStyle="1" w:styleId="SMS2">
    <w:name w:val="SMS 2"/>
    <w:basedOn w:val="SMS"/>
    <w:link w:val="SMS2Car"/>
    <w:uiPriority w:val="17"/>
    <w:rsid w:val="009F1C47"/>
    <w:pPr>
      <w:ind w:left="4536" w:right="2268"/>
    </w:pPr>
  </w:style>
  <w:style w:type="character" w:customStyle="1" w:styleId="Exergue">
    <w:name w:val="Exergue"/>
    <w:basedOn w:val="Policepardfaut"/>
    <w:uiPriority w:val="7"/>
    <w:rsid w:val="00AA70E8"/>
    <w:rPr>
      <w:b/>
      <w:iCs/>
      <w:color w:val="B38300" w:themeColor="accent3"/>
    </w:rPr>
  </w:style>
  <w:style w:type="paragraph" w:customStyle="1" w:styleId="Pomesautpetit">
    <w:name w:val="Poème saut petit"/>
    <w:basedOn w:val="Pomepetit"/>
    <w:next w:val="Pome"/>
    <w:link w:val="PomesautpetitCar"/>
    <w:uiPriority w:val="24"/>
    <w:rsid w:val="00A812B1"/>
    <w:pPr>
      <w:spacing w:after="360"/>
    </w:pPr>
  </w:style>
  <w:style w:type="character" w:customStyle="1" w:styleId="PomesautpetitCar">
    <w:name w:val="Poème saut petit Car"/>
    <w:basedOn w:val="PomeCar"/>
    <w:link w:val="Pomesautpetit"/>
    <w:uiPriority w:val="24"/>
    <w:rsid w:val="00893B06"/>
    <w:rPr>
      <w:rFonts w:ascii="Cormorant Garamond" w:eastAsiaTheme="minorEastAsia" w:hAnsi="Cormorant Garamond"/>
      <w:noProof/>
      <w:color w:val="8C8C8C" w:themeColor="text2" w:themeTint="99"/>
      <w:kern w:val="0"/>
      <w:sz w:val="32"/>
      <w:szCs w:val="22"/>
      <w:lang w:val="en-GB"/>
      <w14:ligatures w14:val="standard"/>
    </w:rPr>
  </w:style>
  <w:style w:type="paragraph" w:customStyle="1" w:styleId="msonormal0">
    <w:name w:val="msonormal"/>
    <w:basedOn w:val="Normal"/>
    <w:uiPriority w:val="99"/>
    <w:semiHidden/>
    <w:rsid w:val="00DD3F56"/>
    <w:pPr>
      <w:widowControl/>
      <w:spacing w:before="100" w:beforeAutospacing="1" w:after="100" w:afterAutospacing="1"/>
    </w:pPr>
    <w:rPr>
      <w:rFonts w:ascii="Times New Roman" w:eastAsia="Times New Roman" w:hAnsi="Times New Roman" w:cs="Times New Roman"/>
      <w:noProof/>
      <w:color w:val="auto"/>
      <w:sz w:val="24"/>
      <w:szCs w:val="24"/>
      <w:lang w:val="en-GB" w:eastAsia="fr-FR"/>
    </w:rPr>
  </w:style>
  <w:style w:type="character" w:styleId="CodeHTML">
    <w:name w:val="HTML Code"/>
    <w:basedOn w:val="Policepardfaut"/>
    <w:uiPriority w:val="99"/>
    <w:semiHidden/>
    <w:unhideWhenUsed/>
    <w:rsid w:val="00DD3F56"/>
    <w:rPr>
      <w:rFonts w:ascii="Courier New" w:eastAsia="Times New Roman" w:hAnsi="Courier New" w:cs="Courier New"/>
      <w:sz w:val="20"/>
      <w:szCs w:val="20"/>
    </w:rPr>
  </w:style>
  <w:style w:type="character" w:customStyle="1" w:styleId="hidden">
    <w:name w:val="hidden"/>
    <w:basedOn w:val="Policepardfaut"/>
    <w:uiPriority w:val="99"/>
    <w:semiHidden/>
    <w:rsid w:val="00DD3F56"/>
  </w:style>
  <w:style w:type="paragraph" w:styleId="PrformatHTML">
    <w:name w:val="HTML Preformatted"/>
    <w:basedOn w:val="Normal"/>
    <w:link w:val="PrformatHTMLCar"/>
    <w:uiPriority w:val="99"/>
    <w:semiHidden/>
    <w:unhideWhenUsed/>
    <w:rsid w:val="00DD3F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noProof/>
      <w:color w:val="auto"/>
      <w:sz w:val="20"/>
      <w:szCs w:val="20"/>
      <w:lang w:val="en-GB" w:eastAsia="fr-FR"/>
    </w:rPr>
  </w:style>
  <w:style w:type="character" w:customStyle="1" w:styleId="PrformatHTMLCar">
    <w:name w:val="Préformaté HTML Car"/>
    <w:basedOn w:val="Policepardfaut"/>
    <w:link w:val="PrformatHTML"/>
    <w:uiPriority w:val="99"/>
    <w:semiHidden/>
    <w:rsid w:val="00DD3F56"/>
    <w:rPr>
      <w:rFonts w:ascii="Courier New" w:eastAsia="Times New Roman" w:hAnsi="Courier New" w:cs="Courier New"/>
      <w:noProof/>
      <w:kern w:val="0"/>
      <w:sz w:val="20"/>
      <w:szCs w:val="20"/>
      <w:lang w:val="en-GB" w:eastAsia="fr-FR"/>
      <w14:ligatures w14:val="none"/>
    </w:rPr>
  </w:style>
  <w:style w:type="paragraph" w:customStyle="1" w:styleId="Pomepetit">
    <w:name w:val="Poème petit"/>
    <w:basedOn w:val="Pome"/>
    <w:next w:val="Pome"/>
    <w:link w:val="PomepetitCar"/>
    <w:uiPriority w:val="24"/>
    <w:rsid w:val="00EA6B27"/>
    <w:pPr>
      <w:ind w:left="2381"/>
    </w:pPr>
    <w:rPr>
      <w:color w:val="8C8C8C" w:themeColor="text2" w:themeTint="99"/>
      <w:sz w:val="24"/>
    </w:rPr>
  </w:style>
  <w:style w:type="character" w:customStyle="1" w:styleId="TPersosScneCar">
    <w:name w:val="T. Persos Scène Car"/>
    <w:basedOn w:val="Policepardfaut"/>
    <w:link w:val="TPersosScne"/>
    <w:uiPriority w:val="34"/>
    <w:rsid w:val="00393984"/>
    <w:rPr>
      <w:rFonts w:ascii="Inter" w:eastAsiaTheme="minorEastAsia" w:hAnsi="Inter"/>
      <w:color w:val="404040" w:themeColor="text2"/>
      <w:kern w:val="0"/>
      <w:szCs w:val="22"/>
      <w14:ligatures w14:val="standard"/>
    </w:rPr>
  </w:style>
  <w:style w:type="character" w:customStyle="1" w:styleId="TPersoCar">
    <w:name w:val="T. Perso Car"/>
    <w:basedOn w:val="Policepardfaut"/>
    <w:link w:val="TPerso"/>
    <w:uiPriority w:val="35"/>
    <w:rsid w:val="00546FC2"/>
    <w:rPr>
      <w:rFonts w:ascii="Inter" w:eastAsiaTheme="minorEastAsia" w:hAnsi="Inter"/>
      <w:smallCaps/>
      <w:color w:val="404040" w:themeColor="text2"/>
      <w:kern w:val="0"/>
      <w:szCs w:val="22"/>
      <w14:ligatures w14:val="standard"/>
    </w:rPr>
  </w:style>
  <w:style w:type="character" w:customStyle="1" w:styleId="LiminaireCar">
    <w:name w:val="Liminaire Car"/>
    <w:basedOn w:val="Policepardfaut"/>
    <w:link w:val="Liminaire"/>
    <w:uiPriority w:val="34"/>
    <w:rsid w:val="00546FC2"/>
    <w:rPr>
      <w:rFonts w:ascii="Inter" w:eastAsiaTheme="minorEastAsia" w:hAnsi="Inter"/>
      <w:color w:val="404040" w:themeColor="text2"/>
      <w:kern w:val="0"/>
      <w:sz w:val="22"/>
      <w:szCs w:val="22"/>
      <w14:ligatures w14:val="standard"/>
    </w:rPr>
  </w:style>
  <w:style w:type="character" w:customStyle="1" w:styleId="FTransitionCar">
    <w:name w:val="F. Transition Car"/>
    <w:basedOn w:val="FActionCar"/>
    <w:link w:val="FTransition"/>
    <w:uiPriority w:val="33"/>
    <w:rsid w:val="00546FC2"/>
    <w:rPr>
      <w:rFonts w:ascii="Courier Prime" w:eastAsia="Times New Roman" w:hAnsi="Courier Prime" w:cs="Courier"/>
      <w:caps/>
      <w:color w:val="404040" w:themeColor="text2"/>
      <w:kern w:val="0"/>
      <w14:ligatures w14:val="standard"/>
    </w:rPr>
  </w:style>
  <w:style w:type="character" w:customStyle="1" w:styleId="FPersosCar">
    <w:name w:val="F. Persos Car"/>
    <w:basedOn w:val="Policepardfaut"/>
    <w:link w:val="FPersos"/>
    <w:uiPriority w:val="33"/>
    <w:rsid w:val="00546FC2"/>
    <w:rPr>
      <w:rFonts w:ascii="Courier Prime" w:eastAsia="Times New Roman" w:hAnsi="Courier Prime" w:cs="Courier"/>
      <w:bCs/>
      <w:caps/>
      <w:color w:val="404040" w:themeColor="text2"/>
      <w:kern w:val="0"/>
      <w14:ligatures w14:val="standard"/>
    </w:rPr>
  </w:style>
  <w:style w:type="character" w:customStyle="1" w:styleId="PomepetitCar">
    <w:name w:val="Poème petit Car"/>
    <w:basedOn w:val="PomeCar"/>
    <w:link w:val="Pomepetit"/>
    <w:uiPriority w:val="24"/>
    <w:rsid w:val="00546FC2"/>
    <w:rPr>
      <w:rFonts w:ascii="Cormorant Garamond" w:eastAsiaTheme="minorEastAsia" w:hAnsi="Cormorant Garamond"/>
      <w:color w:val="8C8C8C" w:themeColor="text2" w:themeTint="99"/>
      <w:kern w:val="0"/>
      <w:sz w:val="32"/>
      <w:szCs w:val="22"/>
      <w14:ligatures w14:val="standard"/>
    </w:rPr>
  </w:style>
  <w:style w:type="character" w:customStyle="1" w:styleId="FSluglineCar">
    <w:name w:val="F. Slugline Car"/>
    <w:basedOn w:val="FActionCar"/>
    <w:link w:val="FSlugline"/>
    <w:uiPriority w:val="11"/>
    <w:rsid w:val="00546FC2"/>
    <w:rPr>
      <w:rFonts w:ascii="Courier Prime" w:eastAsia="Times New Roman" w:hAnsi="Courier Prime" w:cs="Times New Roman"/>
      <w:caps/>
      <w:color w:val="404040" w:themeColor="text2"/>
      <w:kern w:val="0"/>
      <w14:ligatures w14:val="standar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37011053">
      <w:bodyDiv w:val="1"/>
      <w:marLeft w:val="0"/>
      <w:marRight w:val="0"/>
      <w:marTop w:val="0"/>
      <w:marBottom w:val="0"/>
      <w:divBdr>
        <w:top w:val="none" w:sz="0" w:space="0" w:color="auto"/>
        <w:left w:val="none" w:sz="0" w:space="0" w:color="auto"/>
        <w:bottom w:val="none" w:sz="0" w:space="0" w:color="auto"/>
        <w:right w:val="none" w:sz="0" w:space="0" w:color="auto"/>
      </w:divBdr>
    </w:div>
    <w:div w:id="2048749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D:\Lancelot\Documents\Mod&#232;les%20Office%20personnalis&#233;s\Th&#233;&#226;tre.dotx" TargetMode="External"/></Relationships>
</file>

<file path=word/theme/theme1.xml><?xml version="1.0" encoding="utf-8"?>
<a:theme xmlns:a="http://schemas.openxmlformats.org/drawingml/2006/main" name="Thème Office">
  <a:themeElements>
    <a:clrScheme name="Lancelot">
      <a:dk1>
        <a:sysClr val="windowText" lastClr="000000"/>
      </a:dk1>
      <a:lt1>
        <a:sysClr val="window" lastClr="FFFFFF"/>
      </a:lt1>
      <a:dk2>
        <a:srgbClr val="404040"/>
      </a:dk2>
      <a:lt2>
        <a:srgbClr val="A0A0A0"/>
      </a:lt2>
      <a:accent1>
        <a:srgbClr val="009B79"/>
      </a:accent1>
      <a:accent2>
        <a:srgbClr val="FD551D"/>
      </a:accent2>
      <a:accent3>
        <a:srgbClr val="B38300"/>
      </a:accent3>
      <a:accent4>
        <a:srgbClr val="0F9ED5"/>
      </a:accent4>
      <a:accent5>
        <a:srgbClr val="9878FB"/>
      </a:accent5>
      <a:accent6>
        <a:srgbClr val="87B072"/>
      </a:accent6>
      <a:hlink>
        <a:srgbClr val="0073AF"/>
      </a:hlink>
      <a:folHlink>
        <a:srgbClr val="744700"/>
      </a:folHlink>
    </a:clrScheme>
    <a:fontScheme name="Lancelot">
      <a:majorFont>
        <a:latin typeface="Playfair Display SemiBold"/>
        <a:ea typeface=""/>
        <a:cs typeface=""/>
      </a:majorFont>
      <a:minorFont>
        <a:latin typeface="Inter"/>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Théâtre.dotx</Template>
  <TotalTime>5296</TotalTime>
  <Pages>31</Pages>
  <Words>6062</Words>
  <Characters>33344</Characters>
  <Application>Microsoft Office Word</Application>
  <DocSecurity>0</DocSecurity>
  <Lines>277</Lines>
  <Paragraphs>78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 de Lancelot</dc:creator>
  <cp:keywords/>
  <dc:description/>
  <cp:lastModifiedBy>Francois J.</cp:lastModifiedBy>
  <cp:revision>35</cp:revision>
  <dcterms:created xsi:type="dcterms:W3CDTF">2025-05-17T12:02:00Z</dcterms:created>
  <dcterms:modified xsi:type="dcterms:W3CDTF">2025-05-25T19:55:00Z</dcterms:modified>
</cp:coreProperties>
</file>